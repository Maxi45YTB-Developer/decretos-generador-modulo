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6B0" w14:textId="40844465" w:rsidR="00447886" w:rsidRPr="006F4A91" w:rsidRDefault="002718E9" w:rsidP="002718E9">
      <w:pPr>
        <w:jc w:val="both"/>
        <w:rPr>
          <w:rFonts w:ascii="Arial" w:hAnsi="Arial" w:cs="Arial"/>
          <w:b/>
          <w:iCs/>
        </w:rPr>
      </w:pPr>
      <w:r w:rsidRPr="006F4A91">
        <w:rPr>
          <w:b/>
        </w:rPr>
        <w:t xml:space="preserve">                                                                                          </w:t>
      </w:r>
      <w:r w:rsidR="006F4A91">
        <w:rPr>
          <w:b/>
        </w:rPr>
        <w:t xml:space="preserve">         </w:t>
      </w:r>
      <w:r w:rsidR="00447886" w:rsidRPr="006F4A91">
        <w:rPr>
          <w:rFonts w:ascii="Arial" w:hAnsi="Arial" w:cs="Arial"/>
          <w:b/>
          <w:iCs/>
        </w:rPr>
        <w:t xml:space="preserve">DECRETO ALCALDICIO Nº </w:t>
      </w:r>
      <w:r w:rsidR="003A3964" w:rsidRPr="00277DCB">
        <w:rPr>
          <w:rFonts w:ascii="Arial" w:hAnsi="Arial" w:cs="Arial"/>
          <w:b/>
          <w:iCs/>
          <w:sz w:val="28"/>
          <w:szCs w:val="28"/>
        </w:rPr>
        <w:t>{{ DECRETO }}</w:t>
      </w:r>
    </w:p>
    <w:p w14:paraId="30020BA2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MATERIA DE PERSONAL</w:t>
      </w:r>
    </w:p>
    <w:p w14:paraId="59851CB1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OTRAS MATERIAS</w:t>
      </w:r>
    </w:p>
    <w:p w14:paraId="62AAA025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</w:p>
    <w:p w14:paraId="46CE9038" w14:textId="48DBB339" w:rsidR="009C303F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A30766">
        <w:rPr>
          <w:rFonts w:ascii="Arial" w:hAnsi="Arial" w:cs="Arial"/>
          <w:b/>
          <w:iCs/>
          <w:u w:val="single"/>
        </w:rPr>
        <w:t>PUDAHUEL</w:t>
      </w:r>
      <w:r w:rsidRPr="006F4A91">
        <w:rPr>
          <w:rFonts w:ascii="Arial" w:hAnsi="Arial" w:cs="Arial"/>
          <w:b/>
          <w:iCs/>
        </w:rPr>
        <w:t>,</w:t>
      </w:r>
      <w:r w:rsidR="0000736B" w:rsidRPr="006F4A91">
        <w:rPr>
          <w:rFonts w:ascii="Arial" w:hAnsi="Arial" w:cs="Arial"/>
          <w:b/>
          <w:iCs/>
        </w:rPr>
        <w:t xml:space="preserve"> </w:t>
      </w:r>
      <w:r w:rsidR="003A3964" w:rsidRPr="00277DCB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7D7F99F1" w14:textId="77777777" w:rsidR="006F4A91" w:rsidRPr="006F4A91" w:rsidRDefault="006F4A91">
      <w:pPr>
        <w:jc w:val="both"/>
        <w:rPr>
          <w:rFonts w:ascii="Arial" w:hAnsi="Arial" w:cs="Arial"/>
          <w:b/>
          <w:iCs/>
        </w:rPr>
      </w:pPr>
    </w:p>
    <w:p w14:paraId="2341BE72" w14:textId="77777777" w:rsidR="006F4A91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MAT: AUTORIZA LICENCIA</w:t>
      </w:r>
      <w:r w:rsidR="001D7451" w:rsidRPr="006F4A91">
        <w:rPr>
          <w:rFonts w:ascii="Arial" w:hAnsi="Arial" w:cs="Arial"/>
          <w:b/>
          <w:iCs/>
        </w:rPr>
        <w:t>S</w:t>
      </w:r>
      <w:r w:rsidRPr="006F4A91">
        <w:rPr>
          <w:rFonts w:ascii="Arial" w:hAnsi="Arial" w:cs="Arial"/>
          <w:b/>
          <w:iCs/>
        </w:rPr>
        <w:t xml:space="preserve"> MÉDICA</w:t>
      </w:r>
      <w:r w:rsidR="001D7451" w:rsidRPr="006F4A91">
        <w:rPr>
          <w:rFonts w:ascii="Arial" w:hAnsi="Arial" w:cs="Arial"/>
          <w:b/>
          <w:iCs/>
        </w:rPr>
        <w:t>S</w:t>
      </w:r>
    </w:p>
    <w:p w14:paraId="2C33D3B0" w14:textId="77777777" w:rsidR="009C303F" w:rsidRPr="006F4A91" w:rsidRDefault="00447886" w:rsidP="002718E9">
      <w:pPr>
        <w:pStyle w:val="Ttulo2"/>
        <w:rPr>
          <w:rFonts w:cs="Arial"/>
          <w:i w:val="0"/>
          <w:iCs/>
          <w:sz w:val="20"/>
          <w:u w:val="single"/>
        </w:rPr>
      </w:pPr>
      <w:r w:rsidRPr="006F4A91">
        <w:rPr>
          <w:rFonts w:cs="Arial"/>
          <w:i w:val="0"/>
          <w:iCs/>
          <w:sz w:val="20"/>
          <w:u w:val="single"/>
        </w:rPr>
        <w:t>LA ALCALDIA DECRETO HOY</w:t>
      </w:r>
    </w:p>
    <w:p w14:paraId="5B4CCA39" w14:textId="77777777" w:rsidR="009A0E48" w:rsidRPr="006F4A91" w:rsidRDefault="00447886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VISTOS:</w:t>
      </w:r>
    </w:p>
    <w:p w14:paraId="2BF6CAE5" w14:textId="77777777" w:rsidR="0029594B" w:rsidRPr="006F4A91" w:rsidRDefault="0029594B">
      <w:pPr>
        <w:jc w:val="both"/>
        <w:rPr>
          <w:rFonts w:ascii="Arial" w:hAnsi="Arial" w:cs="Arial"/>
          <w:b/>
          <w:iCs/>
          <w:u w:val="single"/>
        </w:rPr>
      </w:pPr>
    </w:p>
    <w:p w14:paraId="2CA370D7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{% </w:t>
      </w:r>
      <w:proofErr w:type="spellStart"/>
      <w:r w:rsidRPr="003A3964">
        <w:rPr>
          <w:rFonts w:ascii="Verdana" w:hAnsi="Verdana"/>
        </w:rPr>
        <w:t>for</w:t>
      </w:r>
      <w:proofErr w:type="spellEnd"/>
      <w:r w:rsidRPr="003A3964">
        <w:rPr>
          <w:rFonts w:ascii="Verdana" w:hAnsi="Verdana"/>
        </w:rPr>
        <w:t xml:space="preserve"> </w:t>
      </w:r>
      <w:proofErr w:type="spellStart"/>
      <w:r w:rsidRPr="003A3964">
        <w:rPr>
          <w:rFonts w:ascii="Verdana" w:hAnsi="Verdana"/>
        </w:rPr>
        <w:t>lic</w:t>
      </w:r>
      <w:proofErr w:type="spellEnd"/>
      <w:r w:rsidRPr="003A3964">
        <w:rPr>
          <w:rFonts w:ascii="Verdana" w:hAnsi="Verdana"/>
        </w:rPr>
        <w:t xml:space="preserve"> in LICENCIAS %}</w:t>
      </w:r>
    </w:p>
    <w:p w14:paraId="152CA5A0" w14:textId="1F4A9984" w:rsidR="003A3964" w:rsidRPr="003A3964" w:rsidRDefault="002B1654" w:rsidP="002B1654">
      <w:pPr>
        <w:ind w:right="1026"/>
        <w:rPr>
          <w:rFonts w:ascii="Verdana" w:hAnsi="Verdana"/>
        </w:rPr>
      </w:pPr>
      <w:r w:rsidRPr="002B1654">
        <w:rPr>
          <w:rFonts w:ascii="Verdana" w:hAnsi="Verdana"/>
        </w:rPr>
        <w:t>{{ '</w:t>
      </w:r>
      <w:proofErr w:type="spellStart"/>
      <w:r w:rsidRPr="002B1654">
        <w:rPr>
          <w:rFonts w:ascii="Verdana" w:hAnsi="Verdana"/>
        </w:rPr>
        <w:t>abcdefghijklmnopqrstuvwxyz</w:t>
      </w:r>
      <w:proofErr w:type="spellEnd"/>
      <w:r w:rsidRPr="002B1654">
        <w:rPr>
          <w:rFonts w:ascii="Verdana" w:hAnsi="Verdana"/>
        </w:rPr>
        <w:t>'[loop.index0] }})</w:t>
      </w:r>
      <w:r>
        <w:rPr>
          <w:rFonts w:ascii="Verdana" w:hAnsi="Verdana"/>
        </w:rPr>
        <w:t xml:space="preserve"> </w:t>
      </w:r>
      <w:r w:rsidR="003A3964" w:rsidRPr="003A3964">
        <w:rPr>
          <w:rFonts w:ascii="Verdana" w:hAnsi="Verdana"/>
        </w:rPr>
        <w:t xml:space="preserve">Decreto Alcaldicio Nº {{ </w:t>
      </w:r>
      <w:proofErr w:type="spellStart"/>
      <w:r w:rsidR="003A3964" w:rsidRPr="003A3964">
        <w:rPr>
          <w:rFonts w:ascii="Verdana" w:hAnsi="Verdana"/>
        </w:rPr>
        <w:t>lic.DECR_INGRESO</w:t>
      </w:r>
      <w:proofErr w:type="spellEnd"/>
      <w:r w:rsidR="003A3964" w:rsidRPr="003A3964">
        <w:rPr>
          <w:rFonts w:ascii="Verdana" w:hAnsi="Verdana"/>
        </w:rPr>
        <w:t xml:space="preserve"> }} de fecha {{ </w:t>
      </w:r>
      <w:proofErr w:type="spellStart"/>
      <w:r w:rsidR="003A3964" w:rsidRPr="003A3964">
        <w:rPr>
          <w:rFonts w:ascii="Verdana" w:hAnsi="Verdana"/>
        </w:rPr>
        <w:t>lic.FECHA_DECR_INGRESO</w:t>
      </w:r>
      <w:proofErr w:type="spellEnd"/>
      <w:r w:rsidR="003A3964" w:rsidRPr="003A3964">
        <w:rPr>
          <w:rFonts w:ascii="Verdana" w:hAnsi="Verdana"/>
        </w:rPr>
        <w:t xml:space="preserve"> }},</w:t>
      </w:r>
    </w:p>
    <w:p w14:paraId="6CDAA378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que tramita Licencia Médica Nº {{ </w:t>
      </w:r>
      <w:proofErr w:type="spellStart"/>
      <w:r w:rsidRPr="003A3964">
        <w:rPr>
          <w:rFonts w:ascii="Verdana" w:hAnsi="Verdana"/>
        </w:rPr>
        <w:t>lic.N_LIC</w:t>
      </w:r>
      <w:proofErr w:type="spellEnd"/>
      <w:r w:rsidRPr="003A3964">
        <w:rPr>
          <w:rFonts w:ascii="Verdana" w:hAnsi="Verdana"/>
        </w:rPr>
        <w:t xml:space="preserve"> }} por {{ </w:t>
      </w:r>
      <w:proofErr w:type="spellStart"/>
      <w:r w:rsidRPr="003A3964">
        <w:rPr>
          <w:rFonts w:ascii="Verdana" w:hAnsi="Verdana"/>
        </w:rPr>
        <w:t>lic.DIAS_USADOS</w:t>
      </w:r>
      <w:proofErr w:type="spellEnd"/>
      <w:r w:rsidRPr="003A3964">
        <w:rPr>
          <w:rFonts w:ascii="Verdana" w:hAnsi="Verdana"/>
        </w:rPr>
        <w:t xml:space="preserve"> }} días,</w:t>
      </w:r>
    </w:p>
    <w:p w14:paraId="1ABE2337" w14:textId="77777777" w:rsidR="003A3964" w:rsidRPr="003A3964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desde {{ </w:t>
      </w:r>
      <w:proofErr w:type="spellStart"/>
      <w:r w:rsidRPr="003A3964">
        <w:rPr>
          <w:rFonts w:ascii="Verdana" w:hAnsi="Verdana"/>
        </w:rPr>
        <w:t>lic.DESDE</w:t>
      </w:r>
      <w:proofErr w:type="spellEnd"/>
      <w:r w:rsidRPr="003A3964">
        <w:rPr>
          <w:rFonts w:ascii="Verdana" w:hAnsi="Verdana"/>
        </w:rPr>
        <w:t xml:space="preserve"> }} hasta {{ </w:t>
      </w:r>
      <w:proofErr w:type="spellStart"/>
      <w:r w:rsidRPr="003A3964">
        <w:rPr>
          <w:rFonts w:ascii="Verdana" w:hAnsi="Verdana"/>
        </w:rPr>
        <w:t>lic.HASTA</w:t>
      </w:r>
      <w:proofErr w:type="spellEnd"/>
      <w:r w:rsidRPr="003A3964">
        <w:rPr>
          <w:rFonts w:ascii="Verdana" w:hAnsi="Verdana"/>
        </w:rPr>
        <w:t xml:space="preserve"> }}.</w:t>
      </w:r>
    </w:p>
    <w:p w14:paraId="0B59A8C2" w14:textId="77777777" w:rsidR="003A3964" w:rsidRPr="003A3964" w:rsidRDefault="003A3964" w:rsidP="003A3964">
      <w:pPr>
        <w:ind w:right="885"/>
        <w:rPr>
          <w:rFonts w:ascii="Verdana" w:hAnsi="Verdana"/>
        </w:rPr>
      </w:pPr>
      <w:r w:rsidRPr="003A3964">
        <w:rPr>
          <w:rFonts w:ascii="Verdana" w:hAnsi="Verdana"/>
        </w:rPr>
        <w:t xml:space="preserve">Resolución Nº {{ </w:t>
      </w:r>
      <w:proofErr w:type="spellStart"/>
      <w:r w:rsidRPr="003A3964">
        <w:rPr>
          <w:rFonts w:ascii="Verdana" w:hAnsi="Verdana"/>
        </w:rPr>
        <w:t>lic.N_RESOLUCION</w:t>
      </w:r>
      <w:proofErr w:type="spellEnd"/>
      <w:r w:rsidRPr="003A3964">
        <w:rPr>
          <w:rFonts w:ascii="Verdana" w:hAnsi="Verdana"/>
        </w:rPr>
        <w:t xml:space="preserve"> }} de la Isapre {{ PRESTADOR }} que autoriza la Licencia Médica Nº {{ </w:t>
      </w:r>
      <w:proofErr w:type="spellStart"/>
      <w:r w:rsidRPr="003A3964">
        <w:rPr>
          <w:rFonts w:ascii="Verdana" w:hAnsi="Verdana"/>
        </w:rPr>
        <w:t>lic.N_LIC</w:t>
      </w:r>
      <w:proofErr w:type="spellEnd"/>
      <w:r w:rsidRPr="003A3964">
        <w:rPr>
          <w:rFonts w:ascii="Verdana" w:hAnsi="Verdana"/>
        </w:rPr>
        <w:t xml:space="preserve"> }}.</w:t>
      </w:r>
    </w:p>
    <w:p w14:paraId="68DC0156" w14:textId="09ABE1A9" w:rsidR="004212A8" w:rsidRDefault="003A3964" w:rsidP="003A3964">
      <w:pPr>
        <w:rPr>
          <w:rFonts w:ascii="Verdana" w:hAnsi="Verdana"/>
        </w:rPr>
      </w:pPr>
      <w:r w:rsidRPr="003A3964">
        <w:rPr>
          <w:rFonts w:ascii="Verdana" w:hAnsi="Verdana"/>
        </w:rPr>
        <w:t xml:space="preserve">{% </w:t>
      </w:r>
      <w:proofErr w:type="spellStart"/>
      <w:r w:rsidRPr="003A3964">
        <w:rPr>
          <w:rFonts w:ascii="Verdana" w:hAnsi="Verdana"/>
        </w:rPr>
        <w:t>endfor</w:t>
      </w:r>
      <w:proofErr w:type="spellEnd"/>
      <w:r w:rsidRPr="003A3964">
        <w:rPr>
          <w:rFonts w:ascii="Verdana" w:hAnsi="Verdana"/>
        </w:rPr>
        <w:t xml:space="preserve"> %}</w:t>
      </w:r>
    </w:p>
    <w:p w14:paraId="60A1FA53" w14:textId="77777777" w:rsidR="00094A2E" w:rsidRPr="006F4A91" w:rsidRDefault="00094A2E" w:rsidP="00F51144">
      <w:pPr>
        <w:ind w:right="1043"/>
        <w:jc w:val="both"/>
        <w:rPr>
          <w:rFonts w:ascii="Arial" w:hAnsi="Arial" w:cs="Arial"/>
          <w:iCs/>
        </w:rPr>
      </w:pPr>
    </w:p>
    <w:p w14:paraId="410D1A31" w14:textId="77777777" w:rsidR="00094A2E" w:rsidRPr="006F4A91" w:rsidRDefault="002B66D5" w:rsidP="003A3964">
      <w:pPr>
        <w:ind w:right="1043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Resolución N° 573 de fecha 13.12.2014 de la Contraloría General de la República, en relación a los Actos Administrativos a través del Sistema de Registro Electrónico Municipal SIAPER.</w:t>
      </w:r>
    </w:p>
    <w:p w14:paraId="2EB2B40D" w14:textId="77777777" w:rsidR="009A0E48" w:rsidRPr="006F4A91" w:rsidRDefault="009A0E48" w:rsidP="00540807">
      <w:pPr>
        <w:pStyle w:val="Prrafodelista"/>
        <w:ind w:left="0"/>
        <w:rPr>
          <w:rFonts w:ascii="Arial" w:hAnsi="Arial" w:cs="Arial"/>
          <w:iCs/>
          <w:u w:val="single"/>
        </w:rPr>
      </w:pPr>
    </w:p>
    <w:p w14:paraId="18B21FEE" w14:textId="77777777" w:rsidR="004152CC" w:rsidRPr="006F4A91" w:rsidRDefault="007644B5" w:rsidP="00AD186C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Y TENIENDO PRESENTE:</w:t>
      </w:r>
    </w:p>
    <w:p w14:paraId="047FB2B3" w14:textId="77777777" w:rsidR="009E039A" w:rsidRPr="006F4A91" w:rsidRDefault="009E039A" w:rsidP="00AD186C">
      <w:pPr>
        <w:jc w:val="both"/>
        <w:rPr>
          <w:rFonts w:ascii="Arial" w:hAnsi="Arial" w:cs="Arial"/>
          <w:b/>
          <w:iCs/>
          <w:u w:val="single"/>
        </w:rPr>
      </w:pPr>
    </w:p>
    <w:p w14:paraId="721B2165" w14:textId="2CE5B783" w:rsidR="007644B5" w:rsidRPr="006F4A91" w:rsidRDefault="007644B5" w:rsidP="003A3964">
      <w:pPr>
        <w:ind w:left="709" w:right="1026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Las facultades que me confiere lo es</w:t>
      </w:r>
      <w:r w:rsidR="004A5A8C" w:rsidRPr="006F4A91">
        <w:rPr>
          <w:rFonts w:ascii="Arial" w:hAnsi="Arial" w:cs="Arial"/>
          <w:iCs/>
        </w:rPr>
        <w:t xml:space="preserve">tablecido </w:t>
      </w:r>
      <w:r w:rsidR="00D915E9" w:rsidRPr="006F4A91">
        <w:rPr>
          <w:rFonts w:ascii="Arial" w:hAnsi="Arial" w:cs="Arial"/>
          <w:iCs/>
        </w:rPr>
        <w:t>de la Ley N° 18.88</w:t>
      </w:r>
      <w:r w:rsidRPr="006F4A91">
        <w:rPr>
          <w:rFonts w:ascii="Arial" w:hAnsi="Arial" w:cs="Arial"/>
          <w:iCs/>
        </w:rPr>
        <w:t>3/89 Estatuto Administrativo y en la Ley N° 18.695/92 (Refundida) Orgánica Constitucionales de Municipalidades.</w:t>
      </w:r>
    </w:p>
    <w:p w14:paraId="15DD2059" w14:textId="77777777" w:rsidR="00094A2E" w:rsidRPr="006F4A91" w:rsidRDefault="00094A2E" w:rsidP="00094A2E">
      <w:pPr>
        <w:ind w:left="720" w:right="1043"/>
        <w:jc w:val="both"/>
        <w:rPr>
          <w:rFonts w:ascii="Arial" w:hAnsi="Arial" w:cs="Arial"/>
          <w:iCs/>
        </w:rPr>
      </w:pPr>
    </w:p>
    <w:p w14:paraId="5F2EA529" w14:textId="77777777" w:rsidR="007540D2" w:rsidRPr="006F4A91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DECRETO:</w:t>
      </w:r>
    </w:p>
    <w:p w14:paraId="1B8303E4" w14:textId="77777777" w:rsidR="009E039A" w:rsidRPr="006F4A91" w:rsidRDefault="009E039A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</w:p>
    <w:p w14:paraId="0C390E2F" w14:textId="0AC461CF" w:rsidR="006F4A91" w:rsidRPr="006F4A91" w:rsidRDefault="007540D2" w:rsidP="006F4A91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b/>
          <w:iCs/>
        </w:rPr>
        <w:t xml:space="preserve">AUTORIZASE, </w:t>
      </w:r>
      <w:r w:rsidRPr="006F4A91">
        <w:rPr>
          <w:rFonts w:ascii="Arial" w:hAnsi="Arial" w:cs="Arial"/>
          <w:iCs/>
        </w:rPr>
        <w:t>Licencia</w:t>
      </w:r>
      <w:r w:rsidR="0015473C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Médicas q</w:t>
      </w:r>
      <w:r w:rsidR="0015473C" w:rsidRPr="006F4A91">
        <w:rPr>
          <w:rFonts w:ascii="Arial" w:hAnsi="Arial" w:cs="Arial"/>
          <w:iCs/>
        </w:rPr>
        <w:t xml:space="preserve">ue se individualizan 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en los Vistos letra 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 w:rsidR="003A3964">
        <w:rPr>
          <w:rFonts w:ascii="Arial" w:hAnsi="Arial" w:cs="Arial"/>
          <w:b/>
          <w:iCs/>
          <w:sz w:val="22"/>
          <w:szCs w:val="22"/>
        </w:rPr>
        <w:t>b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>)</w:t>
      </w:r>
      <w:r w:rsidR="003A3964">
        <w:rPr>
          <w:rFonts w:ascii="Arial" w:hAnsi="Arial" w:cs="Arial"/>
          <w:b/>
          <w:iCs/>
          <w:sz w:val="22"/>
          <w:szCs w:val="22"/>
        </w:rPr>
        <w:t>, c</w:t>
      </w:r>
      <w:r w:rsidR="003A3964" w:rsidRPr="00484259">
        <w:rPr>
          <w:rFonts w:ascii="Arial" w:hAnsi="Arial" w:cs="Arial"/>
          <w:b/>
          <w:iCs/>
          <w:sz w:val="22"/>
          <w:szCs w:val="22"/>
        </w:rPr>
        <w:t>)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 a nombre de</w:t>
      </w:r>
      <w:r w:rsidR="003A3964">
        <w:rPr>
          <w:rFonts w:ascii="Arial" w:hAnsi="Arial" w:cs="Arial"/>
          <w:iCs/>
          <w:sz w:val="22"/>
          <w:szCs w:val="22"/>
        </w:rPr>
        <w:t>l/</w:t>
      </w:r>
      <w:r w:rsidR="003A3964" w:rsidRPr="00484259">
        <w:rPr>
          <w:rFonts w:ascii="Arial" w:hAnsi="Arial" w:cs="Arial"/>
          <w:iCs/>
          <w:sz w:val="22"/>
          <w:szCs w:val="22"/>
        </w:rPr>
        <w:t>la funcionaria</w:t>
      </w:r>
      <w:r w:rsidR="003A3964">
        <w:rPr>
          <w:rFonts w:ascii="Arial" w:hAnsi="Arial" w:cs="Arial"/>
          <w:iCs/>
          <w:sz w:val="22"/>
          <w:szCs w:val="22"/>
        </w:rPr>
        <w:t>/o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3A3964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3A3964"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3A3964" w:rsidRPr="00484259">
        <w:rPr>
          <w:rFonts w:ascii="Arial" w:hAnsi="Arial" w:cs="Arial"/>
          <w:iCs/>
          <w:sz w:val="22"/>
          <w:szCs w:val="22"/>
        </w:rPr>
        <w:t xml:space="preserve">Rut </w:t>
      </w:r>
      <w:r w:rsidR="003A3964">
        <w:rPr>
          <w:rFonts w:ascii="Arial" w:hAnsi="Arial" w:cs="Arial"/>
          <w:iCs/>
          <w:sz w:val="22"/>
          <w:szCs w:val="22"/>
        </w:rPr>
        <w:t>{{ RUT }}</w:t>
      </w:r>
      <w:r w:rsidR="003A3964" w:rsidRPr="00484259">
        <w:rPr>
          <w:rFonts w:ascii="Arial" w:hAnsi="Arial" w:cs="Arial"/>
          <w:iCs/>
          <w:noProof/>
          <w:sz w:val="22"/>
          <w:szCs w:val="22"/>
        </w:rPr>
        <w:t xml:space="preserve">, </w:t>
      </w:r>
      <w:r w:rsidR="003A3964"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="003A3964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3A3964" w:rsidRPr="001071AE">
        <w:rPr>
          <w:rFonts w:ascii="Arial" w:hAnsi="Arial" w:cs="Arial"/>
          <w:iCs/>
          <w:sz w:val="22"/>
          <w:szCs w:val="22"/>
        </w:rPr>
        <w:t>{{ GRADO }}</w:t>
      </w:r>
      <w:r w:rsidR="003A3964" w:rsidRPr="005E011F">
        <w:rPr>
          <w:rFonts w:ascii="Arial" w:hAnsi="Arial" w:cs="Arial"/>
          <w:iCs/>
          <w:sz w:val="22"/>
          <w:szCs w:val="22"/>
        </w:rPr>
        <w:t>°</w:t>
      </w:r>
      <w:r w:rsidRPr="006F4A91">
        <w:rPr>
          <w:rFonts w:ascii="Arial" w:hAnsi="Arial" w:cs="Arial"/>
          <w:iCs/>
        </w:rPr>
        <w:t xml:space="preserve"> de la escala municipal, por </w:t>
      </w:r>
      <w:r w:rsidR="00875A21" w:rsidRPr="006F4A91">
        <w:rPr>
          <w:rFonts w:ascii="Arial" w:hAnsi="Arial" w:cs="Arial"/>
          <w:iCs/>
        </w:rPr>
        <w:t>resoluciones</w:t>
      </w:r>
      <w:r w:rsidR="00F51144" w:rsidRPr="006F4A91">
        <w:rPr>
          <w:rFonts w:ascii="Arial" w:hAnsi="Arial" w:cs="Arial"/>
          <w:iCs/>
        </w:rPr>
        <w:t xml:space="preserve"> de la </w:t>
      </w:r>
      <w:r w:rsidR="00B40FB4" w:rsidRPr="006F4A91">
        <w:rPr>
          <w:rFonts w:ascii="Arial" w:hAnsi="Arial" w:cs="Arial"/>
          <w:iCs/>
        </w:rPr>
        <w:t>I</w:t>
      </w:r>
      <w:r w:rsidR="00F51144" w:rsidRPr="006F4A91">
        <w:rPr>
          <w:rFonts w:ascii="Arial" w:hAnsi="Arial" w:cs="Arial"/>
          <w:iCs/>
        </w:rPr>
        <w:t xml:space="preserve">sapre </w:t>
      </w:r>
      <w:r w:rsidR="003A3964" w:rsidRPr="0088784D">
        <w:rPr>
          <w:rFonts w:ascii="Arial" w:hAnsi="Arial" w:cs="Arial"/>
          <w:b/>
          <w:bCs/>
          <w:iCs/>
          <w:sz w:val="22"/>
          <w:szCs w:val="22"/>
        </w:rPr>
        <w:t>{{ PRESTADOR }}</w:t>
      </w:r>
      <w:r w:rsidRPr="006F4A91">
        <w:rPr>
          <w:rFonts w:ascii="Arial" w:hAnsi="Arial" w:cs="Arial"/>
          <w:iCs/>
        </w:rPr>
        <w:t xml:space="preserve"> </w:t>
      </w:r>
      <w:r w:rsidR="00540807" w:rsidRPr="006F4A91">
        <w:rPr>
          <w:rFonts w:ascii="Arial" w:hAnsi="Arial" w:cs="Arial"/>
          <w:iCs/>
        </w:rPr>
        <w:t>mencionado</w:t>
      </w:r>
      <w:r w:rsidR="006A0321" w:rsidRPr="006F4A91">
        <w:rPr>
          <w:rFonts w:ascii="Arial" w:hAnsi="Arial" w:cs="Arial"/>
          <w:iCs/>
        </w:rPr>
        <w:t>s en lo</w:t>
      </w:r>
      <w:r w:rsidR="00540807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Vistos </w:t>
      </w:r>
      <w:r w:rsidR="002354F6" w:rsidRPr="006F4A91">
        <w:rPr>
          <w:rFonts w:ascii="Arial" w:hAnsi="Arial" w:cs="Arial"/>
          <w:b/>
          <w:iCs/>
        </w:rPr>
        <w:t>b)</w:t>
      </w:r>
      <w:r w:rsidR="00875A21" w:rsidRPr="006F4A91">
        <w:rPr>
          <w:rFonts w:ascii="Arial" w:hAnsi="Arial" w:cs="Arial"/>
          <w:b/>
          <w:iCs/>
        </w:rPr>
        <w:t>,</w:t>
      </w:r>
      <w:r w:rsidR="006A0321" w:rsidRPr="006F4A91">
        <w:rPr>
          <w:rFonts w:ascii="Arial" w:hAnsi="Arial" w:cs="Arial"/>
          <w:b/>
          <w:iCs/>
        </w:rPr>
        <w:t xml:space="preserve"> d</w:t>
      </w:r>
      <w:r w:rsidR="009A0E48" w:rsidRPr="006F4A91">
        <w:rPr>
          <w:rFonts w:ascii="Arial" w:hAnsi="Arial" w:cs="Arial"/>
          <w:b/>
          <w:iCs/>
        </w:rPr>
        <w:t>)</w:t>
      </w:r>
      <w:r w:rsidR="003A3964">
        <w:rPr>
          <w:rFonts w:ascii="Arial" w:hAnsi="Arial" w:cs="Arial"/>
          <w:b/>
          <w:iCs/>
        </w:rPr>
        <w:t>,</w:t>
      </w:r>
      <w:r w:rsidR="00875A21" w:rsidRPr="006F4A91">
        <w:rPr>
          <w:rFonts w:ascii="Arial" w:hAnsi="Arial" w:cs="Arial"/>
          <w:b/>
          <w:iCs/>
        </w:rPr>
        <w:t xml:space="preserve"> f)</w:t>
      </w:r>
      <w:r w:rsidR="00185A04" w:rsidRPr="006F4A91">
        <w:rPr>
          <w:rFonts w:ascii="Arial" w:hAnsi="Arial" w:cs="Arial"/>
          <w:b/>
          <w:iCs/>
        </w:rPr>
        <w:t>.</w:t>
      </w:r>
    </w:p>
    <w:p w14:paraId="3A19C6DC" w14:textId="77777777" w:rsidR="003A3964" w:rsidRPr="006F4A91" w:rsidRDefault="003A3964" w:rsidP="003A3964">
      <w:pPr>
        <w:tabs>
          <w:tab w:val="left" w:pos="851"/>
        </w:tabs>
        <w:ind w:right="1043"/>
        <w:jc w:val="both"/>
        <w:rPr>
          <w:rFonts w:ascii="Arial" w:hAnsi="Arial" w:cs="Arial"/>
          <w:iCs/>
        </w:rPr>
      </w:pPr>
    </w:p>
    <w:p w14:paraId="0A2B10D2" w14:textId="77777777" w:rsidR="00447886" w:rsidRPr="006F4A91" w:rsidRDefault="00AD186C" w:rsidP="00593A42">
      <w:pPr>
        <w:pStyle w:val="Ttulo1"/>
        <w:rPr>
          <w:rFonts w:ascii="Arial" w:hAnsi="Arial" w:cs="Arial"/>
          <w:iCs/>
          <w:sz w:val="20"/>
        </w:rPr>
      </w:pPr>
      <w:r w:rsidRPr="006F4A91">
        <w:rPr>
          <w:rFonts w:ascii="Arial" w:hAnsi="Arial" w:cs="Arial"/>
          <w:iCs/>
          <w:sz w:val="20"/>
        </w:rPr>
        <w:t xml:space="preserve">                                                                                </w:t>
      </w:r>
      <w:r w:rsidR="006F4A91">
        <w:rPr>
          <w:rFonts w:ascii="Arial" w:hAnsi="Arial" w:cs="Arial"/>
          <w:iCs/>
          <w:sz w:val="20"/>
        </w:rPr>
        <w:t xml:space="preserve">     </w:t>
      </w:r>
      <w:r w:rsidR="00447886" w:rsidRPr="006F4A91">
        <w:rPr>
          <w:rFonts w:ascii="Arial" w:hAnsi="Arial" w:cs="Arial"/>
          <w:iCs/>
          <w:sz w:val="20"/>
        </w:rPr>
        <w:t>ANÓTESE, COMUNÍQUESE Y ARCHÍVESE</w:t>
      </w:r>
    </w:p>
    <w:p w14:paraId="3130F971" w14:textId="77777777" w:rsidR="00447886" w:rsidRPr="006F4A91" w:rsidRDefault="00540807" w:rsidP="00541B05">
      <w:pPr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  <w:t xml:space="preserve"> </w:t>
      </w:r>
      <w:r w:rsidR="00AD186C" w:rsidRPr="006F4A91">
        <w:rPr>
          <w:rFonts w:ascii="Arial" w:hAnsi="Arial" w:cs="Arial"/>
          <w:iCs/>
        </w:rPr>
        <w:t xml:space="preserve">         </w:t>
      </w:r>
      <w:r w:rsidR="002718E9" w:rsidRPr="006F4A91">
        <w:rPr>
          <w:rFonts w:ascii="Arial" w:hAnsi="Arial" w:cs="Arial"/>
          <w:iCs/>
        </w:rPr>
        <w:t xml:space="preserve">       </w:t>
      </w:r>
      <w:r w:rsidR="00AD186C" w:rsidRPr="006F4A91">
        <w:rPr>
          <w:rFonts w:ascii="Arial" w:hAnsi="Arial" w:cs="Arial"/>
          <w:iCs/>
        </w:rPr>
        <w:t xml:space="preserve">  </w:t>
      </w:r>
      <w:r w:rsidR="00EA4AAD" w:rsidRPr="006F4A91">
        <w:rPr>
          <w:rFonts w:ascii="Arial" w:hAnsi="Arial" w:cs="Arial"/>
          <w:b/>
          <w:iCs/>
        </w:rPr>
        <w:t>POR ORDEN</w:t>
      </w:r>
      <w:r w:rsidR="00447886" w:rsidRPr="006F4A91">
        <w:rPr>
          <w:rFonts w:ascii="Arial" w:hAnsi="Arial" w:cs="Arial"/>
          <w:b/>
          <w:iCs/>
        </w:rPr>
        <w:t xml:space="preserve"> DEL SR. ALCALDE</w:t>
      </w:r>
    </w:p>
    <w:p w14:paraId="3EDE43E2" w14:textId="77777777" w:rsidR="00540807" w:rsidRDefault="00540807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44BE6FAF" w14:textId="77777777" w:rsidR="003A3964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8E166F7" w14:textId="77777777" w:rsidR="003A3964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29FD06A3" w14:textId="77777777" w:rsidR="003A3964" w:rsidRPr="006F4A91" w:rsidRDefault="003A3964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FDF1B27" w14:textId="77777777" w:rsidR="00AD186C" w:rsidRPr="006F4A91" w:rsidRDefault="00AD186C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5D219024" w14:textId="77777777" w:rsidR="009E039A" w:rsidRPr="006F4A91" w:rsidRDefault="009E039A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BA3A159" w14:textId="77777777" w:rsidR="009C303F" w:rsidRPr="006F4A91" w:rsidRDefault="009C303F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7F71BF3A" w14:textId="77777777" w:rsidR="007644B5" w:rsidRPr="006F4A91" w:rsidRDefault="007644B5">
      <w:pPr>
        <w:jc w:val="both"/>
        <w:rPr>
          <w:rFonts w:ascii="Arial" w:hAnsi="Arial" w:cs="Arial"/>
          <w:b/>
          <w:iCs/>
        </w:rPr>
      </w:pPr>
    </w:p>
    <w:p w14:paraId="6FF43201" w14:textId="290F31EB" w:rsidR="003A3964" w:rsidRDefault="0015473C" w:rsidP="003A3964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6F4A91">
        <w:rPr>
          <w:rFonts w:ascii="Arial" w:hAnsi="Arial" w:cs="Arial"/>
          <w:b/>
          <w:iCs/>
        </w:rPr>
        <w:t xml:space="preserve">             </w:t>
      </w:r>
      <w:r w:rsidR="0087152E">
        <w:rPr>
          <w:rFonts w:ascii="Arial" w:hAnsi="Arial" w:cs="Arial"/>
          <w:b/>
          <w:iCs/>
          <w:sz w:val="22"/>
          <w:szCs w:val="22"/>
        </w:rPr>
        <w:t>JOSE LUIS QUELEMPAN MARILEO</w:t>
      </w:r>
    </w:p>
    <w:p w14:paraId="330CB026" w14:textId="6A6E8432" w:rsidR="009E039A" w:rsidRDefault="0015473C" w:rsidP="003A3964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</w:t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 xml:space="preserve">  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2718E9" w:rsidRPr="006F4A91">
        <w:rPr>
          <w:rFonts w:ascii="Arial" w:hAnsi="Arial" w:cs="Arial"/>
          <w:b/>
          <w:iCs/>
        </w:rPr>
        <w:t xml:space="preserve">     </w:t>
      </w:r>
      <w:r w:rsidR="0087152E">
        <w:rPr>
          <w:rFonts w:ascii="Arial" w:hAnsi="Arial" w:cs="Arial"/>
          <w:b/>
          <w:iCs/>
        </w:rPr>
        <w:t xml:space="preserve">  </w:t>
      </w:r>
      <w:r w:rsidR="00447886" w:rsidRPr="006F4A91">
        <w:rPr>
          <w:rFonts w:ascii="Arial" w:hAnsi="Arial" w:cs="Arial"/>
          <w:b/>
          <w:iCs/>
        </w:rPr>
        <w:t>SECRETARI</w:t>
      </w:r>
      <w:r w:rsidR="00FF2519" w:rsidRPr="006F4A91">
        <w:rPr>
          <w:rFonts w:ascii="Arial" w:hAnsi="Arial" w:cs="Arial"/>
          <w:b/>
          <w:iCs/>
        </w:rPr>
        <w:t>O</w:t>
      </w:r>
      <w:r w:rsidR="00447886" w:rsidRPr="006F4A91">
        <w:rPr>
          <w:rFonts w:ascii="Arial" w:hAnsi="Arial" w:cs="Arial"/>
          <w:b/>
          <w:iCs/>
        </w:rPr>
        <w:t xml:space="preserve"> MUNICIPAL</w:t>
      </w:r>
    </w:p>
    <w:p w14:paraId="42BEBEE3" w14:textId="77777777" w:rsidR="003A3964" w:rsidRPr="003A3964" w:rsidRDefault="003A3964" w:rsidP="003A396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8CE5E33" w14:textId="77777777" w:rsidR="009C303F" w:rsidRPr="006F4A91" w:rsidRDefault="009C303F">
      <w:pPr>
        <w:jc w:val="both"/>
        <w:rPr>
          <w:rFonts w:ascii="Arial" w:hAnsi="Arial" w:cs="Arial"/>
          <w:b/>
          <w:iCs/>
        </w:rPr>
      </w:pPr>
    </w:p>
    <w:p w14:paraId="70008D70" w14:textId="796928A3" w:rsidR="00447886" w:rsidRPr="006F4A91" w:rsidRDefault="00A30766" w:rsidP="00E81F86">
      <w:pPr>
        <w:pStyle w:val="Ttulo4"/>
        <w:ind w:left="-142"/>
        <w:rPr>
          <w:rFonts w:cs="Arial"/>
          <w:i w:val="0"/>
          <w:iCs/>
        </w:rPr>
      </w:pPr>
      <w:r>
        <w:rPr>
          <w:rFonts w:cs="Arial"/>
          <w:i w:val="0"/>
          <w:iCs/>
        </w:rPr>
        <w:t>APB</w:t>
      </w:r>
      <w:r w:rsidR="0015473C" w:rsidRPr="006F4A91">
        <w:rPr>
          <w:rFonts w:cs="Arial"/>
          <w:i w:val="0"/>
          <w:iCs/>
        </w:rPr>
        <w:t>/LVR/mff</w:t>
      </w:r>
      <w:r w:rsidR="00447886" w:rsidRPr="006F4A91">
        <w:rPr>
          <w:rFonts w:cs="Arial"/>
          <w:i w:val="0"/>
          <w:iCs/>
        </w:rPr>
        <w:t>.-</w:t>
      </w:r>
      <w:r w:rsidR="00447886" w:rsidRPr="006F4A91">
        <w:rPr>
          <w:rFonts w:cs="Arial"/>
          <w:i w:val="0"/>
          <w:iCs/>
        </w:rPr>
        <w:tab/>
      </w:r>
    </w:p>
    <w:p w14:paraId="187B52C9" w14:textId="77777777" w:rsidR="003A3964" w:rsidRDefault="00447886" w:rsidP="003A3964">
      <w:pPr>
        <w:ind w:left="-142"/>
        <w:jc w:val="both"/>
        <w:rPr>
          <w:rFonts w:ascii="Arial" w:hAnsi="Arial" w:cs="Arial"/>
          <w:b/>
          <w:bCs/>
          <w:iCs/>
          <w:u w:val="single"/>
        </w:rPr>
      </w:pPr>
      <w:r w:rsidRPr="006F4A91">
        <w:rPr>
          <w:rFonts w:ascii="Arial" w:hAnsi="Arial" w:cs="Arial"/>
          <w:b/>
          <w:bCs/>
          <w:iCs/>
          <w:u w:val="single"/>
        </w:rPr>
        <w:t>Distribución:</w:t>
      </w:r>
    </w:p>
    <w:p w14:paraId="76DC0363" w14:textId="2E0471C5" w:rsidR="00447886" w:rsidRPr="003A3964" w:rsidRDefault="002B66D5" w:rsidP="003A3964">
      <w:pPr>
        <w:pStyle w:val="Prrafodelista"/>
        <w:numPr>
          <w:ilvl w:val="0"/>
          <w:numId w:val="12"/>
        </w:numPr>
        <w:ind w:right="1168"/>
        <w:jc w:val="both"/>
        <w:rPr>
          <w:rFonts w:ascii="Arial" w:hAnsi="Arial" w:cs="Arial"/>
          <w:b/>
          <w:bCs/>
          <w:iCs/>
          <w:u w:val="single"/>
        </w:rPr>
      </w:pPr>
      <w:r w:rsidRPr="003A3964">
        <w:rPr>
          <w:rFonts w:ascii="Arial" w:hAnsi="Arial" w:cs="Arial"/>
          <w:iCs/>
        </w:rPr>
        <w:t>Interesado – Registro SIAPER de la Contraloría General de la República – Dep</w:t>
      </w:r>
      <w:r w:rsidR="003A3964">
        <w:rPr>
          <w:rFonts w:ascii="Arial" w:hAnsi="Arial" w:cs="Arial"/>
          <w:iCs/>
        </w:rPr>
        <w:t>to.</w:t>
      </w:r>
      <w:r w:rsidRPr="003A3964">
        <w:rPr>
          <w:rFonts w:ascii="Arial" w:hAnsi="Arial" w:cs="Arial"/>
          <w:iCs/>
        </w:rPr>
        <w:t xml:space="preserve"> Gestión de Personas – Dep</w:t>
      </w:r>
      <w:r w:rsidR="003A3964">
        <w:rPr>
          <w:rFonts w:ascii="Arial" w:hAnsi="Arial" w:cs="Arial"/>
          <w:iCs/>
        </w:rPr>
        <w:t>to.</w:t>
      </w:r>
      <w:r w:rsidRPr="003A3964">
        <w:rPr>
          <w:rFonts w:ascii="Arial" w:hAnsi="Arial" w:cs="Arial"/>
          <w:iCs/>
        </w:rPr>
        <w:t xml:space="preserve"> Remuneraciones</w:t>
      </w:r>
      <w:r w:rsidR="003A3964">
        <w:rPr>
          <w:rFonts w:ascii="Arial" w:hAnsi="Arial" w:cs="Arial"/>
          <w:iCs/>
        </w:rPr>
        <w:t xml:space="preserve"> </w:t>
      </w:r>
      <w:r w:rsidRPr="003A3964">
        <w:rPr>
          <w:rFonts w:ascii="Arial" w:hAnsi="Arial" w:cs="Arial"/>
          <w:iCs/>
        </w:rPr>
        <w:t>- Oficina de Partes e Informaciones</w:t>
      </w:r>
      <w:r w:rsidRPr="003A3964">
        <w:rPr>
          <w:rFonts w:ascii="Arial" w:hAnsi="Arial" w:cs="Arial"/>
          <w:iCs/>
          <w:sz w:val="22"/>
          <w:szCs w:val="22"/>
        </w:rPr>
        <w:t>.</w:t>
      </w:r>
    </w:p>
    <w:sectPr w:rsidR="00447886" w:rsidRPr="003A3964" w:rsidSect="0029594B">
      <w:headerReference w:type="default" r:id="rId8"/>
      <w:type w:val="continuous"/>
      <w:pgSz w:w="12242" w:h="18722" w:code="14"/>
      <w:pgMar w:top="482" w:right="244" w:bottom="794" w:left="1474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86E66" w14:textId="77777777" w:rsidR="0035041F" w:rsidRDefault="0035041F">
      <w:r>
        <w:separator/>
      </w:r>
    </w:p>
  </w:endnote>
  <w:endnote w:type="continuationSeparator" w:id="0">
    <w:p w14:paraId="22D2A1E8" w14:textId="77777777" w:rsidR="0035041F" w:rsidRDefault="0035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2734" w14:textId="77777777" w:rsidR="0035041F" w:rsidRDefault="0035041F">
      <w:r>
        <w:separator/>
      </w:r>
    </w:p>
  </w:footnote>
  <w:footnote w:type="continuationSeparator" w:id="0">
    <w:p w14:paraId="0EBD6D11" w14:textId="77777777" w:rsidR="0035041F" w:rsidRDefault="0035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D1E3" w14:textId="77777777" w:rsidR="00094A2E" w:rsidRPr="00C3595F" w:rsidRDefault="008F0273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</w:rPr>
      <w:t xml:space="preserve">   </w:t>
    </w:r>
    <w:r w:rsidR="003F479D" w:rsidRPr="00C3595F">
      <w:rPr>
        <w:rFonts w:ascii="Arial" w:hAnsi="Arial" w:cs="Arial"/>
        <w:b/>
        <w:sz w:val="18"/>
      </w:rPr>
      <w:t xml:space="preserve"> </w:t>
    </w:r>
    <w:r w:rsidR="00094A2E" w:rsidRPr="00C3595F">
      <w:rPr>
        <w:rFonts w:ascii="Arial" w:hAnsi="Arial" w:cs="Arial"/>
        <w:b/>
        <w:sz w:val="18"/>
      </w:rPr>
      <w:t xml:space="preserve">     </w:t>
    </w:r>
    <w:r w:rsidR="003F479D" w:rsidRPr="00C3595F">
      <w:rPr>
        <w:rFonts w:ascii="Arial" w:hAnsi="Arial" w:cs="Arial"/>
        <w:b/>
        <w:sz w:val="18"/>
      </w:rPr>
      <w:t xml:space="preserve">  </w:t>
    </w:r>
    <w:r w:rsidR="003F479D" w:rsidRPr="00C3595F">
      <w:rPr>
        <w:rFonts w:ascii="Arial" w:hAnsi="Arial" w:cs="Arial"/>
        <w:b/>
        <w:sz w:val="16"/>
      </w:rPr>
      <w:t>REPUBLICA DE CHILE</w:t>
    </w:r>
  </w:p>
  <w:p w14:paraId="2373B607" w14:textId="77777777" w:rsidR="003F479D" w:rsidRPr="00C3595F" w:rsidRDefault="00094A2E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  <w:sz w:val="16"/>
      </w:rPr>
      <w:t xml:space="preserve">   </w:t>
    </w:r>
    <w:r w:rsidR="003F479D" w:rsidRPr="00C3595F">
      <w:rPr>
        <w:rFonts w:ascii="Arial" w:hAnsi="Arial" w:cs="Arial"/>
        <w:b/>
        <w:sz w:val="16"/>
      </w:rPr>
      <w:t>I.MUNICIPALIDAD DE PUDAHUEL</w:t>
    </w:r>
  </w:p>
  <w:p w14:paraId="291AE5BD" w14:textId="77777777" w:rsidR="00094A2E" w:rsidRPr="00C3595F" w:rsidRDefault="00094A2E" w:rsidP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           </w:t>
    </w:r>
    <w:r w:rsidR="00523EB1" w:rsidRPr="00C3595F">
      <w:rPr>
        <w:rFonts w:ascii="Arial" w:hAnsi="Arial" w:cs="Arial"/>
        <w:b/>
        <w:sz w:val="16"/>
        <w:u w:val="single"/>
      </w:rPr>
      <w:t>DIRECCION DE PERSONAS</w:t>
    </w:r>
  </w:p>
  <w:p w14:paraId="07EC4A2C" w14:textId="77777777" w:rsidR="003F479D" w:rsidRPr="0029594B" w:rsidRDefault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</w:t>
    </w:r>
    <w:r w:rsidR="00523EB1" w:rsidRPr="00C3595F">
      <w:rPr>
        <w:rFonts w:ascii="Arial" w:hAnsi="Arial" w:cs="Arial"/>
        <w:b/>
        <w:sz w:val="16"/>
      </w:rPr>
      <w:t xml:space="preserve"> DEPARTAMENTO GESTION DE PERSONAS</w:t>
    </w:r>
    <w:r w:rsidR="003F479D"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24BB41FE"/>
    <w:multiLevelType w:val="hybridMultilevel"/>
    <w:tmpl w:val="7EBA28AE"/>
    <w:lvl w:ilvl="0" w:tplc="F8BCFDF8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36C44054"/>
    <w:multiLevelType w:val="hybridMultilevel"/>
    <w:tmpl w:val="3C6ECA3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93475440">
    <w:abstractNumId w:val="3"/>
  </w:num>
  <w:num w:numId="2" w16cid:durableId="444547271">
    <w:abstractNumId w:val="1"/>
  </w:num>
  <w:num w:numId="3" w16cid:durableId="1169784213">
    <w:abstractNumId w:val="4"/>
  </w:num>
  <w:num w:numId="4" w16cid:durableId="430206858">
    <w:abstractNumId w:val="9"/>
  </w:num>
  <w:num w:numId="5" w16cid:durableId="1298300069">
    <w:abstractNumId w:val="10"/>
  </w:num>
  <w:num w:numId="6" w16cid:durableId="614483915">
    <w:abstractNumId w:val="2"/>
  </w:num>
  <w:num w:numId="7" w16cid:durableId="175969211">
    <w:abstractNumId w:val="7"/>
  </w:num>
  <w:num w:numId="8" w16cid:durableId="546381642">
    <w:abstractNumId w:val="0"/>
  </w:num>
  <w:num w:numId="9" w16cid:durableId="90667379">
    <w:abstractNumId w:val="8"/>
  </w:num>
  <w:num w:numId="10" w16cid:durableId="149709983">
    <w:abstractNumId w:val="6"/>
  </w:num>
  <w:num w:numId="11" w16cid:durableId="98647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178848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5DA7"/>
    <w:rsid w:val="000622AD"/>
    <w:rsid w:val="00067EC3"/>
    <w:rsid w:val="0008129E"/>
    <w:rsid w:val="00087267"/>
    <w:rsid w:val="00090E76"/>
    <w:rsid w:val="000925BA"/>
    <w:rsid w:val="00092C0A"/>
    <w:rsid w:val="00094A2E"/>
    <w:rsid w:val="00094FFD"/>
    <w:rsid w:val="000B0C17"/>
    <w:rsid w:val="000B3D38"/>
    <w:rsid w:val="000C7D3B"/>
    <w:rsid w:val="000E2125"/>
    <w:rsid w:val="000F1AC6"/>
    <w:rsid w:val="000F6D1A"/>
    <w:rsid w:val="0010115C"/>
    <w:rsid w:val="00104215"/>
    <w:rsid w:val="0011537B"/>
    <w:rsid w:val="00125CC1"/>
    <w:rsid w:val="00130B7D"/>
    <w:rsid w:val="0014450F"/>
    <w:rsid w:val="00144730"/>
    <w:rsid w:val="00146333"/>
    <w:rsid w:val="0014702F"/>
    <w:rsid w:val="0015473C"/>
    <w:rsid w:val="00176A02"/>
    <w:rsid w:val="00185A04"/>
    <w:rsid w:val="00190BD5"/>
    <w:rsid w:val="0019356E"/>
    <w:rsid w:val="00196B06"/>
    <w:rsid w:val="001A3802"/>
    <w:rsid w:val="001A54B0"/>
    <w:rsid w:val="001C31BD"/>
    <w:rsid w:val="001C5A91"/>
    <w:rsid w:val="001D7451"/>
    <w:rsid w:val="002026B1"/>
    <w:rsid w:val="00206DBA"/>
    <w:rsid w:val="002354F6"/>
    <w:rsid w:val="00240C5D"/>
    <w:rsid w:val="002568DD"/>
    <w:rsid w:val="002718E9"/>
    <w:rsid w:val="0029594B"/>
    <w:rsid w:val="002A682F"/>
    <w:rsid w:val="002B1654"/>
    <w:rsid w:val="002B66D5"/>
    <w:rsid w:val="002D52A0"/>
    <w:rsid w:val="002E3497"/>
    <w:rsid w:val="002E6C1D"/>
    <w:rsid w:val="002F3D64"/>
    <w:rsid w:val="0033228D"/>
    <w:rsid w:val="00333166"/>
    <w:rsid w:val="003341F8"/>
    <w:rsid w:val="00335AC9"/>
    <w:rsid w:val="003374FF"/>
    <w:rsid w:val="00341D91"/>
    <w:rsid w:val="0035041F"/>
    <w:rsid w:val="003A3964"/>
    <w:rsid w:val="003A7088"/>
    <w:rsid w:val="003B5752"/>
    <w:rsid w:val="003D5E8A"/>
    <w:rsid w:val="003E7243"/>
    <w:rsid w:val="003F479D"/>
    <w:rsid w:val="00407264"/>
    <w:rsid w:val="004152CC"/>
    <w:rsid w:val="004212A8"/>
    <w:rsid w:val="00432DC4"/>
    <w:rsid w:val="00434451"/>
    <w:rsid w:val="00447886"/>
    <w:rsid w:val="0045266E"/>
    <w:rsid w:val="00452EE7"/>
    <w:rsid w:val="00453F71"/>
    <w:rsid w:val="00461DB1"/>
    <w:rsid w:val="00461E67"/>
    <w:rsid w:val="00465EC0"/>
    <w:rsid w:val="00484301"/>
    <w:rsid w:val="00491146"/>
    <w:rsid w:val="004A0447"/>
    <w:rsid w:val="004A4727"/>
    <w:rsid w:val="004A5A8C"/>
    <w:rsid w:val="004B172F"/>
    <w:rsid w:val="004B54CD"/>
    <w:rsid w:val="004E4A64"/>
    <w:rsid w:val="004F13F8"/>
    <w:rsid w:val="00523EB1"/>
    <w:rsid w:val="0052554B"/>
    <w:rsid w:val="00540807"/>
    <w:rsid w:val="00541B05"/>
    <w:rsid w:val="005474A3"/>
    <w:rsid w:val="00550DAF"/>
    <w:rsid w:val="0055428F"/>
    <w:rsid w:val="0057214E"/>
    <w:rsid w:val="00593A42"/>
    <w:rsid w:val="005B195E"/>
    <w:rsid w:val="005B3BCA"/>
    <w:rsid w:val="005C0CE5"/>
    <w:rsid w:val="005D19CF"/>
    <w:rsid w:val="005D1BD7"/>
    <w:rsid w:val="00611648"/>
    <w:rsid w:val="00613C13"/>
    <w:rsid w:val="00622CFF"/>
    <w:rsid w:val="006278DA"/>
    <w:rsid w:val="00637979"/>
    <w:rsid w:val="00653CCF"/>
    <w:rsid w:val="006622E6"/>
    <w:rsid w:val="00663649"/>
    <w:rsid w:val="00666762"/>
    <w:rsid w:val="0067316F"/>
    <w:rsid w:val="006A0321"/>
    <w:rsid w:val="006A3977"/>
    <w:rsid w:val="006B0E35"/>
    <w:rsid w:val="006C77D3"/>
    <w:rsid w:val="006D3652"/>
    <w:rsid w:val="006E3709"/>
    <w:rsid w:val="006E62E3"/>
    <w:rsid w:val="006F4A91"/>
    <w:rsid w:val="00723312"/>
    <w:rsid w:val="007453FF"/>
    <w:rsid w:val="00751BEA"/>
    <w:rsid w:val="007540D2"/>
    <w:rsid w:val="00755FFC"/>
    <w:rsid w:val="0075637D"/>
    <w:rsid w:val="007644B5"/>
    <w:rsid w:val="00765897"/>
    <w:rsid w:val="007908A3"/>
    <w:rsid w:val="007B22C3"/>
    <w:rsid w:val="0080108F"/>
    <w:rsid w:val="00811661"/>
    <w:rsid w:val="0081424F"/>
    <w:rsid w:val="00816C09"/>
    <w:rsid w:val="00826557"/>
    <w:rsid w:val="0083351A"/>
    <w:rsid w:val="008344F9"/>
    <w:rsid w:val="00837046"/>
    <w:rsid w:val="00856260"/>
    <w:rsid w:val="00862EF3"/>
    <w:rsid w:val="0087152E"/>
    <w:rsid w:val="00875A21"/>
    <w:rsid w:val="0088461E"/>
    <w:rsid w:val="0089023A"/>
    <w:rsid w:val="008A51E4"/>
    <w:rsid w:val="008B0872"/>
    <w:rsid w:val="008B3520"/>
    <w:rsid w:val="008B3BB9"/>
    <w:rsid w:val="008B7CAB"/>
    <w:rsid w:val="008B7FC8"/>
    <w:rsid w:val="008D2A8F"/>
    <w:rsid w:val="008D63F3"/>
    <w:rsid w:val="008E13C0"/>
    <w:rsid w:val="008E2B52"/>
    <w:rsid w:val="008F0273"/>
    <w:rsid w:val="008F67E2"/>
    <w:rsid w:val="008F693C"/>
    <w:rsid w:val="00932084"/>
    <w:rsid w:val="00945121"/>
    <w:rsid w:val="00960D85"/>
    <w:rsid w:val="00971822"/>
    <w:rsid w:val="0097315C"/>
    <w:rsid w:val="00973457"/>
    <w:rsid w:val="009744EB"/>
    <w:rsid w:val="009834B5"/>
    <w:rsid w:val="009947BD"/>
    <w:rsid w:val="009A0E48"/>
    <w:rsid w:val="009B09DA"/>
    <w:rsid w:val="009B1AA3"/>
    <w:rsid w:val="009C303F"/>
    <w:rsid w:val="009C639B"/>
    <w:rsid w:val="009E039A"/>
    <w:rsid w:val="009E4FB6"/>
    <w:rsid w:val="009F4BD8"/>
    <w:rsid w:val="009F7952"/>
    <w:rsid w:val="00A12DDC"/>
    <w:rsid w:val="00A16B03"/>
    <w:rsid w:val="00A17418"/>
    <w:rsid w:val="00A20E32"/>
    <w:rsid w:val="00A21121"/>
    <w:rsid w:val="00A27999"/>
    <w:rsid w:val="00A303F8"/>
    <w:rsid w:val="00A30766"/>
    <w:rsid w:val="00A45894"/>
    <w:rsid w:val="00A52EA9"/>
    <w:rsid w:val="00A617F9"/>
    <w:rsid w:val="00A65570"/>
    <w:rsid w:val="00A7518B"/>
    <w:rsid w:val="00A848EA"/>
    <w:rsid w:val="00AC290B"/>
    <w:rsid w:val="00AC3FAC"/>
    <w:rsid w:val="00AC6A5C"/>
    <w:rsid w:val="00AD186C"/>
    <w:rsid w:val="00AD57F5"/>
    <w:rsid w:val="00AF563E"/>
    <w:rsid w:val="00B03E59"/>
    <w:rsid w:val="00B05E49"/>
    <w:rsid w:val="00B10588"/>
    <w:rsid w:val="00B15B8D"/>
    <w:rsid w:val="00B40FB4"/>
    <w:rsid w:val="00B4734A"/>
    <w:rsid w:val="00B61F39"/>
    <w:rsid w:val="00B631F6"/>
    <w:rsid w:val="00B6590D"/>
    <w:rsid w:val="00B66B4F"/>
    <w:rsid w:val="00B7320C"/>
    <w:rsid w:val="00B77D51"/>
    <w:rsid w:val="00B81174"/>
    <w:rsid w:val="00B81FD3"/>
    <w:rsid w:val="00B91871"/>
    <w:rsid w:val="00B9197A"/>
    <w:rsid w:val="00BB243E"/>
    <w:rsid w:val="00BB2873"/>
    <w:rsid w:val="00BB4623"/>
    <w:rsid w:val="00BB6A26"/>
    <w:rsid w:val="00BE3832"/>
    <w:rsid w:val="00BE6707"/>
    <w:rsid w:val="00BE733E"/>
    <w:rsid w:val="00BF3E4D"/>
    <w:rsid w:val="00BF4058"/>
    <w:rsid w:val="00C04824"/>
    <w:rsid w:val="00C34991"/>
    <w:rsid w:val="00C3595F"/>
    <w:rsid w:val="00C5190B"/>
    <w:rsid w:val="00C54505"/>
    <w:rsid w:val="00C54F4C"/>
    <w:rsid w:val="00C57514"/>
    <w:rsid w:val="00C57B4E"/>
    <w:rsid w:val="00C63712"/>
    <w:rsid w:val="00C6490A"/>
    <w:rsid w:val="00C929AB"/>
    <w:rsid w:val="00C9337D"/>
    <w:rsid w:val="00CA3BF3"/>
    <w:rsid w:val="00CB09D9"/>
    <w:rsid w:val="00CB4074"/>
    <w:rsid w:val="00CC7BFE"/>
    <w:rsid w:val="00CD6FCA"/>
    <w:rsid w:val="00CE4D23"/>
    <w:rsid w:val="00CF617D"/>
    <w:rsid w:val="00D2049A"/>
    <w:rsid w:val="00D22398"/>
    <w:rsid w:val="00D23B9B"/>
    <w:rsid w:val="00D23DF1"/>
    <w:rsid w:val="00D26A75"/>
    <w:rsid w:val="00D31202"/>
    <w:rsid w:val="00D72064"/>
    <w:rsid w:val="00D775E8"/>
    <w:rsid w:val="00D80762"/>
    <w:rsid w:val="00D915E9"/>
    <w:rsid w:val="00D917A0"/>
    <w:rsid w:val="00D92466"/>
    <w:rsid w:val="00DA221C"/>
    <w:rsid w:val="00DB1FD9"/>
    <w:rsid w:val="00DC1917"/>
    <w:rsid w:val="00DC728C"/>
    <w:rsid w:val="00DF4FEF"/>
    <w:rsid w:val="00E11A7B"/>
    <w:rsid w:val="00E331AA"/>
    <w:rsid w:val="00E3722A"/>
    <w:rsid w:val="00E4092F"/>
    <w:rsid w:val="00E51496"/>
    <w:rsid w:val="00E72111"/>
    <w:rsid w:val="00E81F86"/>
    <w:rsid w:val="00E97115"/>
    <w:rsid w:val="00EA4AAD"/>
    <w:rsid w:val="00EB5428"/>
    <w:rsid w:val="00EB63A7"/>
    <w:rsid w:val="00EC7779"/>
    <w:rsid w:val="00ED270C"/>
    <w:rsid w:val="00ED72E4"/>
    <w:rsid w:val="00EF7C4E"/>
    <w:rsid w:val="00F001C8"/>
    <w:rsid w:val="00F0617A"/>
    <w:rsid w:val="00F10BCE"/>
    <w:rsid w:val="00F13B57"/>
    <w:rsid w:val="00F24C1E"/>
    <w:rsid w:val="00F33CA5"/>
    <w:rsid w:val="00F3782A"/>
    <w:rsid w:val="00F51144"/>
    <w:rsid w:val="00F609C8"/>
    <w:rsid w:val="00F65E96"/>
    <w:rsid w:val="00F7308B"/>
    <w:rsid w:val="00F917FA"/>
    <w:rsid w:val="00F97AE4"/>
    <w:rsid w:val="00FA2EC2"/>
    <w:rsid w:val="00FB44AB"/>
    <w:rsid w:val="00FD6E06"/>
    <w:rsid w:val="00FE366C"/>
    <w:rsid w:val="00FF2519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216FE"/>
  <w15:chartTrackingRefBased/>
  <w15:docId w15:val="{B9C3AD16-1F49-4820-8603-46FFE60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EC3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C70A-20B8-4C0F-BB7E-03D9E004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6</cp:revision>
  <cp:lastPrinted>2025-04-03T15:35:00Z</cp:lastPrinted>
  <dcterms:created xsi:type="dcterms:W3CDTF">2025-06-18T04:03:00Z</dcterms:created>
  <dcterms:modified xsi:type="dcterms:W3CDTF">2025-08-16T23:58:00Z</dcterms:modified>
</cp:coreProperties>
</file>