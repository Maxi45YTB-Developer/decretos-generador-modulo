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B2180" w14:textId="77777777" w:rsidR="00CC4C21" w:rsidRPr="005E011F" w:rsidRDefault="00447886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</w:p>
    <w:p w14:paraId="32A0EAF7" w14:textId="77777777" w:rsidR="00CC4C21" w:rsidRPr="005E011F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6262D9CC" w14:textId="77777777" w:rsidR="00CC4C21" w:rsidRPr="005E011F" w:rsidRDefault="00CC4C21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14:paraId="054A5FAC" w14:textId="77777777" w:rsidR="00CC4C21" w:rsidRPr="005E011F" w:rsidRDefault="00CC4C21" w:rsidP="001E25E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14506EE" w14:textId="168B7B25" w:rsidR="00447886" w:rsidRPr="005E011F" w:rsidRDefault="00447886" w:rsidP="000B0F07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>DECRETO ALCALDICIO Nº</w:t>
      </w:r>
      <w:r w:rsidR="002C0598" w:rsidRPr="005E011F">
        <w:rPr>
          <w:rFonts w:ascii="Arial" w:hAnsi="Arial" w:cs="Arial"/>
          <w:b/>
          <w:iCs/>
          <w:sz w:val="22"/>
          <w:szCs w:val="22"/>
        </w:rPr>
        <w:tab/>
        <w:t xml:space="preserve"> </w:t>
      </w:r>
      <w:r w:rsidR="00C0754B" w:rsidRPr="008B75E5">
        <w:rPr>
          <w:rFonts w:ascii="Arial" w:hAnsi="Arial" w:cs="Arial"/>
          <w:b/>
          <w:iCs/>
          <w:sz w:val="28"/>
          <w:szCs w:val="28"/>
        </w:rPr>
        <w:t>{{ DECRETO }}</w:t>
      </w:r>
    </w:p>
    <w:p w14:paraId="202789D7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>MATERIA DE PERSONAL</w:t>
      </w:r>
    </w:p>
    <w:p w14:paraId="27DFCB7B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>OTRAS MATERIAS</w:t>
      </w:r>
    </w:p>
    <w:p w14:paraId="4F8E075F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6BDB19D" w14:textId="63542939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  <w:u w:val="single"/>
        </w:rPr>
        <w:t>PUDAHUEL</w:t>
      </w:r>
      <w:r w:rsidRPr="005E011F">
        <w:rPr>
          <w:rFonts w:ascii="Arial" w:hAnsi="Arial" w:cs="Arial"/>
          <w:b/>
          <w:iCs/>
          <w:sz w:val="22"/>
          <w:szCs w:val="22"/>
        </w:rPr>
        <w:t>,</w:t>
      </w:r>
      <w:r w:rsidR="0000736B" w:rsidRP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="00C0754B" w:rsidRPr="008B75E5">
        <w:rPr>
          <w:rFonts w:ascii="Arial" w:hAnsi="Arial" w:cs="Arial"/>
          <w:b/>
          <w:iCs/>
          <w:sz w:val="22"/>
          <w:szCs w:val="22"/>
        </w:rPr>
        <w:t>{{ FECHA_DECRETO }}</w:t>
      </w:r>
    </w:p>
    <w:p w14:paraId="06538F4F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EAD70D0" w14:textId="21AE6323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="000B0F07" w:rsidRPr="005E011F">
        <w:rPr>
          <w:rFonts w:ascii="Arial" w:hAnsi="Arial" w:cs="Arial"/>
          <w:b/>
          <w:iCs/>
          <w:sz w:val="22"/>
          <w:szCs w:val="22"/>
        </w:rPr>
        <w:t xml:space="preserve">          </w:t>
      </w:r>
      <w:r w:rsid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="000B0F07" w:rsidRP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b/>
          <w:iCs/>
          <w:sz w:val="22"/>
          <w:szCs w:val="22"/>
        </w:rPr>
        <w:t>MAT: AUTORIZA LICENCIA MÉDICA</w:t>
      </w:r>
    </w:p>
    <w:p w14:paraId="6ECDAE5B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ab/>
      </w:r>
    </w:p>
    <w:p w14:paraId="11432407" w14:textId="22489321" w:rsidR="00447886" w:rsidRPr="005E011F" w:rsidRDefault="00447886" w:rsidP="005E011F">
      <w:pPr>
        <w:pStyle w:val="Ttulo2"/>
        <w:rPr>
          <w:rFonts w:cs="Arial"/>
          <w:i w:val="0"/>
          <w:iCs/>
          <w:szCs w:val="22"/>
          <w:u w:val="single"/>
        </w:rPr>
      </w:pPr>
      <w:r w:rsidRPr="005E011F">
        <w:rPr>
          <w:rFonts w:cs="Arial"/>
          <w:i w:val="0"/>
          <w:iCs/>
          <w:szCs w:val="22"/>
          <w:u w:val="single"/>
        </w:rPr>
        <w:t>LA ALCALDIA DECRETO HOY</w:t>
      </w:r>
    </w:p>
    <w:p w14:paraId="57C9CB8D" w14:textId="77777777" w:rsidR="00447886" w:rsidRPr="005E011F" w:rsidRDefault="00447886" w:rsidP="00E81F86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iCs/>
          <w:sz w:val="22"/>
          <w:szCs w:val="22"/>
          <w:u w:val="single"/>
        </w:rPr>
        <w:t>VISTOS:</w:t>
      </w:r>
    </w:p>
    <w:p w14:paraId="7392C419" w14:textId="77777777" w:rsidR="00447886" w:rsidRPr="005E011F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079F827" w14:textId="3D2254DC" w:rsidR="00CC4C21" w:rsidRPr="00C0754B" w:rsidRDefault="00C0754B" w:rsidP="00675382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 xml:space="preserve">Decreto Alcaldicio Nº </w:t>
      </w:r>
      <w:r w:rsidRPr="001071AE">
        <w:rPr>
          <w:rFonts w:ascii="Arial" w:hAnsi="Arial" w:cs="Arial"/>
          <w:iCs/>
          <w:sz w:val="22"/>
          <w:szCs w:val="22"/>
        </w:rPr>
        <w:t>{{ DECR_INGRESO }}</w:t>
      </w:r>
      <w:r w:rsidRPr="005E011F">
        <w:rPr>
          <w:rFonts w:ascii="Arial" w:hAnsi="Arial" w:cs="Arial"/>
          <w:iCs/>
          <w:sz w:val="22"/>
          <w:szCs w:val="22"/>
        </w:rPr>
        <w:t xml:space="preserve"> de fecha </w:t>
      </w:r>
      <w:r w:rsidRPr="001071AE">
        <w:rPr>
          <w:rFonts w:ascii="Arial" w:hAnsi="Arial" w:cs="Arial"/>
          <w:iCs/>
          <w:sz w:val="22"/>
          <w:szCs w:val="22"/>
        </w:rPr>
        <w:t>{{ FECHA_DECR_INGRESO }}</w:t>
      </w:r>
      <w:r w:rsidRPr="005E011F">
        <w:rPr>
          <w:rFonts w:ascii="Arial" w:hAnsi="Arial" w:cs="Arial"/>
          <w:iCs/>
          <w:sz w:val="22"/>
          <w:szCs w:val="22"/>
        </w:rPr>
        <w:t xml:space="preserve">, que tramita Licencia Médica Nº </w:t>
      </w:r>
      <w:r w:rsidRPr="001071AE">
        <w:rPr>
          <w:rFonts w:ascii="Arial" w:hAnsi="Arial" w:cs="Arial"/>
          <w:iCs/>
          <w:sz w:val="22"/>
          <w:szCs w:val="22"/>
        </w:rPr>
        <w:t>{{ N_LIC }}</w:t>
      </w:r>
      <w:r w:rsidRPr="005E011F">
        <w:rPr>
          <w:rFonts w:ascii="Arial" w:hAnsi="Arial" w:cs="Arial"/>
          <w:iCs/>
          <w:sz w:val="22"/>
          <w:szCs w:val="22"/>
        </w:rPr>
        <w:t xml:space="preserve"> de </w:t>
      </w:r>
      <w:r w:rsidRPr="001071AE">
        <w:rPr>
          <w:rFonts w:ascii="Arial" w:hAnsi="Arial" w:cs="Arial"/>
          <w:b/>
          <w:bCs/>
          <w:iCs/>
          <w:sz w:val="22"/>
          <w:szCs w:val="22"/>
        </w:rPr>
        <w:t>{{ NOMBRE_APELLIDOS }}</w:t>
      </w:r>
      <w:r w:rsidRPr="005E011F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 xml:space="preserve">por </w:t>
      </w:r>
      <w:r w:rsidRPr="001071AE">
        <w:rPr>
          <w:rFonts w:ascii="Arial" w:hAnsi="Arial" w:cs="Arial"/>
          <w:iCs/>
          <w:sz w:val="22"/>
          <w:szCs w:val="22"/>
        </w:rPr>
        <w:t>{{ DIAS_USADOS }}</w:t>
      </w:r>
      <w:r w:rsidRPr="005E011F">
        <w:rPr>
          <w:rFonts w:ascii="Arial" w:hAnsi="Arial" w:cs="Arial"/>
          <w:iCs/>
          <w:sz w:val="22"/>
          <w:szCs w:val="22"/>
        </w:rPr>
        <w:t xml:space="preserve"> días a contar del </w:t>
      </w:r>
      <w:r w:rsidRPr="001071AE">
        <w:rPr>
          <w:rFonts w:ascii="Arial" w:hAnsi="Arial" w:cs="Arial"/>
          <w:iCs/>
          <w:sz w:val="22"/>
          <w:szCs w:val="22"/>
        </w:rPr>
        <w:t>{{ DESDE }}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noProof/>
          <w:sz w:val="22"/>
          <w:szCs w:val="22"/>
        </w:rPr>
        <w:t xml:space="preserve">hasta el </w:t>
      </w:r>
      <w:r w:rsidRPr="001071AE">
        <w:rPr>
          <w:rFonts w:ascii="Arial" w:hAnsi="Arial" w:cs="Arial"/>
          <w:iCs/>
          <w:noProof/>
          <w:sz w:val="22"/>
          <w:szCs w:val="22"/>
        </w:rPr>
        <w:t>{{ HASTA }}</w:t>
      </w:r>
      <w:r w:rsidRPr="005E011F">
        <w:rPr>
          <w:rFonts w:ascii="Arial" w:hAnsi="Arial" w:cs="Arial"/>
          <w:iCs/>
          <w:noProof/>
          <w:sz w:val="22"/>
          <w:szCs w:val="22"/>
        </w:rPr>
        <w:t xml:space="preserve"> ambas fechas inclusive</w:t>
      </w:r>
      <w:r w:rsidRPr="005E011F">
        <w:rPr>
          <w:rFonts w:ascii="Arial" w:hAnsi="Arial" w:cs="Arial"/>
          <w:iCs/>
          <w:sz w:val="22"/>
          <w:szCs w:val="22"/>
        </w:rPr>
        <w:t>.</w:t>
      </w:r>
    </w:p>
    <w:p w14:paraId="4231E0C9" w14:textId="77777777" w:rsidR="00447886" w:rsidRPr="005E011F" w:rsidRDefault="00447886" w:rsidP="00E81F86">
      <w:pPr>
        <w:tabs>
          <w:tab w:val="left" w:pos="0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4C8B92B9" w14:textId="44CE69BA" w:rsidR="00C0754B" w:rsidRPr="005E011F" w:rsidRDefault="00C0754B" w:rsidP="00C0754B">
      <w:pPr>
        <w:numPr>
          <w:ilvl w:val="0"/>
          <w:numId w:val="8"/>
        </w:numPr>
        <w:tabs>
          <w:tab w:val="left" w:pos="0"/>
        </w:tabs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 xml:space="preserve">Informe de Página virtual de </w:t>
      </w:r>
      <w:r w:rsidRPr="00834A97">
        <w:rPr>
          <w:rFonts w:ascii="Arial" w:hAnsi="Arial" w:cs="Arial"/>
          <w:b/>
          <w:bCs/>
          <w:iCs/>
          <w:sz w:val="22"/>
          <w:szCs w:val="22"/>
        </w:rPr>
        <w:t>COMPIN</w:t>
      </w:r>
      <w:r w:rsidRPr="005E011F">
        <w:rPr>
          <w:rFonts w:ascii="Arial" w:hAnsi="Arial" w:cs="Arial"/>
          <w:iCs/>
          <w:noProof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 xml:space="preserve">que autoriza Licencia Médica Nº </w:t>
      </w:r>
      <w:r w:rsidRPr="001071AE">
        <w:rPr>
          <w:rFonts w:ascii="Arial" w:hAnsi="Arial" w:cs="Arial"/>
          <w:iCs/>
          <w:sz w:val="22"/>
          <w:szCs w:val="22"/>
        </w:rPr>
        <w:t>{{ N_LIC }}</w:t>
      </w:r>
      <w:r w:rsidRPr="005E011F">
        <w:rPr>
          <w:rFonts w:ascii="Arial" w:hAnsi="Arial" w:cs="Arial"/>
          <w:iCs/>
          <w:sz w:val="22"/>
          <w:szCs w:val="22"/>
        </w:rPr>
        <w:t>.</w:t>
      </w:r>
    </w:p>
    <w:p w14:paraId="462B6135" w14:textId="2188A2D1" w:rsidR="00524E90" w:rsidRPr="00C0754B" w:rsidRDefault="00524E90" w:rsidP="00C0754B">
      <w:pPr>
        <w:tabs>
          <w:tab w:val="left" w:pos="0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093CFB49" w14:textId="77076067" w:rsidR="00524E90" w:rsidRPr="005E011F" w:rsidRDefault="00945898" w:rsidP="00C0754B">
      <w:pPr>
        <w:numPr>
          <w:ilvl w:val="0"/>
          <w:numId w:val="8"/>
        </w:numPr>
        <w:tabs>
          <w:tab w:val="left" w:pos="0"/>
        </w:tabs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 xml:space="preserve">Decreto Alcaldicio N° </w:t>
      </w:r>
      <w:r w:rsidR="00C0754B" w:rsidRPr="00C0754B">
        <w:rPr>
          <w:rFonts w:ascii="Arial" w:hAnsi="Arial" w:cs="Arial"/>
          <w:iCs/>
          <w:sz w:val="22"/>
          <w:szCs w:val="22"/>
        </w:rPr>
        <w:t>{{ SUBROGANCIA_DECRETO }}</w:t>
      </w:r>
      <w:r w:rsidRPr="005E011F">
        <w:rPr>
          <w:rFonts w:ascii="Arial" w:hAnsi="Arial" w:cs="Arial"/>
          <w:iCs/>
          <w:sz w:val="22"/>
          <w:szCs w:val="22"/>
        </w:rPr>
        <w:t xml:space="preserve"> de fecha </w:t>
      </w:r>
      <w:r w:rsidR="00C0754B" w:rsidRPr="00C0754B">
        <w:rPr>
          <w:rFonts w:ascii="Arial" w:hAnsi="Arial" w:cs="Arial"/>
          <w:iCs/>
          <w:sz w:val="22"/>
          <w:szCs w:val="22"/>
        </w:rPr>
        <w:t>{{ SUBROGANCIA_FECHA_DECRETO }}</w:t>
      </w:r>
      <w:r w:rsidRPr="005E011F">
        <w:rPr>
          <w:rFonts w:ascii="Arial" w:hAnsi="Arial" w:cs="Arial"/>
          <w:iCs/>
          <w:sz w:val="22"/>
          <w:szCs w:val="22"/>
        </w:rPr>
        <w:t>, Designa</w:t>
      </w:r>
      <w:r w:rsidR="00524E90" w:rsidRPr="005E011F">
        <w:rPr>
          <w:rFonts w:ascii="Arial" w:hAnsi="Arial" w:cs="Arial"/>
          <w:iCs/>
          <w:sz w:val="22"/>
          <w:szCs w:val="22"/>
        </w:rPr>
        <w:t xml:space="preserve"> como </w:t>
      </w:r>
      <w:r w:rsidR="00C0754B" w:rsidRPr="00C0754B">
        <w:rPr>
          <w:rFonts w:ascii="Arial" w:hAnsi="Arial" w:cs="Arial"/>
          <w:iCs/>
          <w:sz w:val="22"/>
          <w:szCs w:val="22"/>
        </w:rPr>
        <w:t>{{ SUBROGANTE_CARGO }}</w:t>
      </w:r>
      <w:r w:rsidR="00C0754B">
        <w:rPr>
          <w:rFonts w:ascii="Arial" w:hAnsi="Arial" w:cs="Arial"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>Subrogante</w:t>
      </w:r>
      <w:r w:rsidR="00524E90" w:rsidRPr="005E011F">
        <w:rPr>
          <w:rFonts w:ascii="Arial" w:hAnsi="Arial" w:cs="Arial"/>
          <w:iCs/>
          <w:sz w:val="22"/>
          <w:szCs w:val="22"/>
        </w:rPr>
        <w:t xml:space="preserve"> de </w:t>
      </w:r>
      <w:r w:rsidR="00C0754B" w:rsidRPr="00C0754B">
        <w:rPr>
          <w:rFonts w:ascii="Arial" w:hAnsi="Arial" w:cs="Arial"/>
          <w:iCs/>
          <w:sz w:val="22"/>
          <w:szCs w:val="22"/>
        </w:rPr>
        <w:t>{{ SUBROGANCIA_DIRECCION }}</w:t>
      </w:r>
      <w:r w:rsidR="00524E90" w:rsidRPr="005E011F">
        <w:rPr>
          <w:rFonts w:ascii="Arial" w:hAnsi="Arial" w:cs="Arial"/>
          <w:iCs/>
          <w:sz w:val="22"/>
          <w:szCs w:val="22"/>
        </w:rPr>
        <w:t xml:space="preserve"> a do</w:t>
      </w:r>
      <w:r w:rsidR="00C0754B">
        <w:rPr>
          <w:rFonts w:ascii="Arial" w:hAnsi="Arial" w:cs="Arial"/>
          <w:iCs/>
          <w:sz w:val="22"/>
          <w:szCs w:val="22"/>
        </w:rPr>
        <w:t>n/</w:t>
      </w:r>
      <w:r w:rsidR="00524E90" w:rsidRPr="005E011F">
        <w:rPr>
          <w:rFonts w:ascii="Arial" w:hAnsi="Arial" w:cs="Arial"/>
          <w:iCs/>
          <w:sz w:val="22"/>
          <w:szCs w:val="22"/>
        </w:rPr>
        <w:t xml:space="preserve">a </w:t>
      </w:r>
      <w:r w:rsidR="00C0754B" w:rsidRPr="00C0754B">
        <w:rPr>
          <w:rFonts w:ascii="Arial" w:hAnsi="Arial" w:cs="Arial"/>
          <w:iCs/>
          <w:sz w:val="22"/>
          <w:szCs w:val="22"/>
        </w:rPr>
        <w:t>{{ SUBROGANTE_NOMBRE }}</w:t>
      </w:r>
      <w:r w:rsidRPr="005E011F">
        <w:rPr>
          <w:rFonts w:ascii="Arial" w:hAnsi="Arial" w:cs="Arial"/>
          <w:iCs/>
          <w:sz w:val="22"/>
          <w:szCs w:val="22"/>
        </w:rPr>
        <w:t>, a contar del</w:t>
      </w:r>
      <w:r w:rsidR="005E011F">
        <w:rPr>
          <w:rFonts w:ascii="Arial" w:hAnsi="Arial" w:cs="Arial"/>
          <w:iCs/>
          <w:sz w:val="22"/>
          <w:szCs w:val="22"/>
        </w:rPr>
        <w:t xml:space="preserve"> día</w:t>
      </w:r>
      <w:r w:rsidRPr="005E011F">
        <w:rPr>
          <w:rFonts w:ascii="Arial" w:hAnsi="Arial" w:cs="Arial"/>
          <w:iCs/>
          <w:sz w:val="22"/>
          <w:szCs w:val="22"/>
        </w:rPr>
        <w:t xml:space="preserve"> </w:t>
      </w:r>
      <w:r w:rsidR="00C0754B" w:rsidRPr="00C0754B">
        <w:rPr>
          <w:rFonts w:ascii="Arial" w:hAnsi="Arial" w:cs="Arial"/>
          <w:iCs/>
          <w:sz w:val="22"/>
          <w:szCs w:val="22"/>
        </w:rPr>
        <w:t>{{ SUBROGANCIA_DESDE }}</w:t>
      </w:r>
      <w:r w:rsidRPr="005E011F">
        <w:rPr>
          <w:rFonts w:ascii="Arial" w:hAnsi="Arial" w:cs="Arial"/>
          <w:iCs/>
          <w:sz w:val="22"/>
          <w:szCs w:val="22"/>
        </w:rPr>
        <w:t xml:space="preserve"> </w:t>
      </w:r>
      <w:r w:rsidR="005E011F">
        <w:rPr>
          <w:rFonts w:ascii="Arial" w:hAnsi="Arial" w:cs="Arial"/>
          <w:iCs/>
          <w:sz w:val="22"/>
          <w:szCs w:val="22"/>
        </w:rPr>
        <w:t>hasta el día</w:t>
      </w:r>
      <w:r w:rsidRPr="005E011F">
        <w:rPr>
          <w:rFonts w:ascii="Arial" w:hAnsi="Arial" w:cs="Arial"/>
          <w:iCs/>
          <w:sz w:val="22"/>
          <w:szCs w:val="22"/>
        </w:rPr>
        <w:t xml:space="preserve"> </w:t>
      </w:r>
      <w:r w:rsidR="00C0754B" w:rsidRPr="00C0754B">
        <w:rPr>
          <w:rFonts w:ascii="Arial" w:hAnsi="Arial" w:cs="Arial"/>
          <w:iCs/>
          <w:sz w:val="22"/>
          <w:szCs w:val="22"/>
        </w:rPr>
        <w:t>{{ SUBROGANCIA_HASTA }}</w:t>
      </w:r>
      <w:r w:rsidRPr="005E011F">
        <w:rPr>
          <w:rFonts w:ascii="Arial" w:hAnsi="Arial" w:cs="Arial"/>
          <w:iCs/>
          <w:sz w:val="22"/>
          <w:szCs w:val="22"/>
        </w:rPr>
        <w:t xml:space="preserve"> ambas fechas inclusive</w:t>
      </w:r>
      <w:r w:rsidR="00524E90" w:rsidRPr="005E011F">
        <w:rPr>
          <w:rFonts w:ascii="Arial" w:hAnsi="Arial" w:cs="Arial"/>
          <w:iCs/>
          <w:sz w:val="22"/>
          <w:szCs w:val="22"/>
        </w:rPr>
        <w:t xml:space="preserve"> y mientras dure la ausencia de</w:t>
      </w:r>
      <w:r w:rsidR="005E011F">
        <w:rPr>
          <w:rFonts w:ascii="Arial" w:hAnsi="Arial" w:cs="Arial"/>
          <w:iCs/>
          <w:sz w:val="22"/>
          <w:szCs w:val="22"/>
        </w:rPr>
        <w:t>l</w:t>
      </w:r>
      <w:r w:rsidR="00C0754B">
        <w:rPr>
          <w:rFonts w:ascii="Arial" w:hAnsi="Arial" w:cs="Arial"/>
          <w:iCs/>
          <w:sz w:val="22"/>
          <w:szCs w:val="22"/>
        </w:rPr>
        <w:t>/la</w:t>
      </w:r>
      <w:r w:rsidR="00524E90" w:rsidRPr="005E011F">
        <w:rPr>
          <w:rFonts w:ascii="Arial" w:hAnsi="Arial" w:cs="Arial"/>
          <w:iCs/>
          <w:sz w:val="22"/>
          <w:szCs w:val="22"/>
        </w:rPr>
        <w:t xml:space="preserve"> titular.</w:t>
      </w:r>
    </w:p>
    <w:p w14:paraId="4A7F9165" w14:textId="77777777" w:rsidR="002B66D5" w:rsidRPr="005E011F" w:rsidRDefault="002B66D5" w:rsidP="005E0ED7">
      <w:pPr>
        <w:pStyle w:val="Prrafodelista"/>
        <w:ind w:left="0"/>
        <w:rPr>
          <w:rFonts w:ascii="Arial" w:hAnsi="Arial" w:cs="Arial"/>
          <w:iCs/>
          <w:sz w:val="22"/>
          <w:szCs w:val="22"/>
        </w:rPr>
      </w:pPr>
    </w:p>
    <w:p w14:paraId="1AF9B645" w14:textId="15292AD8" w:rsidR="00BE733E" w:rsidRPr="005E011F" w:rsidRDefault="002B66D5" w:rsidP="00C0754B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 xml:space="preserve">Resolución N° 573 de fecha 13.12.2014 de la Contraloría General de la República, </w:t>
      </w:r>
      <w:r w:rsidR="00C0754B" w:rsidRPr="005E011F">
        <w:rPr>
          <w:rFonts w:ascii="Arial" w:hAnsi="Arial" w:cs="Arial"/>
          <w:iCs/>
          <w:sz w:val="22"/>
          <w:szCs w:val="22"/>
        </w:rPr>
        <w:t>en relación con</w:t>
      </w:r>
      <w:r w:rsidRPr="005E011F">
        <w:rPr>
          <w:rFonts w:ascii="Arial" w:hAnsi="Arial" w:cs="Arial"/>
          <w:iCs/>
          <w:sz w:val="22"/>
          <w:szCs w:val="22"/>
        </w:rPr>
        <w:t xml:space="preserve"> los Actos Administrativos a través del Sistema de Registro Electrónico Municipal SIAPER.</w:t>
      </w:r>
    </w:p>
    <w:p w14:paraId="78D24217" w14:textId="77777777" w:rsidR="00E40F2C" w:rsidRPr="005E011F" w:rsidRDefault="00E40F2C" w:rsidP="00E40F2C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353E6212" w14:textId="77777777" w:rsidR="00E40F2C" w:rsidRPr="005E011F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iCs/>
          <w:sz w:val="22"/>
          <w:szCs w:val="22"/>
          <w:u w:val="single"/>
        </w:rPr>
        <w:t>Y TENIENDO PRESENTE:</w:t>
      </w:r>
    </w:p>
    <w:p w14:paraId="35450DCD" w14:textId="77777777" w:rsidR="00E40F2C" w:rsidRPr="005E011F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352F5354" w14:textId="77777777" w:rsidR="00E40F2C" w:rsidRPr="005E011F" w:rsidRDefault="00E40F2C" w:rsidP="00C0754B">
      <w:pPr>
        <w:ind w:left="709" w:right="1043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>Las facultades que me confiere lo establecido en la Ley N° 18.883/89 Estatuto Administrativo y en la Ley N° 18.695/92 (Refundida) Orgánica Constitucionales de Municipalidades.</w:t>
      </w:r>
    </w:p>
    <w:p w14:paraId="739C9FE5" w14:textId="77777777" w:rsidR="00447886" w:rsidRPr="005E011F" w:rsidRDefault="00447886" w:rsidP="00E81F86">
      <w:pPr>
        <w:tabs>
          <w:tab w:val="left" w:pos="851"/>
        </w:tabs>
        <w:jc w:val="both"/>
        <w:rPr>
          <w:rFonts w:ascii="Arial" w:hAnsi="Arial" w:cs="Arial"/>
          <w:iCs/>
          <w:sz w:val="22"/>
          <w:szCs w:val="22"/>
        </w:rPr>
      </w:pPr>
    </w:p>
    <w:p w14:paraId="5AAF00FC" w14:textId="77777777" w:rsidR="00035DA7" w:rsidRPr="005E011F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iCs/>
          <w:sz w:val="22"/>
          <w:szCs w:val="22"/>
          <w:u w:val="single"/>
        </w:rPr>
        <w:t>DECRETO:</w:t>
      </w:r>
    </w:p>
    <w:p w14:paraId="06C5B9DD" w14:textId="77777777" w:rsidR="007540D2" w:rsidRPr="005E011F" w:rsidRDefault="007540D2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6A77FF7E" w14:textId="525EEA2A" w:rsidR="00447886" w:rsidRPr="005E011F" w:rsidRDefault="00C0754B" w:rsidP="00DD76AF">
      <w:pPr>
        <w:numPr>
          <w:ilvl w:val="0"/>
          <w:numId w:val="6"/>
        </w:numPr>
        <w:tabs>
          <w:tab w:val="left" w:pos="851"/>
        </w:tabs>
        <w:ind w:left="709" w:right="1043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 xml:space="preserve">AUTORIZASE, </w:t>
      </w:r>
      <w:r w:rsidRPr="005E011F">
        <w:rPr>
          <w:rFonts w:ascii="Arial" w:hAnsi="Arial" w:cs="Arial"/>
          <w:iCs/>
          <w:sz w:val="22"/>
          <w:szCs w:val="22"/>
        </w:rPr>
        <w:t xml:space="preserve">Licencia Médica Nº </w:t>
      </w:r>
      <w:r w:rsidRPr="001071AE">
        <w:rPr>
          <w:rFonts w:ascii="Arial" w:hAnsi="Arial" w:cs="Arial"/>
          <w:iCs/>
          <w:sz w:val="22"/>
          <w:szCs w:val="22"/>
        </w:rPr>
        <w:t>{{ N_LIC }}</w:t>
      </w:r>
      <w:r w:rsidRPr="005E011F">
        <w:rPr>
          <w:rFonts w:ascii="Arial" w:hAnsi="Arial" w:cs="Arial"/>
          <w:iCs/>
          <w:sz w:val="22"/>
          <w:szCs w:val="22"/>
        </w:rPr>
        <w:t xml:space="preserve"> que otorga reposo médico por </w:t>
      </w:r>
      <w:r w:rsidRPr="001071AE">
        <w:rPr>
          <w:rFonts w:ascii="Arial" w:hAnsi="Arial" w:cs="Arial"/>
          <w:iCs/>
          <w:sz w:val="22"/>
          <w:szCs w:val="22"/>
        </w:rPr>
        <w:t>{{ DIAS_USADOS }}</w:t>
      </w:r>
      <w:r w:rsidRPr="005E011F">
        <w:rPr>
          <w:rFonts w:ascii="Arial" w:hAnsi="Arial" w:cs="Arial"/>
          <w:iCs/>
          <w:sz w:val="22"/>
          <w:szCs w:val="22"/>
        </w:rPr>
        <w:t xml:space="preserve"> días a contar d</w:t>
      </w:r>
      <w:r>
        <w:rPr>
          <w:rFonts w:ascii="Arial" w:hAnsi="Arial" w:cs="Arial"/>
          <w:iCs/>
          <w:sz w:val="22"/>
          <w:szCs w:val="22"/>
        </w:rPr>
        <w:t>el</w:t>
      </w:r>
      <w:r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1071AE">
        <w:rPr>
          <w:rFonts w:ascii="Arial" w:hAnsi="Arial" w:cs="Arial"/>
          <w:iCs/>
          <w:sz w:val="22"/>
          <w:szCs w:val="22"/>
        </w:rPr>
        <w:t>{{ DESDE }}</w:t>
      </w:r>
      <w:r w:rsidRPr="005E011F">
        <w:rPr>
          <w:rFonts w:ascii="Arial" w:hAnsi="Arial" w:cs="Arial"/>
          <w:iCs/>
          <w:noProof/>
          <w:sz w:val="22"/>
          <w:szCs w:val="22"/>
        </w:rPr>
        <w:t xml:space="preserve"> hasta el </w:t>
      </w:r>
      <w:r w:rsidRPr="001071AE">
        <w:rPr>
          <w:rFonts w:ascii="Arial" w:hAnsi="Arial" w:cs="Arial"/>
          <w:iCs/>
          <w:noProof/>
          <w:sz w:val="22"/>
          <w:szCs w:val="22"/>
        </w:rPr>
        <w:t>{{ HASTA }}</w:t>
      </w:r>
      <w:r w:rsidRPr="005E011F">
        <w:rPr>
          <w:rFonts w:ascii="Arial" w:hAnsi="Arial" w:cs="Arial"/>
          <w:iCs/>
          <w:sz w:val="22"/>
          <w:szCs w:val="22"/>
        </w:rPr>
        <w:t>, a nombre de</w:t>
      </w:r>
      <w:r>
        <w:rPr>
          <w:rFonts w:ascii="Arial" w:hAnsi="Arial" w:cs="Arial"/>
          <w:iCs/>
          <w:sz w:val="22"/>
          <w:szCs w:val="22"/>
        </w:rPr>
        <w:t>l/</w:t>
      </w:r>
      <w:r w:rsidRPr="005E011F">
        <w:rPr>
          <w:rFonts w:ascii="Arial" w:hAnsi="Arial" w:cs="Arial"/>
          <w:iCs/>
          <w:sz w:val="22"/>
          <w:szCs w:val="22"/>
        </w:rPr>
        <w:t>la funcionaria</w:t>
      </w:r>
      <w:r>
        <w:rPr>
          <w:rFonts w:ascii="Arial" w:hAnsi="Arial" w:cs="Arial"/>
          <w:iCs/>
          <w:sz w:val="22"/>
          <w:szCs w:val="22"/>
        </w:rPr>
        <w:t>/o</w:t>
      </w:r>
      <w:r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1071AE">
        <w:rPr>
          <w:rFonts w:ascii="Arial" w:hAnsi="Arial" w:cs="Arial"/>
          <w:b/>
          <w:bCs/>
          <w:iCs/>
          <w:sz w:val="22"/>
          <w:szCs w:val="22"/>
        </w:rPr>
        <w:t>{{ NOMBRE_APELLIDOS }}</w:t>
      </w:r>
      <w:r w:rsidRPr="005E011F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Pr="005E011F">
        <w:rPr>
          <w:rFonts w:ascii="Arial" w:hAnsi="Arial" w:cs="Arial"/>
          <w:iCs/>
          <w:sz w:val="22"/>
          <w:szCs w:val="22"/>
        </w:rPr>
        <w:t xml:space="preserve">Rut </w:t>
      </w:r>
      <w:r w:rsidRPr="001071AE">
        <w:rPr>
          <w:rFonts w:ascii="Arial" w:hAnsi="Arial" w:cs="Arial"/>
          <w:iCs/>
          <w:sz w:val="22"/>
          <w:szCs w:val="22"/>
        </w:rPr>
        <w:t>{{ RUT }}</w:t>
      </w:r>
      <w:r w:rsidRPr="005E011F">
        <w:rPr>
          <w:rFonts w:ascii="Arial" w:hAnsi="Arial" w:cs="Arial"/>
          <w:iCs/>
          <w:noProof/>
          <w:sz w:val="22"/>
          <w:szCs w:val="22"/>
        </w:rPr>
        <w:t xml:space="preserve">, </w:t>
      </w:r>
      <w:r w:rsidRPr="001071AE">
        <w:rPr>
          <w:rFonts w:ascii="Arial" w:hAnsi="Arial" w:cs="Arial"/>
          <w:iCs/>
          <w:noProof/>
          <w:sz w:val="22"/>
          <w:szCs w:val="22"/>
        </w:rPr>
        <w:t>{{ ESCALAFON }}</w:t>
      </w:r>
      <w:r w:rsidRPr="005E011F">
        <w:rPr>
          <w:rFonts w:ascii="Arial" w:hAnsi="Arial" w:cs="Arial"/>
          <w:iCs/>
          <w:sz w:val="22"/>
          <w:szCs w:val="22"/>
        </w:rPr>
        <w:t xml:space="preserve">, grado </w:t>
      </w:r>
      <w:r w:rsidRPr="001071AE">
        <w:rPr>
          <w:rFonts w:ascii="Arial" w:hAnsi="Arial" w:cs="Arial"/>
          <w:iCs/>
          <w:sz w:val="22"/>
          <w:szCs w:val="22"/>
        </w:rPr>
        <w:t>{{ GRADO }}</w:t>
      </w:r>
      <w:r w:rsidRPr="005E011F">
        <w:rPr>
          <w:rFonts w:ascii="Arial" w:hAnsi="Arial" w:cs="Arial"/>
          <w:iCs/>
          <w:sz w:val="22"/>
          <w:szCs w:val="22"/>
        </w:rPr>
        <w:t>° de la escala municipal, por informe electrónico emitid</w:t>
      </w:r>
      <w:r>
        <w:rPr>
          <w:rFonts w:ascii="Arial" w:hAnsi="Arial" w:cs="Arial"/>
          <w:iCs/>
          <w:sz w:val="22"/>
          <w:szCs w:val="22"/>
        </w:rPr>
        <w:t>o</w:t>
      </w:r>
      <w:r w:rsidRPr="005E011F">
        <w:rPr>
          <w:rFonts w:ascii="Arial" w:hAnsi="Arial" w:cs="Arial"/>
          <w:iCs/>
          <w:sz w:val="22"/>
          <w:szCs w:val="22"/>
        </w:rPr>
        <w:t xml:space="preserve"> por </w:t>
      </w:r>
      <w:r w:rsidRPr="00834A97">
        <w:rPr>
          <w:rFonts w:ascii="Arial" w:hAnsi="Arial" w:cs="Arial"/>
          <w:b/>
          <w:bCs/>
          <w:iCs/>
          <w:sz w:val="22"/>
          <w:szCs w:val="22"/>
        </w:rPr>
        <w:t>COMPIN</w:t>
      </w:r>
      <w:r w:rsidRPr="005E011F">
        <w:rPr>
          <w:rFonts w:ascii="Arial" w:hAnsi="Arial" w:cs="Arial"/>
          <w:iCs/>
          <w:sz w:val="22"/>
          <w:szCs w:val="22"/>
        </w:rPr>
        <w:t>.</w:t>
      </w:r>
      <w:r w:rsidR="00B21664" w:rsidRPr="005E011F">
        <w:rPr>
          <w:rFonts w:ascii="Arial" w:hAnsi="Arial" w:cs="Arial"/>
          <w:iCs/>
          <w:sz w:val="22"/>
          <w:szCs w:val="22"/>
        </w:rPr>
        <w:tab/>
      </w:r>
    </w:p>
    <w:p w14:paraId="1891650F" w14:textId="77777777" w:rsidR="00DD76AF" w:rsidRPr="005E011F" w:rsidRDefault="00DD76AF" w:rsidP="00DD76AF">
      <w:p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1CDEB396" w14:textId="7EF9E0AF" w:rsidR="00447886" w:rsidRPr="005E011F" w:rsidRDefault="00A45894" w:rsidP="00593A42">
      <w:pPr>
        <w:pStyle w:val="Ttulo1"/>
        <w:rPr>
          <w:rFonts w:ascii="Arial" w:hAnsi="Arial" w:cs="Arial"/>
          <w:iCs/>
          <w:szCs w:val="22"/>
        </w:rPr>
      </w:pPr>
      <w:r w:rsidRPr="005E011F">
        <w:rPr>
          <w:rFonts w:ascii="Arial" w:hAnsi="Arial" w:cs="Arial"/>
          <w:iCs/>
          <w:szCs w:val="22"/>
        </w:rPr>
        <w:t xml:space="preserve"> </w:t>
      </w:r>
      <w:r w:rsidR="00447886" w:rsidRPr="005E011F">
        <w:rPr>
          <w:rFonts w:ascii="Arial" w:hAnsi="Arial" w:cs="Arial"/>
          <w:iCs/>
          <w:szCs w:val="22"/>
        </w:rPr>
        <w:t xml:space="preserve">                                                             </w:t>
      </w:r>
      <w:r w:rsidR="005E011F">
        <w:rPr>
          <w:rFonts w:ascii="Arial" w:hAnsi="Arial" w:cs="Arial"/>
          <w:iCs/>
          <w:szCs w:val="22"/>
        </w:rPr>
        <w:t xml:space="preserve">        </w:t>
      </w:r>
      <w:r w:rsidR="00447886" w:rsidRPr="005E011F">
        <w:rPr>
          <w:rFonts w:ascii="Arial" w:hAnsi="Arial" w:cs="Arial"/>
          <w:iCs/>
          <w:szCs w:val="22"/>
        </w:rPr>
        <w:t>ANÓTESE, COMUNÍQUESE Y ARCHÍVESE</w:t>
      </w:r>
    </w:p>
    <w:p w14:paraId="269C51BE" w14:textId="77777777" w:rsidR="00447886" w:rsidRPr="005E011F" w:rsidRDefault="000C7E3E" w:rsidP="00541B05">
      <w:pPr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</w:r>
      <w:r w:rsidRPr="005E011F">
        <w:rPr>
          <w:rFonts w:ascii="Arial" w:hAnsi="Arial" w:cs="Arial"/>
          <w:iCs/>
          <w:sz w:val="22"/>
          <w:szCs w:val="22"/>
        </w:rPr>
        <w:tab/>
        <w:t xml:space="preserve"> </w:t>
      </w:r>
      <w:r w:rsidR="00BE733E"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 xml:space="preserve">         </w:t>
      </w:r>
      <w:r w:rsidR="00203319" w:rsidRPr="005E011F">
        <w:rPr>
          <w:rFonts w:ascii="Arial" w:hAnsi="Arial" w:cs="Arial"/>
          <w:b/>
          <w:iCs/>
          <w:sz w:val="22"/>
          <w:szCs w:val="22"/>
        </w:rPr>
        <w:t>POR ORDEN</w:t>
      </w:r>
      <w:r w:rsidR="00447886" w:rsidRPr="005E011F">
        <w:rPr>
          <w:rFonts w:ascii="Arial" w:hAnsi="Arial" w:cs="Arial"/>
          <w:b/>
          <w:iCs/>
          <w:sz w:val="22"/>
          <w:szCs w:val="22"/>
        </w:rPr>
        <w:t xml:space="preserve"> DEL SR. ALCALDE</w:t>
      </w:r>
    </w:p>
    <w:p w14:paraId="55F8AE1A" w14:textId="77777777" w:rsidR="00DD76AF" w:rsidRPr="005E011F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03C119C" w14:textId="77777777" w:rsidR="00E40F2C" w:rsidRPr="005E011F" w:rsidRDefault="00E40F2C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B7C524E" w14:textId="77777777" w:rsidR="00DD76AF" w:rsidRPr="005E011F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B6E62DC" w14:textId="77777777" w:rsidR="00502AD5" w:rsidRPr="005E011F" w:rsidRDefault="00502AD5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4D37AAB" w14:textId="77777777" w:rsidR="009215FE" w:rsidRPr="005E011F" w:rsidRDefault="009215F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015EFC7" w14:textId="77777777" w:rsidR="00973457" w:rsidRPr="005E011F" w:rsidRDefault="00973457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49C703A" w14:textId="77777777" w:rsidR="00945898" w:rsidRPr="005E011F" w:rsidRDefault="00945898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08A06C3" w14:textId="77777777" w:rsidR="00A45894" w:rsidRPr="005E011F" w:rsidRDefault="00A45894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A322854" w14:textId="34F60E1F" w:rsidR="00357591" w:rsidRPr="005E011F" w:rsidRDefault="005E0ED7" w:rsidP="00357591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 xml:space="preserve"> </w:t>
      </w:r>
      <w:r w:rsidR="00945898" w:rsidRPr="005E011F">
        <w:rPr>
          <w:rFonts w:ascii="Arial" w:hAnsi="Arial" w:cs="Arial"/>
          <w:b/>
          <w:iCs/>
          <w:sz w:val="22"/>
          <w:szCs w:val="22"/>
        </w:rPr>
        <w:t xml:space="preserve">       </w:t>
      </w:r>
      <w:r w:rsidR="00C0754B" w:rsidRPr="00C0754B">
        <w:rPr>
          <w:rFonts w:ascii="Arial" w:hAnsi="Arial" w:cs="Arial"/>
          <w:b/>
          <w:iCs/>
          <w:sz w:val="22"/>
          <w:szCs w:val="22"/>
        </w:rPr>
        <w:t>{{ DIRECTIVO_SUBROGANTE }}</w:t>
      </w:r>
    </w:p>
    <w:p w14:paraId="0141EEEB" w14:textId="3648DE6B" w:rsidR="00447886" w:rsidRPr="005E011F" w:rsidRDefault="00357591" w:rsidP="00357591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5E011F">
        <w:rPr>
          <w:rFonts w:ascii="Arial" w:hAnsi="Arial" w:cs="Arial"/>
          <w:b/>
          <w:iCs/>
          <w:sz w:val="22"/>
          <w:szCs w:val="22"/>
        </w:rPr>
        <w:t xml:space="preserve">         </w:t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</w:r>
      <w:r w:rsidRPr="005E011F">
        <w:rPr>
          <w:rFonts w:ascii="Arial" w:hAnsi="Arial" w:cs="Arial"/>
          <w:b/>
          <w:iCs/>
          <w:sz w:val="22"/>
          <w:szCs w:val="22"/>
        </w:rPr>
        <w:tab/>
        <w:t xml:space="preserve">       </w:t>
      </w:r>
      <w:r w:rsidR="005E0ED7" w:rsidRPr="005E011F">
        <w:rPr>
          <w:rFonts w:ascii="Arial" w:hAnsi="Arial" w:cs="Arial"/>
          <w:b/>
          <w:iCs/>
          <w:sz w:val="22"/>
          <w:szCs w:val="22"/>
        </w:rPr>
        <w:t xml:space="preserve">      </w:t>
      </w:r>
      <w:r w:rsidRPr="005E011F">
        <w:rPr>
          <w:rFonts w:ascii="Arial" w:hAnsi="Arial" w:cs="Arial"/>
          <w:b/>
          <w:iCs/>
          <w:sz w:val="22"/>
          <w:szCs w:val="22"/>
        </w:rPr>
        <w:t>SECRETARIO MUNICIPAL</w:t>
      </w:r>
      <w:r w:rsidR="000B41F7">
        <w:rPr>
          <w:rFonts w:ascii="Arial" w:hAnsi="Arial" w:cs="Arial"/>
          <w:b/>
          <w:iCs/>
          <w:sz w:val="22"/>
          <w:szCs w:val="22"/>
        </w:rPr>
        <w:t xml:space="preserve"> (S)</w:t>
      </w:r>
    </w:p>
    <w:p w14:paraId="5977687D" w14:textId="12F028FA" w:rsidR="00755FFC" w:rsidRPr="005E011F" w:rsidRDefault="00755FFC" w:rsidP="001E25EA">
      <w:pPr>
        <w:pStyle w:val="Ttulo4"/>
        <w:ind w:left="0"/>
        <w:rPr>
          <w:rFonts w:cs="Arial"/>
          <w:i w:val="0"/>
          <w:iCs/>
          <w:sz w:val="22"/>
          <w:szCs w:val="22"/>
        </w:rPr>
      </w:pPr>
    </w:p>
    <w:p w14:paraId="54F06950" w14:textId="22B6FC67" w:rsidR="00447886" w:rsidRPr="005E011F" w:rsidRDefault="00524E90" w:rsidP="00E81F86">
      <w:pPr>
        <w:pStyle w:val="Ttulo4"/>
        <w:ind w:left="-142"/>
        <w:rPr>
          <w:rFonts w:cs="Arial"/>
          <w:i w:val="0"/>
          <w:iCs/>
          <w:sz w:val="22"/>
          <w:szCs w:val="22"/>
        </w:rPr>
      </w:pPr>
      <w:r w:rsidRPr="005E011F">
        <w:rPr>
          <w:rFonts w:cs="Arial"/>
          <w:i w:val="0"/>
          <w:iCs/>
          <w:sz w:val="22"/>
          <w:szCs w:val="22"/>
        </w:rPr>
        <w:t>APB/LVR/</w:t>
      </w:r>
      <w:r w:rsidR="00C0754B" w:rsidRPr="005E011F">
        <w:rPr>
          <w:rFonts w:cs="Arial"/>
          <w:i w:val="0"/>
          <w:iCs/>
          <w:sz w:val="22"/>
          <w:szCs w:val="22"/>
        </w:rPr>
        <w:t>mff. -</w:t>
      </w:r>
      <w:r w:rsidR="00447886" w:rsidRPr="005E011F">
        <w:rPr>
          <w:rFonts w:cs="Arial"/>
          <w:i w:val="0"/>
          <w:iCs/>
          <w:sz w:val="22"/>
          <w:szCs w:val="22"/>
        </w:rPr>
        <w:tab/>
      </w:r>
      <w:r w:rsidR="00447886" w:rsidRPr="005E011F">
        <w:rPr>
          <w:rFonts w:cs="Arial"/>
          <w:i w:val="0"/>
          <w:iCs/>
          <w:sz w:val="22"/>
          <w:szCs w:val="22"/>
        </w:rPr>
        <w:tab/>
      </w:r>
      <w:r w:rsidR="00447886" w:rsidRPr="005E011F">
        <w:rPr>
          <w:rFonts w:cs="Arial"/>
          <w:i w:val="0"/>
          <w:iCs/>
          <w:sz w:val="22"/>
          <w:szCs w:val="22"/>
        </w:rPr>
        <w:tab/>
      </w:r>
      <w:r w:rsidR="00447886" w:rsidRPr="005E011F">
        <w:rPr>
          <w:rFonts w:cs="Arial"/>
          <w:i w:val="0"/>
          <w:iCs/>
          <w:sz w:val="22"/>
          <w:szCs w:val="22"/>
        </w:rPr>
        <w:tab/>
      </w:r>
    </w:p>
    <w:p w14:paraId="2904D88A" w14:textId="77777777" w:rsidR="00C0754B" w:rsidRDefault="00447886" w:rsidP="00C0754B">
      <w:pPr>
        <w:ind w:left="-142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5E011F">
        <w:rPr>
          <w:rFonts w:ascii="Arial" w:hAnsi="Arial" w:cs="Arial"/>
          <w:b/>
          <w:bCs/>
          <w:iCs/>
          <w:sz w:val="22"/>
          <w:szCs w:val="22"/>
          <w:u w:val="single"/>
        </w:rPr>
        <w:t>Distribución:</w:t>
      </w:r>
    </w:p>
    <w:p w14:paraId="2A2668BC" w14:textId="3A171EAF" w:rsidR="00447886" w:rsidRPr="00C0754B" w:rsidRDefault="002B66D5" w:rsidP="00675382">
      <w:pPr>
        <w:pStyle w:val="Prrafodelista"/>
        <w:numPr>
          <w:ilvl w:val="0"/>
          <w:numId w:val="11"/>
        </w:numPr>
        <w:ind w:right="1043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C0754B">
        <w:rPr>
          <w:rFonts w:ascii="Arial" w:hAnsi="Arial" w:cs="Arial"/>
          <w:iCs/>
          <w:sz w:val="22"/>
          <w:szCs w:val="22"/>
        </w:rPr>
        <w:t>Interesado</w:t>
      </w:r>
      <w:r w:rsidR="00675382">
        <w:rPr>
          <w:rFonts w:ascii="Arial" w:hAnsi="Arial" w:cs="Arial"/>
          <w:iCs/>
          <w:sz w:val="22"/>
          <w:szCs w:val="22"/>
        </w:rPr>
        <w:t>/a</w:t>
      </w:r>
      <w:r w:rsidRPr="00C0754B">
        <w:rPr>
          <w:rFonts w:ascii="Arial" w:hAnsi="Arial" w:cs="Arial"/>
          <w:iCs/>
          <w:sz w:val="22"/>
          <w:szCs w:val="22"/>
        </w:rPr>
        <w:t xml:space="preserve"> – Registro SIAPER de la Contraloría General de la República – D</w:t>
      </w:r>
      <w:r w:rsidR="00C0754B">
        <w:rPr>
          <w:rFonts w:ascii="Arial" w:hAnsi="Arial" w:cs="Arial"/>
          <w:iCs/>
          <w:sz w:val="22"/>
          <w:szCs w:val="22"/>
        </w:rPr>
        <w:t>epto.</w:t>
      </w:r>
      <w:r w:rsidRPr="00C0754B">
        <w:rPr>
          <w:rFonts w:ascii="Arial" w:hAnsi="Arial" w:cs="Arial"/>
          <w:iCs/>
          <w:sz w:val="22"/>
          <w:szCs w:val="22"/>
        </w:rPr>
        <w:t xml:space="preserve"> Gestión de Personas – Dep</w:t>
      </w:r>
      <w:r w:rsidR="00C0754B">
        <w:rPr>
          <w:rFonts w:ascii="Arial" w:hAnsi="Arial" w:cs="Arial"/>
          <w:iCs/>
          <w:sz w:val="22"/>
          <w:szCs w:val="22"/>
        </w:rPr>
        <w:t>to.</w:t>
      </w:r>
      <w:r w:rsidRPr="00C0754B">
        <w:rPr>
          <w:rFonts w:ascii="Arial" w:hAnsi="Arial" w:cs="Arial"/>
          <w:iCs/>
          <w:sz w:val="22"/>
          <w:szCs w:val="22"/>
        </w:rPr>
        <w:t xml:space="preserve"> Remuneraciones</w:t>
      </w:r>
      <w:r w:rsidR="00C0754B">
        <w:rPr>
          <w:rFonts w:ascii="Arial" w:hAnsi="Arial" w:cs="Arial"/>
          <w:iCs/>
          <w:sz w:val="22"/>
          <w:szCs w:val="22"/>
        </w:rPr>
        <w:t xml:space="preserve"> </w:t>
      </w:r>
      <w:r w:rsidRPr="00C0754B">
        <w:rPr>
          <w:rFonts w:ascii="Arial" w:hAnsi="Arial" w:cs="Arial"/>
          <w:iCs/>
          <w:sz w:val="22"/>
          <w:szCs w:val="22"/>
        </w:rPr>
        <w:t>- Oficina de Partes e Informaciones.</w:t>
      </w:r>
    </w:p>
    <w:sectPr w:rsidR="00447886" w:rsidRPr="00C0754B" w:rsidSect="003F5412">
      <w:headerReference w:type="default" r:id="rId8"/>
      <w:type w:val="continuous"/>
      <w:pgSz w:w="12242" w:h="18722" w:code="14"/>
      <w:pgMar w:top="-539" w:right="709" w:bottom="79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A3957" w14:textId="77777777" w:rsidR="00B74402" w:rsidRDefault="00B74402">
      <w:r>
        <w:separator/>
      </w:r>
    </w:p>
  </w:endnote>
  <w:endnote w:type="continuationSeparator" w:id="0">
    <w:p w14:paraId="3A92202D" w14:textId="77777777" w:rsidR="00B74402" w:rsidRDefault="00B74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28CA0" w14:textId="77777777" w:rsidR="00B74402" w:rsidRDefault="00B74402">
      <w:r>
        <w:separator/>
      </w:r>
    </w:p>
  </w:footnote>
  <w:footnote w:type="continuationSeparator" w:id="0">
    <w:p w14:paraId="2939F038" w14:textId="77777777" w:rsidR="00B74402" w:rsidRDefault="00B74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57A8" w14:textId="77777777" w:rsidR="003F479D" w:rsidRPr="00CC4C21" w:rsidRDefault="00CC4C21" w:rsidP="00CC4C21">
    <w:pPr>
      <w:pStyle w:val="Encabezado"/>
      <w:rPr>
        <w:b/>
      </w:rPr>
    </w:pPr>
    <w:r>
      <w:rPr>
        <w:b/>
        <w:sz w:val="16"/>
      </w:rPr>
      <w:t xml:space="preserve">              </w:t>
    </w:r>
    <w:r w:rsidR="003F479D" w:rsidRPr="00CC4C21">
      <w:rPr>
        <w:b/>
        <w:sz w:val="16"/>
      </w:rPr>
      <w:t>REPUBLICA DE CHILE</w:t>
    </w:r>
  </w:p>
  <w:p w14:paraId="303B7F1B" w14:textId="77777777" w:rsidR="003F479D" w:rsidRPr="00CC4C21" w:rsidRDefault="00CC4C21" w:rsidP="00CC4C21">
    <w:pPr>
      <w:pStyle w:val="Encabezado"/>
      <w:rPr>
        <w:b/>
        <w:sz w:val="16"/>
      </w:rPr>
    </w:pPr>
    <w:r>
      <w:rPr>
        <w:b/>
        <w:sz w:val="16"/>
      </w:rPr>
      <w:t xml:space="preserve"> </w:t>
    </w:r>
    <w:r w:rsidR="003F479D" w:rsidRPr="00CC4C21">
      <w:rPr>
        <w:b/>
        <w:sz w:val="16"/>
      </w:rPr>
      <w:t>I.MUNICIPALIDAD DE PUDAHUEL</w:t>
    </w:r>
  </w:p>
  <w:p w14:paraId="7587F5B0" w14:textId="77777777" w:rsidR="00CC4C21" w:rsidRPr="00CC4C21" w:rsidRDefault="00CC4C21" w:rsidP="008F0273">
    <w:pPr>
      <w:pStyle w:val="Encabezado"/>
      <w:rPr>
        <w:b/>
        <w:sz w:val="16"/>
      </w:rPr>
    </w:pPr>
    <w:r>
      <w:rPr>
        <w:b/>
        <w:sz w:val="16"/>
      </w:rPr>
      <w:t xml:space="preserve">         </w:t>
    </w:r>
    <w:r w:rsidR="002C0598" w:rsidRPr="00CC4C21">
      <w:rPr>
        <w:b/>
        <w:sz w:val="16"/>
      </w:rPr>
      <w:t>DIRECCION DE</w:t>
    </w:r>
    <w:r w:rsidR="00523EB1" w:rsidRPr="00CC4C21">
      <w:rPr>
        <w:b/>
        <w:sz w:val="16"/>
      </w:rPr>
      <w:t xml:space="preserve"> PERSONAS</w:t>
    </w:r>
  </w:p>
  <w:p w14:paraId="7BE95AB1" w14:textId="77777777" w:rsidR="003F479D" w:rsidRPr="00CC4C21" w:rsidRDefault="00523EB1" w:rsidP="008F0273">
    <w:pPr>
      <w:pStyle w:val="Encabezado"/>
      <w:rPr>
        <w:b/>
        <w:sz w:val="16"/>
        <w:u w:val="single"/>
      </w:rPr>
    </w:pPr>
    <w:r w:rsidRPr="00CC4C21">
      <w:rPr>
        <w:b/>
        <w:sz w:val="16"/>
      </w:rPr>
      <w:t>DEPARTAMENTO GESTION DE PERSONAS</w:t>
    </w:r>
  </w:p>
  <w:p w14:paraId="42493EF2" w14:textId="77777777" w:rsidR="003F479D" w:rsidRDefault="003F479D">
    <w:pPr>
      <w:pStyle w:val="Encabezado"/>
      <w:ind w:left="1701"/>
      <w:rPr>
        <w:b/>
        <w:color w:val="008080"/>
        <w:sz w:val="16"/>
      </w:rPr>
    </w:pPr>
  </w:p>
  <w:p w14:paraId="0F00B37E" w14:textId="77777777" w:rsidR="003F479D" w:rsidRDefault="003F479D">
    <w:pPr>
      <w:pStyle w:val="Encabezado"/>
      <w:rPr>
        <w:b/>
        <w:color w:val="008080"/>
        <w:sz w:val="18"/>
      </w:rPr>
    </w:pPr>
  </w:p>
  <w:p w14:paraId="28F299A1" w14:textId="77777777" w:rsidR="003F479D" w:rsidRDefault="003F479D">
    <w:pPr>
      <w:pStyle w:val="Encabezado"/>
      <w:rPr>
        <w:b/>
        <w:color w:val="008080"/>
        <w:sz w:val="18"/>
      </w:rPr>
    </w:pPr>
  </w:p>
  <w:p w14:paraId="7DFC7972" w14:textId="77777777" w:rsidR="003F479D" w:rsidRDefault="003F479D">
    <w:pPr>
      <w:pStyle w:val="Encabezado"/>
      <w:rPr>
        <w:b/>
        <w:color w:val="008080"/>
        <w:sz w:val="18"/>
      </w:rPr>
    </w:pPr>
    <w:r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0">
    <w:nsid w:val="10CF12F6"/>
    <w:multiLevelType w:val="hybridMultilevel"/>
    <w:tmpl w:val="45D2F596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1">
    <w:nsid w:val="24BB41FE"/>
    <w:multiLevelType w:val="hybridMultilevel"/>
    <w:tmpl w:val="F9445B34"/>
    <w:lvl w:ilvl="0" w:tplc="75EA02C6">
      <w:start w:val="1"/>
      <w:numFmt w:val="decimal"/>
      <w:lvlText w:val="%1."/>
      <w:lvlJc w:val="left"/>
      <w:pPr>
        <w:ind w:left="937" w:hanging="360"/>
      </w:pPr>
      <w:rPr>
        <w:rFonts w:hint="default"/>
        <w:b/>
        <w:i w:val="0"/>
        <w:iCs w:val="0"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4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6" w15:restartNumberingAfterBreak="0">
    <w:nsid w:val="3D2F0080"/>
    <w:multiLevelType w:val="hybridMultilevel"/>
    <w:tmpl w:val="AABA11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772634370">
    <w:abstractNumId w:val="4"/>
  </w:num>
  <w:num w:numId="2" w16cid:durableId="1702700894">
    <w:abstractNumId w:val="1"/>
  </w:num>
  <w:num w:numId="3" w16cid:durableId="126319932">
    <w:abstractNumId w:val="5"/>
  </w:num>
  <w:num w:numId="4" w16cid:durableId="823592748">
    <w:abstractNumId w:val="9"/>
  </w:num>
  <w:num w:numId="5" w16cid:durableId="1546865704">
    <w:abstractNumId w:val="10"/>
  </w:num>
  <w:num w:numId="6" w16cid:durableId="1630162315">
    <w:abstractNumId w:val="3"/>
  </w:num>
  <w:num w:numId="7" w16cid:durableId="29956015">
    <w:abstractNumId w:val="7"/>
  </w:num>
  <w:num w:numId="8" w16cid:durableId="1155805319">
    <w:abstractNumId w:val="0"/>
  </w:num>
  <w:num w:numId="9" w16cid:durableId="2012834889">
    <w:abstractNumId w:val="8"/>
  </w:num>
  <w:num w:numId="10" w16cid:durableId="11688317">
    <w:abstractNumId w:val="6"/>
  </w:num>
  <w:num w:numId="11" w16cid:durableId="99307274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283A"/>
    <w:rsid w:val="00035DA7"/>
    <w:rsid w:val="000603A5"/>
    <w:rsid w:val="000622AD"/>
    <w:rsid w:val="0008129E"/>
    <w:rsid w:val="00084B77"/>
    <w:rsid w:val="00090E76"/>
    <w:rsid w:val="00092C0A"/>
    <w:rsid w:val="0009776E"/>
    <w:rsid w:val="000A26BF"/>
    <w:rsid w:val="000B0C17"/>
    <w:rsid w:val="000B0F07"/>
    <w:rsid w:val="000B41F7"/>
    <w:rsid w:val="000C1C9B"/>
    <w:rsid w:val="000C7330"/>
    <w:rsid w:val="000C7E3E"/>
    <w:rsid w:val="000D55C2"/>
    <w:rsid w:val="000F57F4"/>
    <w:rsid w:val="0010115C"/>
    <w:rsid w:val="00104215"/>
    <w:rsid w:val="00104D66"/>
    <w:rsid w:val="00123228"/>
    <w:rsid w:val="00125CC1"/>
    <w:rsid w:val="001309CA"/>
    <w:rsid w:val="00130B7D"/>
    <w:rsid w:val="00135501"/>
    <w:rsid w:val="00151311"/>
    <w:rsid w:val="001728FF"/>
    <w:rsid w:val="00176A02"/>
    <w:rsid w:val="00190BD5"/>
    <w:rsid w:val="00192C3D"/>
    <w:rsid w:val="00192EDA"/>
    <w:rsid w:val="0019356E"/>
    <w:rsid w:val="00195705"/>
    <w:rsid w:val="00196B06"/>
    <w:rsid w:val="001A0726"/>
    <w:rsid w:val="001A3782"/>
    <w:rsid w:val="001A3802"/>
    <w:rsid w:val="001A54B0"/>
    <w:rsid w:val="001B7CB2"/>
    <w:rsid w:val="001C31BD"/>
    <w:rsid w:val="001C5A91"/>
    <w:rsid w:val="001D2D23"/>
    <w:rsid w:val="001D6807"/>
    <w:rsid w:val="001E25EA"/>
    <w:rsid w:val="001E3451"/>
    <w:rsid w:val="001F5B00"/>
    <w:rsid w:val="002026B1"/>
    <w:rsid w:val="00203319"/>
    <w:rsid w:val="002179E3"/>
    <w:rsid w:val="002267A1"/>
    <w:rsid w:val="0023196C"/>
    <w:rsid w:val="00240C5D"/>
    <w:rsid w:val="00251B7C"/>
    <w:rsid w:val="00256571"/>
    <w:rsid w:val="002568DD"/>
    <w:rsid w:val="00262BA2"/>
    <w:rsid w:val="00265DDE"/>
    <w:rsid w:val="00271151"/>
    <w:rsid w:val="002819F6"/>
    <w:rsid w:val="00282B27"/>
    <w:rsid w:val="00282FFB"/>
    <w:rsid w:val="002A281C"/>
    <w:rsid w:val="002A52AC"/>
    <w:rsid w:val="002B66D5"/>
    <w:rsid w:val="002C0598"/>
    <w:rsid w:val="002C2AA2"/>
    <w:rsid w:val="002D52A0"/>
    <w:rsid w:val="002E42A8"/>
    <w:rsid w:val="002F3D64"/>
    <w:rsid w:val="002F3E1D"/>
    <w:rsid w:val="002F71D8"/>
    <w:rsid w:val="0033228D"/>
    <w:rsid w:val="00333166"/>
    <w:rsid w:val="00333F65"/>
    <w:rsid w:val="003341F8"/>
    <w:rsid w:val="003374FF"/>
    <w:rsid w:val="00343D0C"/>
    <w:rsid w:val="00357591"/>
    <w:rsid w:val="00370CF0"/>
    <w:rsid w:val="00375029"/>
    <w:rsid w:val="00382445"/>
    <w:rsid w:val="003839A2"/>
    <w:rsid w:val="003A3ED7"/>
    <w:rsid w:val="003A799E"/>
    <w:rsid w:val="003B5752"/>
    <w:rsid w:val="003B7E1F"/>
    <w:rsid w:val="003C36C9"/>
    <w:rsid w:val="003D5E8A"/>
    <w:rsid w:val="003E7DBB"/>
    <w:rsid w:val="003F18E9"/>
    <w:rsid w:val="003F479D"/>
    <w:rsid w:val="003F5412"/>
    <w:rsid w:val="003F72CA"/>
    <w:rsid w:val="00407264"/>
    <w:rsid w:val="00414D65"/>
    <w:rsid w:val="0042737E"/>
    <w:rsid w:val="00432DC4"/>
    <w:rsid w:val="00444E13"/>
    <w:rsid w:val="00447886"/>
    <w:rsid w:val="0045266E"/>
    <w:rsid w:val="00464072"/>
    <w:rsid w:val="004754E0"/>
    <w:rsid w:val="00476DD2"/>
    <w:rsid w:val="00484301"/>
    <w:rsid w:val="00491146"/>
    <w:rsid w:val="004A0447"/>
    <w:rsid w:val="004A2EBC"/>
    <w:rsid w:val="004A49A7"/>
    <w:rsid w:val="004A5A00"/>
    <w:rsid w:val="004A6572"/>
    <w:rsid w:val="004B0B2D"/>
    <w:rsid w:val="004B54CD"/>
    <w:rsid w:val="004C32EE"/>
    <w:rsid w:val="00502AD5"/>
    <w:rsid w:val="00504BC5"/>
    <w:rsid w:val="00510F23"/>
    <w:rsid w:val="00510F27"/>
    <w:rsid w:val="00523EB1"/>
    <w:rsid w:val="00524E90"/>
    <w:rsid w:val="00541B05"/>
    <w:rsid w:val="0055428F"/>
    <w:rsid w:val="00565F04"/>
    <w:rsid w:val="00576522"/>
    <w:rsid w:val="00576FE5"/>
    <w:rsid w:val="00593A42"/>
    <w:rsid w:val="005964B5"/>
    <w:rsid w:val="005A09F8"/>
    <w:rsid w:val="005B14DB"/>
    <w:rsid w:val="005B195E"/>
    <w:rsid w:val="005B31B5"/>
    <w:rsid w:val="005B3BCA"/>
    <w:rsid w:val="005C3758"/>
    <w:rsid w:val="005C4DEE"/>
    <w:rsid w:val="005D19CF"/>
    <w:rsid w:val="005D1BD7"/>
    <w:rsid w:val="005D49B9"/>
    <w:rsid w:val="005E011F"/>
    <w:rsid w:val="005E0ED7"/>
    <w:rsid w:val="005F6565"/>
    <w:rsid w:val="00602D3F"/>
    <w:rsid w:val="00626310"/>
    <w:rsid w:val="006365C2"/>
    <w:rsid w:val="006411FF"/>
    <w:rsid w:val="00656D1E"/>
    <w:rsid w:val="006622E6"/>
    <w:rsid w:val="00662933"/>
    <w:rsid w:val="00666762"/>
    <w:rsid w:val="0067316F"/>
    <w:rsid w:val="00673748"/>
    <w:rsid w:val="00675382"/>
    <w:rsid w:val="006A425A"/>
    <w:rsid w:val="006B0E35"/>
    <w:rsid w:val="006B4787"/>
    <w:rsid w:val="006E27A5"/>
    <w:rsid w:val="006E3709"/>
    <w:rsid w:val="006E62E3"/>
    <w:rsid w:val="006F53B5"/>
    <w:rsid w:val="0071091E"/>
    <w:rsid w:val="00724536"/>
    <w:rsid w:val="00736AEA"/>
    <w:rsid w:val="00746372"/>
    <w:rsid w:val="007540D2"/>
    <w:rsid w:val="00755FFC"/>
    <w:rsid w:val="0075676D"/>
    <w:rsid w:val="00765897"/>
    <w:rsid w:val="007843C6"/>
    <w:rsid w:val="00793D85"/>
    <w:rsid w:val="007965F6"/>
    <w:rsid w:val="007B35F4"/>
    <w:rsid w:val="007C4454"/>
    <w:rsid w:val="007F0AA4"/>
    <w:rsid w:val="007F49BC"/>
    <w:rsid w:val="007F6608"/>
    <w:rsid w:val="0080108F"/>
    <w:rsid w:val="00801DF0"/>
    <w:rsid w:val="00811661"/>
    <w:rsid w:val="0081424F"/>
    <w:rsid w:val="00820F4D"/>
    <w:rsid w:val="008344F9"/>
    <w:rsid w:val="00837046"/>
    <w:rsid w:val="00841688"/>
    <w:rsid w:val="00842997"/>
    <w:rsid w:val="00844A16"/>
    <w:rsid w:val="0085195F"/>
    <w:rsid w:val="00860061"/>
    <w:rsid w:val="00870AF2"/>
    <w:rsid w:val="008725AA"/>
    <w:rsid w:val="00874710"/>
    <w:rsid w:val="0088461E"/>
    <w:rsid w:val="00887AEC"/>
    <w:rsid w:val="008A2E0C"/>
    <w:rsid w:val="008A51E4"/>
    <w:rsid w:val="008B0770"/>
    <w:rsid w:val="008B0872"/>
    <w:rsid w:val="008B2716"/>
    <w:rsid w:val="008B3BB9"/>
    <w:rsid w:val="008B7A01"/>
    <w:rsid w:val="008D258E"/>
    <w:rsid w:val="008E13C0"/>
    <w:rsid w:val="008E2B52"/>
    <w:rsid w:val="008E5279"/>
    <w:rsid w:val="008F0273"/>
    <w:rsid w:val="008F1F54"/>
    <w:rsid w:val="008F356B"/>
    <w:rsid w:val="008F693C"/>
    <w:rsid w:val="00903FA7"/>
    <w:rsid w:val="0090518A"/>
    <w:rsid w:val="009215FE"/>
    <w:rsid w:val="00932084"/>
    <w:rsid w:val="00934FAF"/>
    <w:rsid w:val="009441DC"/>
    <w:rsid w:val="00944B56"/>
    <w:rsid w:val="009450B2"/>
    <w:rsid w:val="00945898"/>
    <w:rsid w:val="00960D85"/>
    <w:rsid w:val="00970886"/>
    <w:rsid w:val="00970940"/>
    <w:rsid w:val="00971822"/>
    <w:rsid w:val="00973457"/>
    <w:rsid w:val="0097585B"/>
    <w:rsid w:val="00977955"/>
    <w:rsid w:val="009834B5"/>
    <w:rsid w:val="00993D93"/>
    <w:rsid w:val="009947BD"/>
    <w:rsid w:val="00997723"/>
    <w:rsid w:val="009B09DA"/>
    <w:rsid w:val="009B325E"/>
    <w:rsid w:val="009C56DC"/>
    <w:rsid w:val="009C639B"/>
    <w:rsid w:val="009D0D3C"/>
    <w:rsid w:val="009E3494"/>
    <w:rsid w:val="009E4FB6"/>
    <w:rsid w:val="009F02C7"/>
    <w:rsid w:val="009F7952"/>
    <w:rsid w:val="00A12DDC"/>
    <w:rsid w:val="00A16B03"/>
    <w:rsid w:val="00A17418"/>
    <w:rsid w:val="00A2053B"/>
    <w:rsid w:val="00A21121"/>
    <w:rsid w:val="00A27999"/>
    <w:rsid w:val="00A303F8"/>
    <w:rsid w:val="00A3408B"/>
    <w:rsid w:val="00A4526E"/>
    <w:rsid w:val="00A45894"/>
    <w:rsid w:val="00A52EA9"/>
    <w:rsid w:val="00A617F9"/>
    <w:rsid w:val="00A62621"/>
    <w:rsid w:val="00A65570"/>
    <w:rsid w:val="00A7407E"/>
    <w:rsid w:val="00A82F46"/>
    <w:rsid w:val="00A848EA"/>
    <w:rsid w:val="00A87523"/>
    <w:rsid w:val="00A92887"/>
    <w:rsid w:val="00A95866"/>
    <w:rsid w:val="00A9771E"/>
    <w:rsid w:val="00AC290B"/>
    <w:rsid w:val="00AC34A8"/>
    <w:rsid w:val="00AC67CB"/>
    <w:rsid w:val="00AC6A5C"/>
    <w:rsid w:val="00AC7127"/>
    <w:rsid w:val="00AC7B8A"/>
    <w:rsid w:val="00AD57F5"/>
    <w:rsid w:val="00AE5865"/>
    <w:rsid w:val="00AF563E"/>
    <w:rsid w:val="00AF5B85"/>
    <w:rsid w:val="00B03E59"/>
    <w:rsid w:val="00B04BCD"/>
    <w:rsid w:val="00B05E49"/>
    <w:rsid w:val="00B10419"/>
    <w:rsid w:val="00B10588"/>
    <w:rsid w:val="00B137D8"/>
    <w:rsid w:val="00B144E5"/>
    <w:rsid w:val="00B21664"/>
    <w:rsid w:val="00B315C8"/>
    <w:rsid w:val="00B52CFA"/>
    <w:rsid w:val="00B651F9"/>
    <w:rsid w:val="00B6590D"/>
    <w:rsid w:val="00B66B4F"/>
    <w:rsid w:val="00B7320C"/>
    <w:rsid w:val="00B74402"/>
    <w:rsid w:val="00B7522D"/>
    <w:rsid w:val="00B77D51"/>
    <w:rsid w:val="00B81174"/>
    <w:rsid w:val="00B81FD3"/>
    <w:rsid w:val="00B9197A"/>
    <w:rsid w:val="00B9614C"/>
    <w:rsid w:val="00B979B8"/>
    <w:rsid w:val="00BB243E"/>
    <w:rsid w:val="00BB2873"/>
    <w:rsid w:val="00BB6A26"/>
    <w:rsid w:val="00BB7814"/>
    <w:rsid w:val="00BD0EBC"/>
    <w:rsid w:val="00BD6E30"/>
    <w:rsid w:val="00BE3832"/>
    <w:rsid w:val="00BE6707"/>
    <w:rsid w:val="00BE733E"/>
    <w:rsid w:val="00C0066A"/>
    <w:rsid w:val="00C00A01"/>
    <w:rsid w:val="00C04824"/>
    <w:rsid w:val="00C0754B"/>
    <w:rsid w:val="00C114AE"/>
    <w:rsid w:val="00C13C60"/>
    <w:rsid w:val="00C234D4"/>
    <w:rsid w:val="00C34991"/>
    <w:rsid w:val="00C46CE7"/>
    <w:rsid w:val="00C57B4E"/>
    <w:rsid w:val="00C6490A"/>
    <w:rsid w:val="00C836D7"/>
    <w:rsid w:val="00C85E06"/>
    <w:rsid w:val="00C929AB"/>
    <w:rsid w:val="00C92E67"/>
    <w:rsid w:val="00C9337D"/>
    <w:rsid w:val="00CA2319"/>
    <w:rsid w:val="00CA2C7B"/>
    <w:rsid w:val="00CA3BF3"/>
    <w:rsid w:val="00CB09D9"/>
    <w:rsid w:val="00CC02C8"/>
    <w:rsid w:val="00CC0906"/>
    <w:rsid w:val="00CC0FDC"/>
    <w:rsid w:val="00CC41AC"/>
    <w:rsid w:val="00CC4C21"/>
    <w:rsid w:val="00CF392B"/>
    <w:rsid w:val="00CF5E53"/>
    <w:rsid w:val="00CF617D"/>
    <w:rsid w:val="00D23B9B"/>
    <w:rsid w:val="00D516C6"/>
    <w:rsid w:val="00D56472"/>
    <w:rsid w:val="00D72064"/>
    <w:rsid w:val="00D74696"/>
    <w:rsid w:val="00D775E8"/>
    <w:rsid w:val="00D83439"/>
    <w:rsid w:val="00D83C86"/>
    <w:rsid w:val="00D917A0"/>
    <w:rsid w:val="00D92466"/>
    <w:rsid w:val="00D955CA"/>
    <w:rsid w:val="00DA221C"/>
    <w:rsid w:val="00DB4699"/>
    <w:rsid w:val="00DB48BA"/>
    <w:rsid w:val="00DD76AF"/>
    <w:rsid w:val="00DF2FC7"/>
    <w:rsid w:val="00E00174"/>
    <w:rsid w:val="00E03732"/>
    <w:rsid w:val="00E071C5"/>
    <w:rsid w:val="00E13794"/>
    <w:rsid w:val="00E3722A"/>
    <w:rsid w:val="00E4092F"/>
    <w:rsid w:val="00E40CD4"/>
    <w:rsid w:val="00E40F2C"/>
    <w:rsid w:val="00E72111"/>
    <w:rsid w:val="00E7306D"/>
    <w:rsid w:val="00E73DC6"/>
    <w:rsid w:val="00E74891"/>
    <w:rsid w:val="00E81F86"/>
    <w:rsid w:val="00E97115"/>
    <w:rsid w:val="00EB5428"/>
    <w:rsid w:val="00EB63A7"/>
    <w:rsid w:val="00EC656B"/>
    <w:rsid w:val="00ED270C"/>
    <w:rsid w:val="00ED59B0"/>
    <w:rsid w:val="00EF29FF"/>
    <w:rsid w:val="00F001C8"/>
    <w:rsid w:val="00F10BCE"/>
    <w:rsid w:val="00F13B57"/>
    <w:rsid w:val="00F1526E"/>
    <w:rsid w:val="00F33CA5"/>
    <w:rsid w:val="00F3782A"/>
    <w:rsid w:val="00F65E96"/>
    <w:rsid w:val="00F924BB"/>
    <w:rsid w:val="00FA2EC2"/>
    <w:rsid w:val="00FB4E71"/>
    <w:rsid w:val="00FD187B"/>
    <w:rsid w:val="00F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C74A50"/>
  <w15:chartTrackingRefBased/>
  <w15:docId w15:val="{9A72600A-4F31-4732-8A67-5D8D110D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143EE-22A3-4773-918E-908D3DE2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13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9</cp:revision>
  <cp:lastPrinted>2024-03-14T20:31:00Z</cp:lastPrinted>
  <dcterms:created xsi:type="dcterms:W3CDTF">2025-06-18T03:38:00Z</dcterms:created>
  <dcterms:modified xsi:type="dcterms:W3CDTF">2025-08-17T19:41:00Z</dcterms:modified>
</cp:coreProperties>
</file>