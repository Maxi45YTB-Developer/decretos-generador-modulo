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4854" w14:textId="77777777" w:rsidR="00CC4C21" w:rsidRPr="00E459EC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36A79CDA" w14:textId="77777777" w:rsidR="00CC4C21" w:rsidRPr="00E459EC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573924F8" w14:textId="77777777" w:rsidR="00CC4C21" w:rsidRPr="00E459EC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464C2CC3" w14:textId="77777777" w:rsidR="00CC4C21" w:rsidRPr="00E459EC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35E198A" w14:textId="77777777" w:rsidR="00447886" w:rsidRPr="00E459EC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E459EC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6D5016" w:rsidRPr="00FF0C6A">
        <w:rPr>
          <w:rFonts w:ascii="Arial" w:hAnsi="Arial" w:cs="Arial"/>
          <w:b/>
          <w:iCs/>
          <w:sz w:val="28"/>
          <w:szCs w:val="28"/>
        </w:rPr>
        <w:t>3</w:t>
      </w:r>
      <w:r w:rsidR="008B0E93" w:rsidRPr="00FF0C6A">
        <w:rPr>
          <w:rFonts w:ascii="Arial" w:hAnsi="Arial" w:cs="Arial"/>
          <w:b/>
          <w:iCs/>
          <w:sz w:val="28"/>
          <w:szCs w:val="28"/>
        </w:rPr>
        <w:t>8</w:t>
      </w:r>
      <w:r w:rsidR="00FF6D69" w:rsidRPr="00FF0C6A">
        <w:rPr>
          <w:rFonts w:ascii="Arial" w:hAnsi="Arial" w:cs="Arial"/>
          <w:b/>
          <w:iCs/>
          <w:sz w:val="28"/>
          <w:szCs w:val="28"/>
        </w:rPr>
        <w:t>40</w:t>
      </w:r>
    </w:p>
    <w:p w14:paraId="7C06C821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2B3883B7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>OTRAS MATERIAS</w:t>
      </w:r>
    </w:p>
    <w:p w14:paraId="3221C259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4299304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E459EC">
        <w:rPr>
          <w:rFonts w:ascii="Arial" w:hAnsi="Arial" w:cs="Arial"/>
          <w:b/>
          <w:iCs/>
          <w:sz w:val="22"/>
          <w:szCs w:val="22"/>
        </w:rPr>
        <w:t>,</w:t>
      </w:r>
      <w:r w:rsidR="0000736B" w:rsidRP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b/>
          <w:iCs/>
          <w:sz w:val="22"/>
          <w:szCs w:val="22"/>
        </w:rPr>
        <w:t>02/12</w:t>
      </w:r>
      <w:r w:rsidR="00945898" w:rsidRPr="00E459EC">
        <w:rPr>
          <w:rFonts w:ascii="Arial" w:hAnsi="Arial" w:cs="Arial"/>
          <w:b/>
          <w:iCs/>
          <w:sz w:val="22"/>
          <w:szCs w:val="22"/>
        </w:rPr>
        <w:t>/2024</w:t>
      </w:r>
    </w:p>
    <w:p w14:paraId="59F9F39E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503D534" w14:textId="1417BC61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="000B0F07" w:rsidRPr="00E459EC">
        <w:rPr>
          <w:rFonts w:ascii="Arial" w:hAnsi="Arial" w:cs="Arial"/>
          <w:b/>
          <w:iCs/>
          <w:sz w:val="22"/>
          <w:szCs w:val="22"/>
        </w:rPr>
        <w:t xml:space="preserve">           </w:t>
      </w:r>
      <w:r w:rsid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b/>
          <w:iCs/>
          <w:sz w:val="22"/>
          <w:szCs w:val="22"/>
        </w:rPr>
        <w:t>MAT: AUTORIZA LICENCIA MÉDICA</w:t>
      </w:r>
    </w:p>
    <w:p w14:paraId="5F171FCE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53600DA6" w14:textId="7BB51430" w:rsidR="00447886" w:rsidRPr="00E459EC" w:rsidRDefault="00447886" w:rsidP="00E459EC">
      <w:pPr>
        <w:pStyle w:val="Ttulo2"/>
        <w:rPr>
          <w:rFonts w:ascii="Arial" w:hAnsi="Arial" w:cs="Arial"/>
          <w:i w:val="0"/>
          <w:iCs/>
          <w:szCs w:val="22"/>
          <w:u w:val="single"/>
        </w:rPr>
      </w:pPr>
      <w:r w:rsidRPr="00E459EC">
        <w:rPr>
          <w:rFonts w:ascii="Arial" w:hAnsi="Arial" w:cs="Arial"/>
          <w:i w:val="0"/>
          <w:iCs/>
          <w:szCs w:val="22"/>
          <w:u w:val="single"/>
        </w:rPr>
        <w:t>LA ALCALDIA DECRETO HOY</w:t>
      </w:r>
    </w:p>
    <w:p w14:paraId="26F876D1" w14:textId="77777777" w:rsidR="00447886" w:rsidRPr="00E459EC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24F2FDC7" w14:textId="77777777" w:rsidR="00447886" w:rsidRPr="00E459EC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8FE8A92" w14:textId="05052314" w:rsidR="006D5016" w:rsidRPr="00E459EC" w:rsidRDefault="00447886" w:rsidP="00FF0C6A">
      <w:pPr>
        <w:numPr>
          <w:ilvl w:val="0"/>
          <w:numId w:val="8"/>
        </w:numPr>
        <w:tabs>
          <w:tab w:val="left" w:pos="8222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FF6D69" w:rsidRPr="00E459EC">
        <w:rPr>
          <w:rFonts w:ascii="Arial" w:hAnsi="Arial" w:cs="Arial"/>
          <w:iCs/>
          <w:sz w:val="22"/>
          <w:szCs w:val="22"/>
        </w:rPr>
        <w:t>4883</w:t>
      </w:r>
      <w:r w:rsidR="00C00A01" w:rsidRPr="00E459EC">
        <w:rPr>
          <w:rFonts w:ascii="Arial" w:hAnsi="Arial" w:cs="Arial"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iCs/>
          <w:sz w:val="22"/>
          <w:szCs w:val="22"/>
        </w:rPr>
        <w:t xml:space="preserve">de fecha </w:t>
      </w:r>
      <w:r w:rsidR="00FF6D69" w:rsidRPr="00E459EC">
        <w:rPr>
          <w:rFonts w:ascii="Arial" w:hAnsi="Arial" w:cs="Arial"/>
          <w:iCs/>
          <w:sz w:val="22"/>
          <w:szCs w:val="22"/>
        </w:rPr>
        <w:t>20</w:t>
      </w:r>
      <w:r w:rsidR="005B31B5" w:rsidRPr="00E459EC">
        <w:rPr>
          <w:rFonts w:ascii="Arial" w:hAnsi="Arial" w:cs="Arial"/>
          <w:iCs/>
          <w:sz w:val="22"/>
          <w:szCs w:val="22"/>
        </w:rPr>
        <w:t>.</w:t>
      </w:r>
      <w:r w:rsidR="008B0E93" w:rsidRPr="00E459EC">
        <w:rPr>
          <w:rFonts w:ascii="Arial" w:hAnsi="Arial" w:cs="Arial"/>
          <w:iCs/>
          <w:sz w:val="22"/>
          <w:szCs w:val="22"/>
        </w:rPr>
        <w:t>12</w:t>
      </w:r>
      <w:r w:rsidR="00175228" w:rsidRPr="00E459EC">
        <w:rPr>
          <w:rFonts w:ascii="Arial" w:hAnsi="Arial" w:cs="Arial"/>
          <w:iCs/>
          <w:sz w:val="22"/>
          <w:szCs w:val="22"/>
        </w:rPr>
        <w:t>.2023</w:t>
      </w:r>
      <w:r w:rsidR="00104D66" w:rsidRPr="00E459EC">
        <w:rPr>
          <w:rFonts w:ascii="Arial" w:hAnsi="Arial" w:cs="Arial"/>
          <w:iCs/>
          <w:sz w:val="22"/>
          <w:szCs w:val="22"/>
        </w:rPr>
        <w:t>,</w:t>
      </w:r>
      <w:r w:rsidRPr="00E459EC">
        <w:rPr>
          <w:rFonts w:ascii="Arial" w:hAnsi="Arial" w:cs="Arial"/>
          <w:iCs/>
          <w:sz w:val="22"/>
          <w:szCs w:val="22"/>
        </w:rPr>
        <w:t xml:space="preserve"> que tramita Licencia Médica </w:t>
      </w:r>
      <w:r w:rsidR="00DD76AF" w:rsidRPr="00E459EC">
        <w:rPr>
          <w:rFonts w:ascii="Arial" w:hAnsi="Arial" w:cs="Arial"/>
          <w:iCs/>
          <w:sz w:val="22"/>
          <w:szCs w:val="22"/>
        </w:rPr>
        <w:t>Nº</w:t>
      </w:r>
      <w:r w:rsidR="008E5279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FF6D69" w:rsidRPr="00E459EC">
        <w:rPr>
          <w:rFonts w:ascii="Arial" w:hAnsi="Arial" w:cs="Arial"/>
          <w:iCs/>
          <w:sz w:val="22"/>
          <w:szCs w:val="22"/>
        </w:rPr>
        <w:t>30966682604</w:t>
      </w:r>
      <w:r w:rsidR="00203319" w:rsidRPr="00E459EC">
        <w:rPr>
          <w:rFonts w:ascii="Arial" w:hAnsi="Arial" w:cs="Arial"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iCs/>
          <w:sz w:val="22"/>
          <w:szCs w:val="22"/>
        </w:rPr>
        <w:t>de do</w:t>
      </w:r>
      <w:r w:rsidR="008B0E93" w:rsidRPr="00E459EC">
        <w:rPr>
          <w:rFonts w:ascii="Arial" w:hAnsi="Arial" w:cs="Arial"/>
          <w:iCs/>
          <w:sz w:val="22"/>
          <w:szCs w:val="22"/>
        </w:rPr>
        <w:t>ña</w:t>
      </w:r>
      <w:r w:rsidR="00FF0C6A">
        <w:rPr>
          <w:rFonts w:ascii="Arial" w:hAnsi="Arial" w:cs="Arial"/>
          <w:iCs/>
          <w:sz w:val="22"/>
          <w:szCs w:val="22"/>
        </w:rPr>
        <w:t>/don</w:t>
      </w:r>
      <w:r w:rsidR="006D5016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FF6D69" w:rsidRPr="00E459EC">
        <w:rPr>
          <w:rFonts w:ascii="Arial" w:hAnsi="Arial" w:cs="Arial"/>
          <w:b/>
          <w:bCs/>
          <w:iCs/>
          <w:sz w:val="22"/>
          <w:szCs w:val="22"/>
        </w:rPr>
        <w:t>CATALINA PAZ GORDILLO LOBOS</w:t>
      </w:r>
      <w:r w:rsidR="005C4DEE" w:rsidRPr="00E459EC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23196C" w:rsidRPr="00E459EC">
        <w:rPr>
          <w:rFonts w:ascii="Arial" w:hAnsi="Arial" w:cs="Arial"/>
          <w:iCs/>
          <w:sz w:val="22"/>
          <w:szCs w:val="22"/>
        </w:rPr>
        <w:t>por</w:t>
      </w:r>
      <w:r w:rsidR="00FF6D69" w:rsidRPr="00E459EC">
        <w:rPr>
          <w:rFonts w:ascii="Arial" w:hAnsi="Arial" w:cs="Arial"/>
          <w:iCs/>
          <w:sz w:val="22"/>
          <w:szCs w:val="22"/>
        </w:rPr>
        <w:t xml:space="preserve"> 2 días a contar del 20</w:t>
      </w:r>
      <w:r w:rsidR="008B0E93" w:rsidRPr="00E459EC">
        <w:rPr>
          <w:rFonts w:ascii="Arial" w:hAnsi="Arial" w:cs="Arial"/>
          <w:iCs/>
          <w:sz w:val="22"/>
          <w:szCs w:val="22"/>
        </w:rPr>
        <w:t>.12</w:t>
      </w:r>
      <w:r w:rsidR="00AD6125" w:rsidRPr="00E459EC">
        <w:rPr>
          <w:rFonts w:ascii="Arial" w:hAnsi="Arial" w:cs="Arial"/>
          <w:iCs/>
          <w:sz w:val="22"/>
          <w:szCs w:val="22"/>
        </w:rPr>
        <w:t>.2023</w:t>
      </w:r>
      <w:r w:rsidR="00FF6D69" w:rsidRPr="00E459EC">
        <w:rPr>
          <w:rFonts w:ascii="Arial" w:hAnsi="Arial" w:cs="Arial"/>
          <w:iCs/>
          <w:noProof/>
          <w:sz w:val="22"/>
          <w:szCs w:val="22"/>
        </w:rPr>
        <w:t xml:space="preserve"> hasta el 21</w:t>
      </w:r>
      <w:r w:rsidR="008B0E93" w:rsidRPr="00E459EC">
        <w:rPr>
          <w:rFonts w:ascii="Arial" w:hAnsi="Arial" w:cs="Arial"/>
          <w:iCs/>
          <w:noProof/>
          <w:sz w:val="22"/>
          <w:szCs w:val="22"/>
        </w:rPr>
        <w:t>.12</w:t>
      </w:r>
      <w:r w:rsidR="00AD6125" w:rsidRPr="00E459EC">
        <w:rPr>
          <w:rFonts w:ascii="Arial" w:hAnsi="Arial" w:cs="Arial"/>
          <w:iCs/>
          <w:noProof/>
          <w:sz w:val="22"/>
          <w:szCs w:val="22"/>
        </w:rPr>
        <w:t>.2023</w:t>
      </w:r>
      <w:r w:rsidR="0023196C" w:rsidRPr="00E459EC">
        <w:rPr>
          <w:rFonts w:ascii="Arial" w:hAnsi="Arial" w:cs="Arial"/>
          <w:iCs/>
          <w:noProof/>
          <w:sz w:val="22"/>
          <w:szCs w:val="22"/>
        </w:rPr>
        <w:t xml:space="preserve"> ambas fechas inclusive</w:t>
      </w:r>
      <w:r w:rsidR="0023196C" w:rsidRPr="00E459EC">
        <w:rPr>
          <w:rFonts w:ascii="Arial" w:hAnsi="Arial" w:cs="Arial"/>
          <w:iCs/>
          <w:sz w:val="22"/>
          <w:szCs w:val="22"/>
        </w:rPr>
        <w:t>.</w:t>
      </w:r>
    </w:p>
    <w:p w14:paraId="7816BD41" w14:textId="77777777" w:rsidR="006D5016" w:rsidRPr="00E459EC" w:rsidRDefault="006D5016" w:rsidP="006D5016">
      <w:pPr>
        <w:ind w:left="709" w:right="1327"/>
        <w:jc w:val="both"/>
        <w:rPr>
          <w:rFonts w:ascii="Arial" w:hAnsi="Arial" w:cs="Arial"/>
          <w:iCs/>
          <w:sz w:val="22"/>
          <w:szCs w:val="22"/>
        </w:rPr>
      </w:pPr>
    </w:p>
    <w:p w14:paraId="1B676BFD" w14:textId="0999F9B7" w:rsidR="00524E90" w:rsidRPr="00AC6F2F" w:rsidRDefault="008B0E93" w:rsidP="00FF0C6A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color w:val="000000"/>
          <w:sz w:val="22"/>
          <w:szCs w:val="22"/>
        </w:rPr>
        <w:t>Resolución N° 003-895826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 de la isapre </w:t>
      </w:r>
      <w:r w:rsidR="00E51134" w:rsidRPr="00E459EC">
        <w:rPr>
          <w:rFonts w:ascii="Arial" w:hAnsi="Arial" w:cs="Arial"/>
          <w:b/>
          <w:bCs/>
          <w:iCs/>
          <w:sz w:val="22"/>
          <w:szCs w:val="22"/>
        </w:rPr>
        <w:t>Banmédica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 que autoriza Licencia Médica Nº </w:t>
      </w:r>
      <w:r w:rsidRPr="00E459EC">
        <w:rPr>
          <w:rFonts w:ascii="Arial" w:hAnsi="Arial" w:cs="Arial"/>
          <w:iCs/>
          <w:sz w:val="22"/>
          <w:szCs w:val="22"/>
        </w:rPr>
        <w:t>30968958267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6BE9A038" w14:textId="77777777" w:rsidR="00AC6F2F" w:rsidRDefault="00AC6F2F" w:rsidP="00AC6F2F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035EEE53" w14:textId="7085DA9B" w:rsidR="00AC6F2F" w:rsidRPr="00AC6F2F" w:rsidRDefault="00AC6F2F" w:rsidP="00FF0C6A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N° 477 de fecha 14.02.2024, Designa como </w:t>
      </w:r>
      <w:proofErr w:type="gramStart"/>
      <w:r w:rsidRPr="005E011F">
        <w:rPr>
          <w:rFonts w:ascii="Arial" w:hAnsi="Arial" w:cs="Arial"/>
          <w:iCs/>
          <w:sz w:val="22"/>
          <w:szCs w:val="22"/>
        </w:rPr>
        <w:t>Director</w:t>
      </w:r>
      <w:proofErr w:type="gramEnd"/>
      <w:r w:rsidR="00FF0C6A">
        <w:rPr>
          <w:rFonts w:ascii="Arial" w:hAnsi="Arial" w:cs="Arial"/>
          <w:iCs/>
          <w:sz w:val="22"/>
          <w:szCs w:val="22"/>
        </w:rPr>
        <w:t>/</w:t>
      </w:r>
      <w:r w:rsidRPr="005E011F">
        <w:rPr>
          <w:rFonts w:ascii="Arial" w:hAnsi="Arial" w:cs="Arial"/>
          <w:iCs/>
          <w:sz w:val="22"/>
          <w:szCs w:val="22"/>
        </w:rPr>
        <w:t>a Subrogante de Dirección de Personas a doña</w:t>
      </w:r>
      <w:r w:rsidR="00FF0C6A">
        <w:rPr>
          <w:rFonts w:ascii="Arial" w:hAnsi="Arial" w:cs="Arial"/>
          <w:iCs/>
          <w:sz w:val="22"/>
          <w:szCs w:val="22"/>
        </w:rPr>
        <w:t>/don</w:t>
      </w:r>
      <w:r w:rsidRPr="005E011F">
        <w:rPr>
          <w:rFonts w:ascii="Arial" w:hAnsi="Arial" w:cs="Arial"/>
          <w:iCs/>
          <w:sz w:val="22"/>
          <w:szCs w:val="22"/>
        </w:rPr>
        <w:t xml:space="preserve"> Alejandra Pérez Beltrán, a contar del</w:t>
      </w:r>
      <w:r>
        <w:rPr>
          <w:rFonts w:ascii="Arial" w:hAnsi="Arial" w:cs="Arial"/>
          <w:iCs/>
          <w:sz w:val="22"/>
          <w:szCs w:val="22"/>
        </w:rPr>
        <w:t xml:space="preserve"> día</w:t>
      </w:r>
      <w:r w:rsidRPr="005E011F">
        <w:rPr>
          <w:rFonts w:ascii="Arial" w:hAnsi="Arial" w:cs="Arial"/>
          <w:iCs/>
          <w:sz w:val="22"/>
          <w:szCs w:val="22"/>
        </w:rPr>
        <w:t xml:space="preserve"> 14.02.2024 </w:t>
      </w:r>
      <w:r>
        <w:rPr>
          <w:rFonts w:ascii="Arial" w:hAnsi="Arial" w:cs="Arial"/>
          <w:iCs/>
          <w:sz w:val="22"/>
          <w:szCs w:val="22"/>
        </w:rPr>
        <w:t>hasta el día</w:t>
      </w:r>
      <w:r w:rsidRPr="005E011F">
        <w:rPr>
          <w:rFonts w:ascii="Arial" w:hAnsi="Arial" w:cs="Arial"/>
          <w:iCs/>
          <w:sz w:val="22"/>
          <w:szCs w:val="22"/>
        </w:rPr>
        <w:t xml:space="preserve"> 28.03.2024 ambas fechas inclusive y mientras dure la ausencia de</w:t>
      </w:r>
      <w:r>
        <w:rPr>
          <w:rFonts w:ascii="Arial" w:hAnsi="Arial" w:cs="Arial"/>
          <w:iCs/>
          <w:sz w:val="22"/>
          <w:szCs w:val="22"/>
        </w:rPr>
        <w:t>l</w:t>
      </w:r>
      <w:r w:rsidRPr="005E011F">
        <w:rPr>
          <w:rFonts w:ascii="Arial" w:hAnsi="Arial" w:cs="Arial"/>
          <w:iCs/>
          <w:sz w:val="22"/>
          <w:szCs w:val="22"/>
        </w:rPr>
        <w:t xml:space="preserve"> titular.</w:t>
      </w:r>
    </w:p>
    <w:p w14:paraId="155A23AD" w14:textId="77777777" w:rsidR="002B66D5" w:rsidRPr="00E459EC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3E1762CA" w14:textId="6AD2C417" w:rsidR="00BE733E" w:rsidRPr="00E459EC" w:rsidRDefault="002B66D5" w:rsidP="00FF0C6A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FF0C6A" w:rsidRPr="00E459EC">
        <w:rPr>
          <w:rFonts w:ascii="Arial" w:hAnsi="Arial" w:cs="Arial"/>
          <w:iCs/>
          <w:sz w:val="22"/>
          <w:szCs w:val="22"/>
        </w:rPr>
        <w:t>en relación con</w:t>
      </w:r>
      <w:r w:rsidRPr="00E459EC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2235A90A" w14:textId="77777777" w:rsidR="00E40F2C" w:rsidRPr="00E459EC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7FA2AD4F" w14:textId="77777777" w:rsidR="00E40F2C" w:rsidRPr="00E459EC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1EDFB73F" w14:textId="77777777" w:rsidR="00E40F2C" w:rsidRPr="00E459EC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0785B5FF" w14:textId="77777777" w:rsidR="00E40F2C" w:rsidRPr="00E459EC" w:rsidRDefault="00E40F2C" w:rsidP="00FF0C6A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2FA39D67" w14:textId="77777777" w:rsidR="00447886" w:rsidRPr="00E459EC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32DA40E0" w14:textId="77777777" w:rsidR="00035DA7" w:rsidRPr="00E459EC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79F79DA6" w14:textId="77777777" w:rsidR="007540D2" w:rsidRPr="00E459EC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2B67E610" w14:textId="6AD596BD" w:rsidR="00447886" w:rsidRPr="00E459EC" w:rsidRDefault="007540D2" w:rsidP="006D5016">
      <w:pPr>
        <w:pStyle w:val="NormalWeb"/>
        <w:numPr>
          <w:ilvl w:val="0"/>
          <w:numId w:val="11"/>
        </w:numPr>
        <w:spacing w:before="0" w:beforeAutospacing="0" w:after="0" w:afterAutospacing="0"/>
        <w:ind w:left="709" w:right="1043"/>
        <w:jc w:val="both"/>
        <w:textAlignment w:val="baseline"/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E459EC">
        <w:rPr>
          <w:rFonts w:ascii="Arial" w:hAnsi="Arial" w:cs="Arial"/>
          <w:iCs/>
          <w:sz w:val="22"/>
          <w:szCs w:val="22"/>
        </w:rPr>
        <w:t>Licencia Médica Nº</w:t>
      </w:r>
      <w:r w:rsidR="00E03732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iCs/>
          <w:sz w:val="22"/>
          <w:szCs w:val="22"/>
        </w:rPr>
        <w:t>30968958267</w:t>
      </w:r>
      <w:r w:rsidR="00793D85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que otorga reposo médico </w:t>
      </w:r>
      <w:r w:rsidR="008B0E93" w:rsidRPr="00E459EC">
        <w:rPr>
          <w:rFonts w:ascii="Arial" w:hAnsi="Arial" w:cs="Arial"/>
          <w:iCs/>
          <w:sz w:val="22"/>
          <w:szCs w:val="22"/>
        </w:rPr>
        <w:t>por 5 días a contar del 26.12.2023</w:t>
      </w:r>
      <w:r w:rsidR="008B0E93" w:rsidRPr="00E459EC">
        <w:rPr>
          <w:rFonts w:ascii="Arial" w:hAnsi="Arial" w:cs="Arial"/>
          <w:iCs/>
          <w:noProof/>
          <w:sz w:val="22"/>
          <w:szCs w:val="22"/>
        </w:rPr>
        <w:t xml:space="preserve"> hasta el 30.12.2023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, a nombre </w:t>
      </w:r>
      <w:r w:rsidR="00E03732" w:rsidRPr="00E459EC">
        <w:rPr>
          <w:rFonts w:ascii="Arial" w:hAnsi="Arial" w:cs="Arial"/>
          <w:iCs/>
          <w:sz w:val="22"/>
          <w:szCs w:val="22"/>
        </w:rPr>
        <w:t>de</w:t>
      </w:r>
      <w:r w:rsidR="00FF0C6A">
        <w:rPr>
          <w:rFonts w:ascii="Arial" w:hAnsi="Arial" w:cs="Arial"/>
          <w:iCs/>
          <w:sz w:val="22"/>
          <w:szCs w:val="22"/>
        </w:rPr>
        <w:t>l/</w:t>
      </w:r>
      <w:r w:rsidR="00CA2319" w:rsidRPr="00E459EC">
        <w:rPr>
          <w:rFonts w:ascii="Arial" w:hAnsi="Arial" w:cs="Arial"/>
          <w:iCs/>
          <w:sz w:val="22"/>
          <w:szCs w:val="22"/>
        </w:rPr>
        <w:t>l</w:t>
      </w:r>
      <w:r w:rsidR="008B0E93" w:rsidRPr="00E459EC">
        <w:rPr>
          <w:rFonts w:ascii="Arial" w:hAnsi="Arial" w:cs="Arial"/>
          <w:iCs/>
          <w:sz w:val="22"/>
          <w:szCs w:val="22"/>
        </w:rPr>
        <w:t>a</w:t>
      </w:r>
      <w:r w:rsidR="00E03732" w:rsidRPr="00E459EC">
        <w:rPr>
          <w:rFonts w:ascii="Arial" w:hAnsi="Arial" w:cs="Arial"/>
          <w:iCs/>
          <w:sz w:val="22"/>
          <w:szCs w:val="22"/>
        </w:rPr>
        <w:t xml:space="preserve"> funcionari</w:t>
      </w:r>
      <w:r w:rsidR="008B0E93" w:rsidRPr="00E459EC">
        <w:rPr>
          <w:rFonts w:ascii="Arial" w:hAnsi="Arial" w:cs="Arial"/>
          <w:iCs/>
          <w:sz w:val="22"/>
          <w:szCs w:val="22"/>
        </w:rPr>
        <w:t>a</w:t>
      </w:r>
      <w:r w:rsidR="00FF0C6A">
        <w:rPr>
          <w:rFonts w:ascii="Arial" w:hAnsi="Arial" w:cs="Arial"/>
          <w:iCs/>
          <w:sz w:val="22"/>
          <w:szCs w:val="22"/>
        </w:rPr>
        <w:t>/o</w:t>
      </w:r>
      <w:r w:rsidR="00AE5865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b/>
          <w:bCs/>
          <w:iCs/>
          <w:sz w:val="22"/>
          <w:szCs w:val="22"/>
        </w:rPr>
        <w:t>MARCELA CECILIA SILVA SMITH</w:t>
      </w:r>
      <w:r w:rsidR="00282FFB" w:rsidRPr="00E459EC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B21664" w:rsidRPr="00E459EC">
        <w:rPr>
          <w:rFonts w:ascii="Arial" w:hAnsi="Arial" w:cs="Arial"/>
          <w:iCs/>
          <w:sz w:val="22"/>
          <w:szCs w:val="22"/>
        </w:rPr>
        <w:t>Rut</w:t>
      </w:r>
      <w:r w:rsidR="00E03732" w:rsidRPr="00E459EC">
        <w:rPr>
          <w:rFonts w:ascii="Arial" w:hAnsi="Arial" w:cs="Arial"/>
          <w:iCs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iCs/>
          <w:sz w:val="22"/>
          <w:szCs w:val="22"/>
        </w:rPr>
        <w:t>14.426.777-k</w:t>
      </w:r>
      <w:r w:rsidR="00B21664" w:rsidRPr="00E459EC">
        <w:rPr>
          <w:rFonts w:ascii="Arial" w:hAnsi="Arial" w:cs="Arial"/>
          <w:iCs/>
          <w:noProof/>
          <w:sz w:val="22"/>
          <w:szCs w:val="22"/>
        </w:rPr>
        <w:t>,</w:t>
      </w:r>
      <w:r w:rsidR="000F57F4" w:rsidRPr="00E459EC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8B0E93" w:rsidRPr="00E459EC">
        <w:rPr>
          <w:rFonts w:ascii="Arial" w:hAnsi="Arial" w:cs="Arial"/>
          <w:iCs/>
          <w:noProof/>
          <w:sz w:val="22"/>
          <w:szCs w:val="22"/>
        </w:rPr>
        <w:t>Profesional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, grado </w:t>
      </w:r>
      <w:r w:rsidR="008B0E93" w:rsidRPr="00E459EC">
        <w:rPr>
          <w:rFonts w:ascii="Arial" w:hAnsi="Arial" w:cs="Arial"/>
          <w:iCs/>
          <w:sz w:val="22"/>
          <w:szCs w:val="22"/>
        </w:rPr>
        <w:t>8</w:t>
      </w:r>
      <w:r w:rsidR="00282B27" w:rsidRPr="00E459EC">
        <w:rPr>
          <w:rFonts w:ascii="Arial" w:hAnsi="Arial" w:cs="Arial"/>
          <w:iCs/>
          <w:sz w:val="22"/>
          <w:szCs w:val="22"/>
        </w:rPr>
        <w:t>°</w:t>
      </w:r>
      <w:r w:rsidR="00B21664" w:rsidRPr="00E459EC">
        <w:rPr>
          <w:rFonts w:ascii="Arial" w:hAnsi="Arial" w:cs="Arial"/>
          <w:iCs/>
          <w:sz w:val="22"/>
          <w:szCs w:val="22"/>
        </w:rPr>
        <w:t xml:space="preserve"> de la escala municipal, 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por resolución medica de la isapre </w:t>
      </w:r>
      <w:r w:rsidR="00E51134" w:rsidRPr="00E459EC">
        <w:rPr>
          <w:rFonts w:ascii="Arial" w:hAnsi="Arial" w:cs="Arial"/>
          <w:b/>
          <w:bCs/>
          <w:iCs/>
          <w:sz w:val="22"/>
          <w:szCs w:val="22"/>
        </w:rPr>
        <w:t>Banmédica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 xml:space="preserve"> mencionada en el visto letra </w:t>
      </w:r>
      <w:r w:rsidR="006D5016" w:rsidRPr="00E459EC">
        <w:rPr>
          <w:rFonts w:ascii="Arial" w:hAnsi="Arial" w:cs="Arial"/>
          <w:b/>
          <w:bCs/>
          <w:iCs/>
          <w:color w:val="000000"/>
          <w:sz w:val="22"/>
          <w:szCs w:val="22"/>
        </w:rPr>
        <w:t>b)</w:t>
      </w:r>
      <w:r w:rsidR="006D5016" w:rsidRPr="00E459EC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4BF1B7EC" w14:textId="77777777" w:rsidR="00DD76AF" w:rsidRPr="00E459EC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1329B6D9" w14:textId="77777777" w:rsidR="00447886" w:rsidRPr="00E459EC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E459EC">
        <w:rPr>
          <w:rFonts w:ascii="Arial" w:hAnsi="Arial" w:cs="Arial"/>
          <w:iCs/>
          <w:szCs w:val="22"/>
        </w:rPr>
        <w:t xml:space="preserve"> </w:t>
      </w:r>
      <w:r w:rsidR="00447886" w:rsidRPr="00E459EC">
        <w:rPr>
          <w:rFonts w:ascii="Arial" w:hAnsi="Arial" w:cs="Arial"/>
          <w:iCs/>
          <w:szCs w:val="22"/>
        </w:rPr>
        <w:t xml:space="preserve">                                                          </w:t>
      </w:r>
      <w:r w:rsidR="00175228" w:rsidRPr="00E459EC">
        <w:rPr>
          <w:rFonts w:ascii="Arial" w:hAnsi="Arial" w:cs="Arial"/>
          <w:iCs/>
          <w:szCs w:val="22"/>
        </w:rPr>
        <w:t xml:space="preserve">           </w:t>
      </w:r>
      <w:r w:rsidR="00447886" w:rsidRPr="00E459EC">
        <w:rPr>
          <w:rFonts w:ascii="Arial" w:hAnsi="Arial" w:cs="Arial"/>
          <w:iCs/>
          <w:szCs w:val="22"/>
        </w:rPr>
        <w:t>ANÓTESE, COMUNÍQUESE Y ARCHÍVESE</w:t>
      </w:r>
    </w:p>
    <w:p w14:paraId="42585BB4" w14:textId="7CC76C7D" w:rsidR="00447886" w:rsidRPr="00E459EC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</w:r>
      <w:r w:rsidRPr="00E459EC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E459EC">
        <w:rPr>
          <w:rFonts w:ascii="Arial" w:hAnsi="Arial" w:cs="Arial"/>
          <w:iCs/>
          <w:sz w:val="22"/>
          <w:szCs w:val="22"/>
        </w:rPr>
        <w:t xml:space="preserve"> </w:t>
      </w:r>
      <w:r w:rsidRPr="00E459EC">
        <w:rPr>
          <w:rFonts w:ascii="Arial" w:hAnsi="Arial" w:cs="Arial"/>
          <w:iCs/>
          <w:sz w:val="22"/>
          <w:szCs w:val="22"/>
        </w:rPr>
        <w:t xml:space="preserve">      </w:t>
      </w:r>
      <w:r w:rsidR="00203319" w:rsidRPr="00E459EC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E459EC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52C2DD0F" w14:textId="77777777" w:rsidR="00DD76AF" w:rsidRPr="00E459EC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8A76C08" w14:textId="77777777" w:rsidR="00E40F2C" w:rsidRPr="00E459EC" w:rsidRDefault="00E40F2C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9E831BD" w14:textId="77777777" w:rsidR="00DD76AF" w:rsidRPr="00E459EC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BC920C4" w14:textId="77777777" w:rsidR="00502AD5" w:rsidRPr="00E459EC" w:rsidRDefault="00E51134" w:rsidP="00E51134">
      <w:pPr>
        <w:tabs>
          <w:tab w:val="left" w:pos="6810"/>
        </w:tabs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ab/>
      </w:r>
    </w:p>
    <w:p w14:paraId="3DFAB168" w14:textId="77777777" w:rsidR="009215FE" w:rsidRPr="00E459EC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574B115" w14:textId="77777777" w:rsidR="00973457" w:rsidRPr="00E459EC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8BA4559" w14:textId="77777777" w:rsidR="00945898" w:rsidRPr="00E459EC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D03558E" w14:textId="77777777" w:rsidR="00A45894" w:rsidRPr="00E459EC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3F5E38E" w14:textId="77777777" w:rsidR="00357591" w:rsidRPr="00E459EC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E459EC">
        <w:rPr>
          <w:rFonts w:ascii="Arial" w:hAnsi="Arial" w:cs="Arial"/>
          <w:b/>
          <w:iCs/>
          <w:sz w:val="22"/>
          <w:szCs w:val="22"/>
        </w:rPr>
        <w:t xml:space="preserve">       JOSÉ LUIS QUELEMPAN MARILEO</w:t>
      </w:r>
    </w:p>
    <w:p w14:paraId="2B27968E" w14:textId="7783361F" w:rsidR="00447886" w:rsidRPr="00E459EC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E459EC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</w:r>
      <w:r w:rsidRPr="00E459EC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E459EC">
        <w:rPr>
          <w:rFonts w:ascii="Arial" w:hAnsi="Arial" w:cs="Arial"/>
          <w:b/>
          <w:iCs/>
          <w:sz w:val="22"/>
          <w:szCs w:val="22"/>
        </w:rPr>
        <w:t xml:space="preserve">      </w:t>
      </w:r>
      <w:r w:rsidRPr="00E459EC">
        <w:rPr>
          <w:rFonts w:ascii="Arial" w:hAnsi="Arial" w:cs="Arial"/>
          <w:b/>
          <w:iCs/>
          <w:sz w:val="22"/>
          <w:szCs w:val="22"/>
        </w:rPr>
        <w:t>SECRETARIO MUNICIPAL</w:t>
      </w:r>
      <w:r w:rsidR="00AC6F2F">
        <w:rPr>
          <w:rFonts w:ascii="Arial" w:hAnsi="Arial" w:cs="Arial"/>
          <w:b/>
          <w:iCs/>
          <w:sz w:val="22"/>
          <w:szCs w:val="22"/>
        </w:rPr>
        <w:t xml:space="preserve"> (S)</w:t>
      </w:r>
    </w:p>
    <w:p w14:paraId="28C78281" w14:textId="77777777" w:rsidR="00755FFC" w:rsidRPr="00E459EC" w:rsidRDefault="00755FFC" w:rsidP="001E25EA">
      <w:pPr>
        <w:pStyle w:val="Ttulo4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08E65C31" w14:textId="5CA6EEAC" w:rsidR="00447886" w:rsidRPr="00E459EC" w:rsidRDefault="00524E90" w:rsidP="00E81F86">
      <w:pPr>
        <w:pStyle w:val="Ttulo4"/>
        <w:ind w:left="-142"/>
        <w:rPr>
          <w:rFonts w:ascii="Arial" w:hAnsi="Arial" w:cs="Arial"/>
          <w:i w:val="0"/>
          <w:iCs/>
          <w:sz w:val="22"/>
          <w:szCs w:val="22"/>
        </w:rPr>
      </w:pPr>
      <w:r w:rsidRPr="00E459EC">
        <w:rPr>
          <w:rFonts w:ascii="Arial" w:hAnsi="Arial" w:cs="Arial"/>
          <w:i w:val="0"/>
          <w:iCs/>
          <w:sz w:val="22"/>
          <w:szCs w:val="22"/>
        </w:rPr>
        <w:t>APB/LVR/</w:t>
      </w:r>
      <w:r w:rsidR="00FF0C6A" w:rsidRPr="00E459EC">
        <w:rPr>
          <w:rFonts w:ascii="Arial" w:hAnsi="Arial" w:cs="Arial"/>
          <w:i w:val="0"/>
          <w:iCs/>
          <w:sz w:val="22"/>
          <w:szCs w:val="22"/>
        </w:rPr>
        <w:t>mff. -</w:t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E459EC">
        <w:rPr>
          <w:rFonts w:ascii="Arial" w:hAnsi="Arial" w:cs="Arial"/>
          <w:i w:val="0"/>
          <w:iCs/>
          <w:sz w:val="22"/>
          <w:szCs w:val="22"/>
        </w:rPr>
        <w:tab/>
      </w:r>
    </w:p>
    <w:p w14:paraId="706213B3" w14:textId="77777777" w:rsidR="00FF0C6A" w:rsidRDefault="00447886" w:rsidP="00FF0C6A">
      <w:pPr>
        <w:ind w:left="-142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E459EC">
        <w:rPr>
          <w:rFonts w:ascii="Arial" w:hAnsi="Arial" w:cs="Arial"/>
          <w:b/>
          <w:bCs/>
          <w:iCs/>
          <w:sz w:val="22"/>
          <w:szCs w:val="22"/>
          <w:u w:val="single"/>
        </w:rPr>
        <w:t>Distribución:</w:t>
      </w:r>
    </w:p>
    <w:p w14:paraId="20669277" w14:textId="2D7EB13C" w:rsidR="00447886" w:rsidRPr="00FF0C6A" w:rsidRDefault="002B66D5" w:rsidP="00FF0C6A">
      <w:pPr>
        <w:pStyle w:val="Prrafodelista"/>
        <w:numPr>
          <w:ilvl w:val="0"/>
          <w:numId w:val="15"/>
        </w:numPr>
        <w:ind w:right="1043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FF0C6A">
        <w:rPr>
          <w:rFonts w:ascii="Arial" w:hAnsi="Arial" w:cs="Arial"/>
          <w:iCs/>
          <w:sz w:val="22"/>
          <w:szCs w:val="22"/>
        </w:rPr>
        <w:t>Interesado – Registro SIAPER de la Contraloría General de la República – Dep</w:t>
      </w:r>
      <w:r w:rsidR="00FF0C6A" w:rsidRPr="00FF0C6A">
        <w:rPr>
          <w:rFonts w:ascii="Arial" w:hAnsi="Arial" w:cs="Arial"/>
          <w:iCs/>
          <w:sz w:val="22"/>
          <w:szCs w:val="22"/>
        </w:rPr>
        <w:t>to.</w:t>
      </w:r>
      <w:r w:rsidRPr="00FF0C6A">
        <w:rPr>
          <w:rFonts w:ascii="Arial" w:hAnsi="Arial" w:cs="Arial"/>
          <w:iCs/>
          <w:sz w:val="22"/>
          <w:szCs w:val="22"/>
        </w:rPr>
        <w:t xml:space="preserve"> Gestión de Personas – Dep</w:t>
      </w:r>
      <w:r w:rsidR="00FF0C6A" w:rsidRPr="00FF0C6A">
        <w:rPr>
          <w:rFonts w:ascii="Arial" w:hAnsi="Arial" w:cs="Arial"/>
          <w:iCs/>
          <w:sz w:val="22"/>
          <w:szCs w:val="22"/>
        </w:rPr>
        <w:t>to.</w:t>
      </w:r>
      <w:r w:rsidRPr="00FF0C6A">
        <w:rPr>
          <w:rFonts w:ascii="Arial" w:hAnsi="Arial" w:cs="Arial"/>
          <w:iCs/>
          <w:sz w:val="22"/>
          <w:szCs w:val="22"/>
        </w:rPr>
        <w:t xml:space="preserve"> Remuneraciones</w:t>
      </w:r>
      <w:r w:rsidR="00FF0C6A" w:rsidRPr="00FF0C6A">
        <w:rPr>
          <w:rFonts w:ascii="Arial" w:hAnsi="Arial" w:cs="Arial"/>
          <w:iCs/>
          <w:sz w:val="22"/>
          <w:szCs w:val="22"/>
        </w:rPr>
        <w:t xml:space="preserve"> </w:t>
      </w:r>
      <w:r w:rsidRPr="00FF0C6A">
        <w:rPr>
          <w:rFonts w:ascii="Arial" w:hAnsi="Arial" w:cs="Arial"/>
          <w:iCs/>
          <w:sz w:val="22"/>
          <w:szCs w:val="22"/>
        </w:rPr>
        <w:t>- Oficina de Partes e Informaciones.</w:t>
      </w:r>
    </w:p>
    <w:p w14:paraId="1A0D9542" w14:textId="77777777" w:rsidR="008B0E93" w:rsidRPr="00FF6D69" w:rsidRDefault="008B0E93" w:rsidP="008B0E93">
      <w:pPr>
        <w:ind w:left="720"/>
        <w:jc w:val="both"/>
        <w:rPr>
          <w:rFonts w:ascii="Arial" w:hAnsi="Arial" w:cs="Arial"/>
          <w:i/>
          <w:sz w:val="22"/>
          <w:szCs w:val="22"/>
        </w:rPr>
      </w:pPr>
    </w:p>
    <w:sectPr w:rsidR="008B0E93" w:rsidRPr="00FF6D69" w:rsidSect="003F5412">
      <w:headerReference w:type="default" r:id="rId8"/>
      <w:type w:val="continuous"/>
      <w:pgSz w:w="12242" w:h="18722" w:code="14"/>
      <w:pgMar w:top="-539" w:right="709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91CBD" w14:textId="77777777" w:rsidR="0021029D" w:rsidRDefault="0021029D">
      <w:r>
        <w:separator/>
      </w:r>
    </w:p>
  </w:endnote>
  <w:endnote w:type="continuationSeparator" w:id="0">
    <w:p w14:paraId="098E5BEE" w14:textId="77777777" w:rsidR="0021029D" w:rsidRDefault="0021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8E4B7" w14:textId="77777777" w:rsidR="0021029D" w:rsidRDefault="0021029D">
      <w:r>
        <w:separator/>
      </w:r>
    </w:p>
  </w:footnote>
  <w:footnote w:type="continuationSeparator" w:id="0">
    <w:p w14:paraId="14AB70BD" w14:textId="77777777" w:rsidR="0021029D" w:rsidRDefault="0021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998BF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77958CF5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3F4D8E56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1D5A527C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2D1B1F56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048DFA3E" w14:textId="77777777" w:rsidR="003F479D" w:rsidRDefault="003F479D">
    <w:pPr>
      <w:pStyle w:val="Encabezado"/>
      <w:rPr>
        <w:b/>
        <w:color w:val="008080"/>
        <w:sz w:val="18"/>
      </w:rPr>
    </w:pPr>
  </w:p>
  <w:p w14:paraId="55C5C163" w14:textId="77777777" w:rsidR="003F479D" w:rsidRDefault="003F479D">
    <w:pPr>
      <w:pStyle w:val="Encabezado"/>
      <w:rPr>
        <w:b/>
        <w:color w:val="008080"/>
        <w:sz w:val="18"/>
      </w:rPr>
    </w:pPr>
  </w:p>
  <w:p w14:paraId="1E98DAE5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205A4384"/>
    <w:multiLevelType w:val="hybridMultilevel"/>
    <w:tmpl w:val="C57CD064"/>
    <w:lvl w:ilvl="0" w:tplc="32401F9A">
      <w:numFmt w:val="bullet"/>
      <w:lvlText w:val="-"/>
      <w:lvlJc w:val="left"/>
      <w:pPr>
        <w:ind w:left="720" w:hanging="360"/>
      </w:pPr>
      <w:rPr>
        <w:rFonts w:ascii="Arial" w:eastAsia="Berlin Sans FB Dem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F01FB"/>
    <w:multiLevelType w:val="hybridMultilevel"/>
    <w:tmpl w:val="134C8EB2"/>
    <w:lvl w:ilvl="0" w:tplc="F6304B96">
      <w:numFmt w:val="bullet"/>
      <w:lvlText w:val="-"/>
      <w:lvlJc w:val="left"/>
      <w:pPr>
        <w:ind w:left="720" w:hanging="360"/>
      </w:pPr>
      <w:rPr>
        <w:rFonts w:ascii="Arial" w:eastAsia="Berlin Sans FB Dem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4BB41FE"/>
    <w:multiLevelType w:val="hybridMultilevel"/>
    <w:tmpl w:val="BD84F690"/>
    <w:lvl w:ilvl="0" w:tplc="8EF281D2">
      <w:start w:val="1"/>
      <w:numFmt w:val="decimal"/>
      <w:lvlText w:val="%1."/>
      <w:lvlJc w:val="left"/>
      <w:pPr>
        <w:ind w:left="937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5" w15:restartNumberingAfterBreak="0">
    <w:nsid w:val="26663DAD"/>
    <w:multiLevelType w:val="hybridMultilevel"/>
    <w:tmpl w:val="C57CB050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 w15:restartNumberingAfterBreak="0">
    <w:nsid w:val="3D2F0080"/>
    <w:multiLevelType w:val="hybridMultilevel"/>
    <w:tmpl w:val="C8422320"/>
    <w:lvl w:ilvl="0" w:tplc="3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Berlin Sans FB Demi" w:hAnsi="Berlin Sans FB Dem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erlin Sans FB Demi" w:hAnsi="Berlin Sans FB Demi" w:cs="Berlin Sans FB Demi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Berlin Sans FB Demi" w:hAnsi="Berlin Sans FB Demi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Berlin Sans FB Demi" w:hAnsi="Berlin Sans FB Demi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erlin Sans FB Demi" w:hAnsi="Berlin Sans FB Demi" w:cs="Berlin Sans FB Demi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Berlin Sans FB Demi" w:hAnsi="Berlin Sans FB Demi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Berlin Sans FB Demi" w:hAnsi="Berlin Sans FB Demi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erlin Sans FB Demi" w:hAnsi="Berlin Sans FB Demi" w:cs="Berlin Sans FB Demi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Berlin Sans FB Demi" w:hAnsi="Berlin Sans FB Demi" w:hint="default"/>
      </w:rPr>
    </w:lvl>
  </w:abstractNum>
  <w:abstractNum w:abstractNumId="9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48B8004E"/>
    <w:multiLevelType w:val="hybridMultilevel"/>
    <w:tmpl w:val="A1E66C5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6F6E1CE3"/>
    <w:multiLevelType w:val="multilevel"/>
    <w:tmpl w:val="E5B4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511973">
    <w:abstractNumId w:val="6"/>
  </w:num>
  <w:num w:numId="2" w16cid:durableId="1201816706">
    <w:abstractNumId w:val="1"/>
  </w:num>
  <w:num w:numId="3" w16cid:durableId="2002004918">
    <w:abstractNumId w:val="7"/>
  </w:num>
  <w:num w:numId="4" w16cid:durableId="480925815">
    <w:abstractNumId w:val="12"/>
  </w:num>
  <w:num w:numId="5" w16cid:durableId="189416822">
    <w:abstractNumId w:val="13"/>
  </w:num>
  <w:num w:numId="6" w16cid:durableId="1891649154">
    <w:abstractNumId w:val="4"/>
  </w:num>
  <w:num w:numId="7" w16cid:durableId="463500934">
    <w:abstractNumId w:val="9"/>
  </w:num>
  <w:num w:numId="8" w16cid:durableId="882446995">
    <w:abstractNumId w:val="0"/>
  </w:num>
  <w:num w:numId="9" w16cid:durableId="1069305082">
    <w:abstractNumId w:val="11"/>
  </w:num>
  <w:num w:numId="10" w16cid:durableId="1359627358">
    <w:abstractNumId w:val="8"/>
  </w:num>
  <w:num w:numId="11" w16cid:durableId="111369583">
    <w:abstractNumId w:val="14"/>
  </w:num>
  <w:num w:numId="12" w16cid:durableId="882866250">
    <w:abstractNumId w:val="10"/>
  </w:num>
  <w:num w:numId="13" w16cid:durableId="53819857">
    <w:abstractNumId w:val="2"/>
  </w:num>
  <w:num w:numId="14" w16cid:durableId="945625095">
    <w:abstractNumId w:val="3"/>
  </w:num>
  <w:num w:numId="15" w16cid:durableId="186948326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5228"/>
    <w:rsid w:val="00176A02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029D"/>
    <w:rsid w:val="002179E3"/>
    <w:rsid w:val="002267A1"/>
    <w:rsid w:val="0023196C"/>
    <w:rsid w:val="00240C5D"/>
    <w:rsid w:val="00251B7C"/>
    <w:rsid w:val="00256571"/>
    <w:rsid w:val="002568DD"/>
    <w:rsid w:val="00262BA2"/>
    <w:rsid w:val="00265DDE"/>
    <w:rsid w:val="00271151"/>
    <w:rsid w:val="002819F6"/>
    <w:rsid w:val="00282B27"/>
    <w:rsid w:val="00282FFB"/>
    <w:rsid w:val="002A281C"/>
    <w:rsid w:val="002A52AC"/>
    <w:rsid w:val="002B26FA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4D65"/>
    <w:rsid w:val="0042737E"/>
    <w:rsid w:val="00432DC4"/>
    <w:rsid w:val="00444E13"/>
    <w:rsid w:val="00447886"/>
    <w:rsid w:val="0045266E"/>
    <w:rsid w:val="00464072"/>
    <w:rsid w:val="004754E0"/>
    <w:rsid w:val="00476DD2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B0E35"/>
    <w:rsid w:val="006B4787"/>
    <w:rsid w:val="006D5016"/>
    <w:rsid w:val="006D67E2"/>
    <w:rsid w:val="006E09BA"/>
    <w:rsid w:val="006E27A5"/>
    <w:rsid w:val="006E3709"/>
    <w:rsid w:val="006E62E3"/>
    <w:rsid w:val="006F53B5"/>
    <w:rsid w:val="0071091E"/>
    <w:rsid w:val="00724536"/>
    <w:rsid w:val="007352E1"/>
    <w:rsid w:val="00736AEA"/>
    <w:rsid w:val="00746372"/>
    <w:rsid w:val="007540D2"/>
    <w:rsid w:val="00755FFC"/>
    <w:rsid w:val="0075676D"/>
    <w:rsid w:val="00765897"/>
    <w:rsid w:val="00782521"/>
    <w:rsid w:val="007843C6"/>
    <w:rsid w:val="00793D85"/>
    <w:rsid w:val="007B35F4"/>
    <w:rsid w:val="007C4454"/>
    <w:rsid w:val="007D7F70"/>
    <w:rsid w:val="007F0AA4"/>
    <w:rsid w:val="007F49BC"/>
    <w:rsid w:val="007F6608"/>
    <w:rsid w:val="0080108F"/>
    <w:rsid w:val="00801DF0"/>
    <w:rsid w:val="00811661"/>
    <w:rsid w:val="0081424F"/>
    <w:rsid w:val="00820F4D"/>
    <w:rsid w:val="008314B3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0E93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E6044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82F46"/>
    <w:rsid w:val="00A848EA"/>
    <w:rsid w:val="00A87523"/>
    <w:rsid w:val="00A92887"/>
    <w:rsid w:val="00A95866"/>
    <w:rsid w:val="00A9771E"/>
    <w:rsid w:val="00AC290B"/>
    <w:rsid w:val="00AC34A8"/>
    <w:rsid w:val="00AC67CB"/>
    <w:rsid w:val="00AC6A5C"/>
    <w:rsid w:val="00AC6F2F"/>
    <w:rsid w:val="00AC7B8A"/>
    <w:rsid w:val="00AD57F5"/>
    <w:rsid w:val="00AD6125"/>
    <w:rsid w:val="00AE5865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24D19"/>
    <w:rsid w:val="00B315C8"/>
    <w:rsid w:val="00B441CD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A13C5"/>
    <w:rsid w:val="00BB243E"/>
    <w:rsid w:val="00BB2873"/>
    <w:rsid w:val="00BB6A26"/>
    <w:rsid w:val="00BB7814"/>
    <w:rsid w:val="00BD0534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CE7"/>
    <w:rsid w:val="00C57B4E"/>
    <w:rsid w:val="00C6490A"/>
    <w:rsid w:val="00C85E06"/>
    <w:rsid w:val="00C929AB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41ADE"/>
    <w:rsid w:val="00D516C6"/>
    <w:rsid w:val="00D56472"/>
    <w:rsid w:val="00D56756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8BA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459EC"/>
    <w:rsid w:val="00E51134"/>
    <w:rsid w:val="00E65F4D"/>
    <w:rsid w:val="00E72111"/>
    <w:rsid w:val="00E7306D"/>
    <w:rsid w:val="00E73DC6"/>
    <w:rsid w:val="00E74891"/>
    <w:rsid w:val="00E81F86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  <w:rsid w:val="00FF0C6A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88E40"/>
  <w15:chartTrackingRefBased/>
  <w15:docId w15:val="{6842B00C-785F-44E1-86CB-630D0DBC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erlin Sans FB Demi" w:eastAsia="Berlin Sans FB Demi" w:hAnsi="Berlin Sans FB Demi" w:cs="Berlin Sans FB Demi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Berlin Sans FB Demi" w:hAnsi="Berlin Sans FB Demi" w:cs="Berlin Sans FB Dem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6D5016"/>
    <w:pPr>
      <w:spacing w:before="100" w:beforeAutospacing="1" w:after="100" w:afterAutospacing="1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D61B-2444-4602-8477-FBCF9434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10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5</cp:revision>
  <cp:lastPrinted>2024-03-14T20:31:00Z</cp:lastPrinted>
  <dcterms:created xsi:type="dcterms:W3CDTF">2025-06-18T03:53:00Z</dcterms:created>
  <dcterms:modified xsi:type="dcterms:W3CDTF">2025-08-18T00:10:00Z</dcterms:modified>
</cp:coreProperties>
</file>