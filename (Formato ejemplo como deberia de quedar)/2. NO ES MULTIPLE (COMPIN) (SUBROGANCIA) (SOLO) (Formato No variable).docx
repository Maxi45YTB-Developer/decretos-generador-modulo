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2180" w14:textId="77777777" w:rsidR="00CC4C21" w:rsidRPr="005E011F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</w:p>
    <w:p w14:paraId="32A0EAF7" w14:textId="77777777" w:rsidR="00CC4C21" w:rsidRPr="005E011F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6262D9CC" w14:textId="77777777" w:rsidR="00CC4C21" w:rsidRPr="005E011F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054A5FAC" w14:textId="77777777" w:rsidR="00CC4C21" w:rsidRPr="005E011F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14506EE" w14:textId="77777777" w:rsidR="00447886" w:rsidRPr="005E011F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5E011F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945898" w:rsidRPr="005C7E3D">
        <w:rPr>
          <w:rFonts w:ascii="Arial" w:hAnsi="Arial" w:cs="Arial"/>
          <w:b/>
          <w:iCs/>
          <w:sz w:val="28"/>
          <w:szCs w:val="28"/>
        </w:rPr>
        <w:t>7</w:t>
      </w:r>
      <w:r w:rsidR="00E071C5" w:rsidRPr="005C7E3D">
        <w:rPr>
          <w:rFonts w:ascii="Arial" w:hAnsi="Arial" w:cs="Arial"/>
          <w:b/>
          <w:iCs/>
          <w:sz w:val="28"/>
          <w:szCs w:val="28"/>
        </w:rPr>
        <w:t>8</w:t>
      </w:r>
      <w:r w:rsidR="0023196C" w:rsidRPr="005C7E3D">
        <w:rPr>
          <w:rFonts w:ascii="Arial" w:hAnsi="Arial" w:cs="Arial"/>
          <w:b/>
          <w:iCs/>
          <w:sz w:val="28"/>
          <w:szCs w:val="28"/>
        </w:rPr>
        <w:t>2</w:t>
      </w:r>
    </w:p>
    <w:p w14:paraId="202789D7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27DFCB7B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>OTRAS MATERIAS</w:t>
      </w:r>
    </w:p>
    <w:p w14:paraId="4F8E075F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6BDB19D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5E011F">
        <w:rPr>
          <w:rFonts w:ascii="Arial" w:hAnsi="Arial" w:cs="Arial"/>
          <w:b/>
          <w:iCs/>
          <w:sz w:val="22"/>
          <w:szCs w:val="22"/>
        </w:rPr>
        <w:t>,</w:t>
      </w:r>
      <w:r w:rsidR="0000736B"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5B31B5" w:rsidRPr="005E011F">
        <w:rPr>
          <w:rFonts w:ascii="Arial" w:hAnsi="Arial" w:cs="Arial"/>
          <w:b/>
          <w:iCs/>
          <w:sz w:val="22"/>
          <w:szCs w:val="22"/>
        </w:rPr>
        <w:t>14</w:t>
      </w:r>
      <w:r w:rsidR="00945898" w:rsidRPr="005E011F">
        <w:rPr>
          <w:rFonts w:ascii="Arial" w:hAnsi="Arial" w:cs="Arial"/>
          <w:b/>
          <w:iCs/>
          <w:sz w:val="22"/>
          <w:szCs w:val="22"/>
        </w:rPr>
        <w:t>/03/2024</w:t>
      </w:r>
    </w:p>
    <w:p w14:paraId="06538F4F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EAD70D0" w14:textId="21AE6323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 xml:space="preserve">          </w:t>
      </w:r>
      <w:r w:rsid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0B0F07"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b/>
          <w:iCs/>
          <w:sz w:val="22"/>
          <w:szCs w:val="22"/>
        </w:rPr>
        <w:t>MAT: AUTORIZA LICENCIA MÉDICA</w:t>
      </w:r>
    </w:p>
    <w:p w14:paraId="6ECDAE5B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</w:p>
    <w:p w14:paraId="11432407" w14:textId="22489321" w:rsidR="00447886" w:rsidRPr="005E011F" w:rsidRDefault="00447886" w:rsidP="005E011F">
      <w:pPr>
        <w:pStyle w:val="Ttulo2"/>
        <w:rPr>
          <w:rFonts w:cs="Arial"/>
          <w:i w:val="0"/>
          <w:iCs/>
          <w:szCs w:val="22"/>
          <w:u w:val="single"/>
        </w:rPr>
      </w:pPr>
      <w:r w:rsidRPr="005E011F">
        <w:rPr>
          <w:rFonts w:cs="Arial"/>
          <w:i w:val="0"/>
          <w:iCs/>
          <w:szCs w:val="22"/>
          <w:u w:val="single"/>
        </w:rPr>
        <w:t>LA ALCALDIA DECRETO HOY</w:t>
      </w:r>
    </w:p>
    <w:p w14:paraId="57C9CB8D" w14:textId="77777777" w:rsidR="00447886" w:rsidRPr="005E011F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VISTOS:</w:t>
      </w:r>
    </w:p>
    <w:p w14:paraId="7392C419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079F827" w14:textId="66F053F6" w:rsidR="00CC4C21" w:rsidRPr="005E011F" w:rsidRDefault="00447886" w:rsidP="00F13D63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Decreto Alcaldicio Nº </w:t>
      </w:r>
      <w:r w:rsidR="0023196C" w:rsidRPr="005E011F">
        <w:rPr>
          <w:rFonts w:ascii="Arial" w:hAnsi="Arial" w:cs="Arial"/>
          <w:iCs/>
          <w:sz w:val="22"/>
          <w:szCs w:val="22"/>
        </w:rPr>
        <w:t>4459</w:t>
      </w:r>
      <w:r w:rsidR="00C00A01"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 xml:space="preserve">de fecha </w:t>
      </w:r>
      <w:r w:rsidR="0023196C" w:rsidRPr="005E011F">
        <w:rPr>
          <w:rFonts w:ascii="Arial" w:hAnsi="Arial" w:cs="Arial"/>
          <w:iCs/>
          <w:sz w:val="22"/>
          <w:szCs w:val="22"/>
        </w:rPr>
        <w:t>29</w:t>
      </w:r>
      <w:r w:rsidR="005B31B5" w:rsidRPr="005E011F">
        <w:rPr>
          <w:rFonts w:ascii="Arial" w:hAnsi="Arial" w:cs="Arial"/>
          <w:iCs/>
          <w:sz w:val="22"/>
          <w:szCs w:val="22"/>
        </w:rPr>
        <w:t>.</w:t>
      </w:r>
      <w:r w:rsidR="00DF2FC7" w:rsidRPr="005E011F">
        <w:rPr>
          <w:rFonts w:ascii="Arial" w:hAnsi="Arial" w:cs="Arial"/>
          <w:iCs/>
          <w:sz w:val="22"/>
          <w:szCs w:val="22"/>
        </w:rPr>
        <w:t>1</w:t>
      </w:r>
      <w:r w:rsidR="00E071C5" w:rsidRPr="005E011F">
        <w:rPr>
          <w:rFonts w:ascii="Arial" w:hAnsi="Arial" w:cs="Arial"/>
          <w:iCs/>
          <w:sz w:val="22"/>
          <w:szCs w:val="22"/>
        </w:rPr>
        <w:t>1</w:t>
      </w:r>
      <w:r w:rsidR="005B31B5" w:rsidRPr="005E011F">
        <w:rPr>
          <w:rFonts w:ascii="Arial" w:hAnsi="Arial" w:cs="Arial"/>
          <w:iCs/>
          <w:sz w:val="22"/>
          <w:szCs w:val="22"/>
        </w:rPr>
        <w:t>.2023</w:t>
      </w:r>
      <w:r w:rsidR="00104D66" w:rsidRPr="005E011F">
        <w:rPr>
          <w:rFonts w:ascii="Arial" w:hAnsi="Arial" w:cs="Arial"/>
          <w:iCs/>
          <w:sz w:val="22"/>
          <w:szCs w:val="22"/>
        </w:rPr>
        <w:t>,</w:t>
      </w:r>
      <w:r w:rsidRPr="005E011F">
        <w:rPr>
          <w:rFonts w:ascii="Arial" w:hAnsi="Arial" w:cs="Arial"/>
          <w:iCs/>
          <w:sz w:val="22"/>
          <w:szCs w:val="22"/>
        </w:rPr>
        <w:t xml:space="preserve"> que tramita Licencia Médica </w:t>
      </w:r>
      <w:r w:rsidR="00DD76AF" w:rsidRPr="005E011F">
        <w:rPr>
          <w:rFonts w:ascii="Arial" w:hAnsi="Arial" w:cs="Arial"/>
          <w:iCs/>
          <w:sz w:val="22"/>
          <w:szCs w:val="22"/>
        </w:rPr>
        <w:t>Nº</w:t>
      </w:r>
      <w:r w:rsidR="008E5279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sz w:val="22"/>
          <w:szCs w:val="22"/>
        </w:rPr>
        <w:t>3095433046</w:t>
      </w:r>
      <w:r w:rsidR="00203319"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>de do</w:t>
      </w:r>
      <w:r w:rsidR="002179E3" w:rsidRPr="005E011F">
        <w:rPr>
          <w:rFonts w:ascii="Arial" w:hAnsi="Arial" w:cs="Arial"/>
          <w:iCs/>
          <w:sz w:val="22"/>
          <w:szCs w:val="22"/>
        </w:rPr>
        <w:t>ña</w:t>
      </w:r>
      <w:r w:rsidR="005C7E3D">
        <w:rPr>
          <w:rFonts w:ascii="Arial" w:hAnsi="Arial" w:cs="Arial"/>
          <w:iCs/>
          <w:sz w:val="22"/>
          <w:szCs w:val="22"/>
        </w:rPr>
        <w:t>/don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b/>
          <w:bCs/>
          <w:iCs/>
          <w:sz w:val="22"/>
          <w:szCs w:val="22"/>
        </w:rPr>
        <w:t>MONICA DEL CARMEN ORTEGA JIMENEZ</w:t>
      </w:r>
      <w:r w:rsidR="005C4DEE" w:rsidRPr="005E011F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sz w:val="22"/>
          <w:szCs w:val="22"/>
        </w:rPr>
        <w:t>por 5 días a contar del 28.11.2023</w:t>
      </w:r>
      <w:r w:rsidR="0023196C" w:rsidRPr="005E011F">
        <w:rPr>
          <w:rFonts w:ascii="Arial" w:hAnsi="Arial" w:cs="Arial"/>
          <w:iCs/>
          <w:noProof/>
          <w:sz w:val="22"/>
          <w:szCs w:val="22"/>
        </w:rPr>
        <w:t xml:space="preserve"> hasta el 02.12.2023 ambas fechas inclusive</w:t>
      </w:r>
      <w:r w:rsidR="0023196C" w:rsidRPr="005E011F">
        <w:rPr>
          <w:rFonts w:ascii="Arial" w:hAnsi="Arial" w:cs="Arial"/>
          <w:iCs/>
          <w:sz w:val="22"/>
          <w:szCs w:val="22"/>
        </w:rPr>
        <w:t>.</w:t>
      </w:r>
    </w:p>
    <w:p w14:paraId="4231E0C9" w14:textId="77777777" w:rsidR="00447886" w:rsidRPr="005E011F" w:rsidRDefault="00447886" w:rsidP="00E81F86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0E895916" w14:textId="77777777" w:rsidR="00502AD5" w:rsidRPr="005E011F" w:rsidRDefault="00D23B9B" w:rsidP="00F13D63">
      <w:pPr>
        <w:numPr>
          <w:ilvl w:val="0"/>
          <w:numId w:val="8"/>
        </w:numPr>
        <w:tabs>
          <w:tab w:val="left" w:pos="0"/>
        </w:tabs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>Informe de Página virtual de</w:t>
      </w:r>
      <w:r w:rsidR="00A303F8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A303F8" w:rsidRPr="00DB4699">
        <w:rPr>
          <w:rFonts w:ascii="Arial" w:hAnsi="Arial" w:cs="Arial"/>
          <w:b/>
          <w:bCs/>
          <w:iCs/>
          <w:sz w:val="22"/>
          <w:szCs w:val="22"/>
        </w:rPr>
        <w:t>COMPIN</w:t>
      </w:r>
      <w:r w:rsidR="00176A02" w:rsidRPr="005E011F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447886" w:rsidRPr="005E011F">
        <w:rPr>
          <w:rFonts w:ascii="Arial" w:hAnsi="Arial" w:cs="Arial"/>
          <w:iCs/>
          <w:sz w:val="22"/>
          <w:szCs w:val="22"/>
        </w:rPr>
        <w:t xml:space="preserve">que autoriza Licencia </w:t>
      </w:r>
      <w:r w:rsidRPr="005E011F">
        <w:rPr>
          <w:rFonts w:ascii="Arial" w:hAnsi="Arial" w:cs="Arial"/>
          <w:iCs/>
          <w:sz w:val="22"/>
          <w:szCs w:val="22"/>
        </w:rPr>
        <w:t>Médica</w:t>
      </w:r>
      <w:r w:rsidR="00447886" w:rsidRPr="005E011F">
        <w:rPr>
          <w:rFonts w:ascii="Arial" w:hAnsi="Arial" w:cs="Arial"/>
          <w:iCs/>
          <w:sz w:val="22"/>
          <w:szCs w:val="22"/>
        </w:rPr>
        <w:t xml:space="preserve"> Nº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sz w:val="22"/>
          <w:szCs w:val="22"/>
        </w:rPr>
        <w:t>3095433046</w:t>
      </w:r>
      <w:r w:rsidR="00282FFB" w:rsidRPr="005E011F">
        <w:rPr>
          <w:rFonts w:ascii="Arial" w:hAnsi="Arial" w:cs="Arial"/>
          <w:iCs/>
          <w:sz w:val="22"/>
          <w:szCs w:val="22"/>
        </w:rPr>
        <w:t>.</w:t>
      </w:r>
    </w:p>
    <w:p w14:paraId="462B6135" w14:textId="77777777" w:rsidR="00524E90" w:rsidRPr="005E011F" w:rsidRDefault="00524E90" w:rsidP="00945898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093CFB49" w14:textId="344CB6F3" w:rsidR="00524E90" w:rsidRPr="005E011F" w:rsidRDefault="00945898" w:rsidP="00F13D63">
      <w:pPr>
        <w:numPr>
          <w:ilvl w:val="0"/>
          <w:numId w:val="8"/>
        </w:numPr>
        <w:tabs>
          <w:tab w:val="left" w:pos="0"/>
        </w:tabs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>Decreto Alcaldicio N° 477 de fecha 14.02.2024, Designa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 como </w:t>
      </w:r>
      <w:proofErr w:type="gramStart"/>
      <w:r w:rsidR="00524E90" w:rsidRPr="005E011F">
        <w:rPr>
          <w:rFonts w:ascii="Arial" w:hAnsi="Arial" w:cs="Arial"/>
          <w:iCs/>
          <w:sz w:val="22"/>
          <w:szCs w:val="22"/>
        </w:rPr>
        <w:t>Director</w:t>
      </w:r>
      <w:proofErr w:type="gramEnd"/>
      <w:r w:rsidR="005C7E3D">
        <w:rPr>
          <w:rFonts w:ascii="Arial" w:hAnsi="Arial" w:cs="Arial"/>
          <w:iCs/>
          <w:sz w:val="22"/>
          <w:szCs w:val="22"/>
        </w:rPr>
        <w:t>/</w:t>
      </w:r>
      <w:r w:rsidR="00524E90" w:rsidRPr="005E011F">
        <w:rPr>
          <w:rFonts w:ascii="Arial" w:hAnsi="Arial" w:cs="Arial"/>
          <w:iCs/>
          <w:sz w:val="22"/>
          <w:szCs w:val="22"/>
        </w:rPr>
        <w:t>a</w:t>
      </w:r>
      <w:r w:rsidRPr="005E011F">
        <w:rPr>
          <w:rFonts w:ascii="Arial" w:hAnsi="Arial" w:cs="Arial"/>
          <w:iCs/>
          <w:sz w:val="22"/>
          <w:szCs w:val="22"/>
        </w:rPr>
        <w:t xml:space="preserve"> Subrogante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 de </w:t>
      </w:r>
      <w:r w:rsidRPr="005E011F">
        <w:rPr>
          <w:rFonts w:ascii="Arial" w:hAnsi="Arial" w:cs="Arial"/>
          <w:iCs/>
          <w:sz w:val="22"/>
          <w:szCs w:val="22"/>
        </w:rPr>
        <w:t>Dirección de Personas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 a doña</w:t>
      </w:r>
      <w:r w:rsidR="005C7E3D">
        <w:rPr>
          <w:rFonts w:ascii="Arial" w:hAnsi="Arial" w:cs="Arial"/>
          <w:iCs/>
          <w:sz w:val="22"/>
          <w:szCs w:val="22"/>
        </w:rPr>
        <w:t>/don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 Alejandr</w:t>
      </w:r>
      <w:r w:rsidRPr="005E011F">
        <w:rPr>
          <w:rFonts w:ascii="Arial" w:hAnsi="Arial" w:cs="Arial"/>
          <w:iCs/>
          <w:sz w:val="22"/>
          <w:szCs w:val="22"/>
        </w:rPr>
        <w:t>a Pérez Beltrán, a contar del</w:t>
      </w:r>
      <w:r w:rsidR="005E011F">
        <w:rPr>
          <w:rFonts w:ascii="Arial" w:hAnsi="Arial" w:cs="Arial"/>
          <w:iCs/>
          <w:sz w:val="22"/>
          <w:szCs w:val="22"/>
        </w:rPr>
        <w:t xml:space="preserve"> día</w:t>
      </w:r>
      <w:r w:rsidRPr="005E011F">
        <w:rPr>
          <w:rFonts w:ascii="Arial" w:hAnsi="Arial" w:cs="Arial"/>
          <w:iCs/>
          <w:sz w:val="22"/>
          <w:szCs w:val="22"/>
        </w:rPr>
        <w:t xml:space="preserve"> 14.02.2024 </w:t>
      </w:r>
      <w:r w:rsidR="005E011F">
        <w:rPr>
          <w:rFonts w:ascii="Arial" w:hAnsi="Arial" w:cs="Arial"/>
          <w:iCs/>
          <w:sz w:val="22"/>
          <w:szCs w:val="22"/>
        </w:rPr>
        <w:t>hasta el día</w:t>
      </w:r>
      <w:r w:rsidRPr="005E011F">
        <w:rPr>
          <w:rFonts w:ascii="Arial" w:hAnsi="Arial" w:cs="Arial"/>
          <w:iCs/>
          <w:sz w:val="22"/>
          <w:szCs w:val="22"/>
        </w:rPr>
        <w:t xml:space="preserve"> 28.03.2024 ambas fechas inclusive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 y mientras dure la ausencia de</w:t>
      </w:r>
      <w:r w:rsidR="005E011F">
        <w:rPr>
          <w:rFonts w:ascii="Arial" w:hAnsi="Arial" w:cs="Arial"/>
          <w:iCs/>
          <w:sz w:val="22"/>
          <w:szCs w:val="22"/>
        </w:rPr>
        <w:t>l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 titular.</w:t>
      </w:r>
    </w:p>
    <w:p w14:paraId="4A7F9165" w14:textId="77777777" w:rsidR="002B66D5" w:rsidRPr="005E011F" w:rsidRDefault="002B66D5" w:rsidP="005E0ED7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1AF9B645" w14:textId="3AEEAB85" w:rsidR="00BE733E" w:rsidRPr="005E011F" w:rsidRDefault="002B66D5" w:rsidP="00F13D63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Resolución N° 573 de fecha 13.12.2014 de la Contraloría General de la República, </w:t>
      </w:r>
      <w:r w:rsidR="005C7E3D" w:rsidRPr="005E011F">
        <w:rPr>
          <w:rFonts w:ascii="Arial" w:hAnsi="Arial" w:cs="Arial"/>
          <w:iCs/>
          <w:sz w:val="22"/>
          <w:szCs w:val="22"/>
        </w:rPr>
        <w:t>en relación con</w:t>
      </w:r>
      <w:r w:rsidRPr="005E011F">
        <w:rPr>
          <w:rFonts w:ascii="Arial" w:hAnsi="Arial" w:cs="Arial"/>
          <w:iCs/>
          <w:sz w:val="22"/>
          <w:szCs w:val="22"/>
        </w:rPr>
        <w:t xml:space="preserve"> los Actos Administrativos a través del Sistema de Registro Electrónico Municipal SIAPER.</w:t>
      </w:r>
    </w:p>
    <w:p w14:paraId="78D24217" w14:textId="77777777" w:rsidR="00E40F2C" w:rsidRPr="005E011F" w:rsidRDefault="00E40F2C" w:rsidP="00E40F2C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353E6212" w14:textId="77777777" w:rsidR="00E40F2C" w:rsidRPr="005E011F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35450DCD" w14:textId="77777777" w:rsidR="00E40F2C" w:rsidRPr="005E011F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352F5354" w14:textId="77777777" w:rsidR="00E40F2C" w:rsidRPr="005E011F" w:rsidRDefault="00E40F2C" w:rsidP="005C7E3D">
      <w:pPr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739C9FE5" w14:textId="77777777" w:rsidR="00447886" w:rsidRPr="005E011F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5AAF00FC" w14:textId="77777777" w:rsidR="00035DA7" w:rsidRPr="005E011F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06C5B9DD" w14:textId="77777777" w:rsidR="007540D2" w:rsidRPr="005E011F" w:rsidRDefault="007540D2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6A77FF7E" w14:textId="150D5B96" w:rsidR="00447886" w:rsidRPr="005E011F" w:rsidRDefault="007540D2" w:rsidP="00DD76AF">
      <w:pPr>
        <w:numPr>
          <w:ilvl w:val="0"/>
          <w:numId w:val="6"/>
        </w:numPr>
        <w:tabs>
          <w:tab w:val="left" w:pos="851"/>
        </w:tabs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="00B21664" w:rsidRPr="005E011F">
        <w:rPr>
          <w:rFonts w:ascii="Arial" w:hAnsi="Arial" w:cs="Arial"/>
          <w:iCs/>
          <w:sz w:val="22"/>
          <w:szCs w:val="22"/>
        </w:rPr>
        <w:t>Licencia Médica Nº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sz w:val="22"/>
          <w:szCs w:val="22"/>
        </w:rPr>
        <w:t>3095433046</w:t>
      </w:r>
      <w:r w:rsidR="00793D85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que otorga reposo médico </w:t>
      </w:r>
      <w:r w:rsidR="0023196C" w:rsidRPr="005E011F">
        <w:rPr>
          <w:rFonts w:ascii="Arial" w:hAnsi="Arial" w:cs="Arial"/>
          <w:iCs/>
          <w:sz w:val="22"/>
          <w:szCs w:val="22"/>
        </w:rPr>
        <w:t>por 5 días a contar del 28.11.2023</w:t>
      </w:r>
      <w:r w:rsidR="0023196C" w:rsidRPr="005E011F">
        <w:rPr>
          <w:rFonts w:ascii="Arial" w:hAnsi="Arial" w:cs="Arial"/>
          <w:iCs/>
          <w:noProof/>
          <w:sz w:val="22"/>
          <w:szCs w:val="22"/>
        </w:rPr>
        <w:t xml:space="preserve"> hasta el 02.12.2023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, a nombre </w:t>
      </w:r>
      <w:r w:rsidR="00E03732" w:rsidRPr="005E011F">
        <w:rPr>
          <w:rFonts w:ascii="Arial" w:hAnsi="Arial" w:cs="Arial"/>
          <w:iCs/>
          <w:sz w:val="22"/>
          <w:szCs w:val="22"/>
        </w:rPr>
        <w:t>de</w:t>
      </w:r>
      <w:r w:rsidR="005C7E3D">
        <w:rPr>
          <w:rFonts w:ascii="Arial" w:hAnsi="Arial" w:cs="Arial"/>
          <w:iCs/>
          <w:sz w:val="22"/>
          <w:szCs w:val="22"/>
        </w:rPr>
        <w:t>l/</w:t>
      </w:r>
      <w:r w:rsidR="00CA2319" w:rsidRPr="005E011F">
        <w:rPr>
          <w:rFonts w:ascii="Arial" w:hAnsi="Arial" w:cs="Arial"/>
          <w:iCs/>
          <w:sz w:val="22"/>
          <w:szCs w:val="22"/>
        </w:rPr>
        <w:t>l</w:t>
      </w:r>
      <w:r w:rsidR="002179E3" w:rsidRPr="005E011F">
        <w:rPr>
          <w:rFonts w:ascii="Arial" w:hAnsi="Arial" w:cs="Arial"/>
          <w:iCs/>
          <w:sz w:val="22"/>
          <w:szCs w:val="22"/>
        </w:rPr>
        <w:t>a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funcionari</w:t>
      </w:r>
      <w:r w:rsidR="002179E3" w:rsidRPr="005E011F">
        <w:rPr>
          <w:rFonts w:ascii="Arial" w:hAnsi="Arial" w:cs="Arial"/>
          <w:iCs/>
          <w:sz w:val="22"/>
          <w:szCs w:val="22"/>
        </w:rPr>
        <w:t>a</w:t>
      </w:r>
      <w:r w:rsidR="005C7E3D">
        <w:rPr>
          <w:rFonts w:ascii="Arial" w:hAnsi="Arial" w:cs="Arial"/>
          <w:iCs/>
          <w:sz w:val="22"/>
          <w:szCs w:val="22"/>
        </w:rPr>
        <w:t>/o</w:t>
      </w:r>
      <w:r w:rsidR="00AE5865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b/>
          <w:bCs/>
          <w:iCs/>
          <w:sz w:val="22"/>
          <w:szCs w:val="22"/>
        </w:rPr>
        <w:t>MONICA DEL CARMEN ORTEGA JIMENEZ</w:t>
      </w:r>
      <w:r w:rsidR="00282FFB" w:rsidRPr="005E011F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="00B21664" w:rsidRPr="005E011F">
        <w:rPr>
          <w:rFonts w:ascii="Arial" w:hAnsi="Arial" w:cs="Arial"/>
          <w:iCs/>
          <w:sz w:val="22"/>
          <w:szCs w:val="22"/>
        </w:rPr>
        <w:t>Rut</w:t>
      </w:r>
      <w:r w:rsidR="00E03732" w:rsidRPr="005E011F">
        <w:rPr>
          <w:rFonts w:ascii="Arial" w:hAnsi="Arial" w:cs="Arial"/>
          <w:iCs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sz w:val="22"/>
          <w:szCs w:val="22"/>
        </w:rPr>
        <w:t>10.788.004-6</w:t>
      </w:r>
      <w:r w:rsidR="00B21664" w:rsidRPr="005E011F">
        <w:rPr>
          <w:rFonts w:ascii="Arial" w:hAnsi="Arial" w:cs="Arial"/>
          <w:iCs/>
          <w:noProof/>
          <w:sz w:val="22"/>
          <w:szCs w:val="22"/>
        </w:rPr>
        <w:t>,</w:t>
      </w:r>
      <w:r w:rsidR="000F57F4" w:rsidRPr="005E011F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23196C" w:rsidRPr="005E011F">
        <w:rPr>
          <w:rFonts w:ascii="Arial" w:hAnsi="Arial" w:cs="Arial"/>
          <w:iCs/>
          <w:noProof/>
          <w:sz w:val="22"/>
          <w:szCs w:val="22"/>
        </w:rPr>
        <w:t>Administrativo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, grado </w:t>
      </w:r>
      <w:r w:rsidR="0023196C" w:rsidRPr="005E011F">
        <w:rPr>
          <w:rFonts w:ascii="Arial" w:hAnsi="Arial" w:cs="Arial"/>
          <w:iCs/>
          <w:sz w:val="22"/>
          <w:szCs w:val="22"/>
        </w:rPr>
        <w:t>14</w:t>
      </w:r>
      <w:r w:rsidR="00282B27" w:rsidRPr="005E011F">
        <w:rPr>
          <w:rFonts w:ascii="Arial" w:hAnsi="Arial" w:cs="Arial"/>
          <w:iCs/>
          <w:sz w:val="22"/>
          <w:szCs w:val="22"/>
        </w:rPr>
        <w:t>°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 de la escala municipal, por informe electrónico emitid</w:t>
      </w:r>
      <w:r w:rsidR="00DB4699">
        <w:rPr>
          <w:rFonts w:ascii="Arial" w:hAnsi="Arial" w:cs="Arial"/>
          <w:iCs/>
          <w:sz w:val="22"/>
          <w:szCs w:val="22"/>
        </w:rPr>
        <w:t>o</w:t>
      </w:r>
      <w:r w:rsidR="00B21664" w:rsidRPr="005E011F">
        <w:rPr>
          <w:rFonts w:ascii="Arial" w:hAnsi="Arial" w:cs="Arial"/>
          <w:iCs/>
          <w:sz w:val="22"/>
          <w:szCs w:val="22"/>
        </w:rPr>
        <w:t xml:space="preserve"> por </w:t>
      </w:r>
      <w:r w:rsidR="00B21664" w:rsidRPr="00DB4699">
        <w:rPr>
          <w:rFonts w:ascii="Arial" w:hAnsi="Arial" w:cs="Arial"/>
          <w:b/>
          <w:bCs/>
          <w:iCs/>
          <w:sz w:val="22"/>
          <w:szCs w:val="22"/>
        </w:rPr>
        <w:t>COMPIN</w:t>
      </w:r>
      <w:r w:rsidR="00B21664" w:rsidRPr="005E011F">
        <w:rPr>
          <w:rFonts w:ascii="Arial" w:hAnsi="Arial" w:cs="Arial"/>
          <w:iCs/>
          <w:sz w:val="22"/>
          <w:szCs w:val="22"/>
        </w:rPr>
        <w:t>.</w:t>
      </w:r>
      <w:r w:rsidR="00B21664" w:rsidRPr="005E011F">
        <w:rPr>
          <w:rFonts w:ascii="Arial" w:hAnsi="Arial" w:cs="Arial"/>
          <w:iCs/>
          <w:sz w:val="22"/>
          <w:szCs w:val="22"/>
        </w:rPr>
        <w:tab/>
      </w:r>
    </w:p>
    <w:p w14:paraId="1891650F" w14:textId="77777777" w:rsidR="00DD76AF" w:rsidRPr="005E011F" w:rsidRDefault="00DD76AF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1CDEB396" w14:textId="7EF9E0AF" w:rsidR="00447886" w:rsidRPr="005E011F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5E011F">
        <w:rPr>
          <w:rFonts w:ascii="Arial" w:hAnsi="Arial" w:cs="Arial"/>
          <w:iCs/>
          <w:szCs w:val="22"/>
        </w:rPr>
        <w:t xml:space="preserve"> </w:t>
      </w:r>
      <w:r w:rsidR="00447886" w:rsidRPr="005E011F">
        <w:rPr>
          <w:rFonts w:ascii="Arial" w:hAnsi="Arial" w:cs="Arial"/>
          <w:iCs/>
          <w:szCs w:val="22"/>
        </w:rPr>
        <w:t xml:space="preserve">                                                             </w:t>
      </w:r>
      <w:r w:rsidR="005E011F">
        <w:rPr>
          <w:rFonts w:ascii="Arial" w:hAnsi="Arial" w:cs="Arial"/>
          <w:iCs/>
          <w:szCs w:val="22"/>
        </w:rPr>
        <w:t xml:space="preserve">        </w:t>
      </w:r>
      <w:r w:rsidR="00447886" w:rsidRPr="005E011F">
        <w:rPr>
          <w:rFonts w:ascii="Arial" w:hAnsi="Arial" w:cs="Arial"/>
          <w:iCs/>
          <w:szCs w:val="22"/>
        </w:rPr>
        <w:t>ANÓTESE, COMUNÍQUESE Y ARCHÍVESE</w:t>
      </w:r>
    </w:p>
    <w:p w14:paraId="269C51BE" w14:textId="77777777" w:rsidR="00447886" w:rsidRPr="005E011F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 xml:space="preserve">         </w:t>
      </w:r>
      <w:r w:rsidR="00203319" w:rsidRPr="005E011F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5E011F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55F8AE1A" w14:textId="77777777" w:rsidR="00DD76AF" w:rsidRPr="005E011F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03C119C" w14:textId="77777777" w:rsidR="00E40F2C" w:rsidRPr="005E011F" w:rsidRDefault="00E40F2C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B7C524E" w14:textId="77777777" w:rsidR="00DD76AF" w:rsidRPr="005E011F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B6E62DC" w14:textId="77777777" w:rsidR="00502AD5" w:rsidRPr="005E011F" w:rsidRDefault="00502AD5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4D37AAB" w14:textId="77777777" w:rsidR="009215FE" w:rsidRPr="005E011F" w:rsidRDefault="009215F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015EFC7" w14:textId="77777777" w:rsidR="00973457" w:rsidRPr="005E011F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49C703A" w14:textId="77777777" w:rsidR="00945898" w:rsidRPr="005E011F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08A06C3" w14:textId="77777777" w:rsidR="00A45894" w:rsidRPr="005E011F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A322854" w14:textId="77777777" w:rsidR="00357591" w:rsidRPr="005E011F" w:rsidRDefault="005E0ED7" w:rsidP="00357591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5E011F">
        <w:rPr>
          <w:rFonts w:ascii="Arial" w:hAnsi="Arial" w:cs="Arial"/>
          <w:b/>
          <w:iCs/>
          <w:sz w:val="22"/>
          <w:szCs w:val="22"/>
        </w:rPr>
        <w:t xml:space="preserve">       JOSÉ LUIS QUELEMPAN MARILEO</w:t>
      </w:r>
    </w:p>
    <w:p w14:paraId="0141EEEB" w14:textId="3648DE6B" w:rsidR="00447886" w:rsidRPr="005E011F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5E011F">
        <w:rPr>
          <w:rFonts w:ascii="Arial" w:hAnsi="Arial" w:cs="Arial"/>
          <w:b/>
          <w:iCs/>
          <w:sz w:val="22"/>
          <w:szCs w:val="22"/>
        </w:rPr>
        <w:t xml:space="preserve">      </w:t>
      </w:r>
      <w:r w:rsidRPr="005E011F">
        <w:rPr>
          <w:rFonts w:ascii="Arial" w:hAnsi="Arial" w:cs="Arial"/>
          <w:b/>
          <w:iCs/>
          <w:sz w:val="22"/>
          <w:szCs w:val="22"/>
        </w:rPr>
        <w:t>SECRETARIO MUNICIPAL</w:t>
      </w:r>
      <w:r w:rsidR="000B41F7">
        <w:rPr>
          <w:rFonts w:ascii="Arial" w:hAnsi="Arial" w:cs="Arial"/>
          <w:b/>
          <w:iCs/>
          <w:sz w:val="22"/>
          <w:szCs w:val="22"/>
        </w:rPr>
        <w:t xml:space="preserve"> (S)</w:t>
      </w:r>
    </w:p>
    <w:p w14:paraId="5977687D" w14:textId="12F028FA" w:rsidR="00755FFC" w:rsidRPr="005E011F" w:rsidRDefault="00755FFC" w:rsidP="001E25EA">
      <w:pPr>
        <w:pStyle w:val="Ttulo4"/>
        <w:ind w:left="0"/>
        <w:rPr>
          <w:rFonts w:cs="Arial"/>
          <w:i w:val="0"/>
          <w:iCs/>
          <w:sz w:val="22"/>
          <w:szCs w:val="22"/>
        </w:rPr>
      </w:pPr>
    </w:p>
    <w:p w14:paraId="54F06950" w14:textId="0DF63233" w:rsidR="00447886" w:rsidRPr="005E011F" w:rsidRDefault="00524E90" w:rsidP="00E81F86">
      <w:pPr>
        <w:pStyle w:val="Ttulo4"/>
        <w:ind w:left="-142"/>
        <w:rPr>
          <w:rFonts w:cs="Arial"/>
          <w:i w:val="0"/>
          <w:iCs/>
          <w:sz w:val="22"/>
          <w:szCs w:val="22"/>
        </w:rPr>
      </w:pPr>
      <w:r w:rsidRPr="005E011F">
        <w:rPr>
          <w:rFonts w:cs="Arial"/>
          <w:i w:val="0"/>
          <w:iCs/>
          <w:sz w:val="22"/>
          <w:szCs w:val="22"/>
        </w:rPr>
        <w:t>APB/LVR/</w:t>
      </w:r>
      <w:r w:rsidR="00F13D63" w:rsidRPr="005E011F">
        <w:rPr>
          <w:rFonts w:cs="Arial"/>
          <w:i w:val="0"/>
          <w:iCs/>
          <w:sz w:val="22"/>
          <w:szCs w:val="22"/>
        </w:rPr>
        <w:t>mff. -</w:t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</w:p>
    <w:p w14:paraId="6CB916C1" w14:textId="77777777" w:rsidR="005C7E3D" w:rsidRDefault="00447886" w:rsidP="005C7E3D">
      <w:pPr>
        <w:ind w:left="-142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bCs/>
          <w:iCs/>
          <w:sz w:val="22"/>
          <w:szCs w:val="22"/>
          <w:u w:val="single"/>
        </w:rPr>
        <w:t>Distribución:</w:t>
      </w:r>
    </w:p>
    <w:p w14:paraId="2A2668BC" w14:textId="032B3695" w:rsidR="00447886" w:rsidRPr="005C7E3D" w:rsidRDefault="002B66D5" w:rsidP="005C7E3D">
      <w:pPr>
        <w:pStyle w:val="Prrafodelista"/>
        <w:numPr>
          <w:ilvl w:val="0"/>
          <w:numId w:val="11"/>
        </w:numPr>
        <w:ind w:right="1134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5C7E3D">
        <w:rPr>
          <w:rFonts w:ascii="Arial" w:hAnsi="Arial" w:cs="Arial"/>
          <w:iCs/>
          <w:sz w:val="22"/>
          <w:szCs w:val="22"/>
        </w:rPr>
        <w:t>Interesado – Registro SIAPER de la Contraloría General de la República – Dep</w:t>
      </w:r>
      <w:r w:rsidR="005C7E3D">
        <w:rPr>
          <w:rFonts w:ascii="Arial" w:hAnsi="Arial" w:cs="Arial"/>
          <w:iCs/>
          <w:sz w:val="22"/>
          <w:szCs w:val="22"/>
        </w:rPr>
        <w:t>to.</w:t>
      </w:r>
      <w:r w:rsidRPr="005C7E3D">
        <w:rPr>
          <w:rFonts w:ascii="Arial" w:hAnsi="Arial" w:cs="Arial"/>
          <w:iCs/>
          <w:sz w:val="22"/>
          <w:szCs w:val="22"/>
        </w:rPr>
        <w:t xml:space="preserve"> Gestión de Personas – Dep</w:t>
      </w:r>
      <w:r w:rsidR="005C7E3D">
        <w:rPr>
          <w:rFonts w:ascii="Arial" w:hAnsi="Arial" w:cs="Arial"/>
          <w:iCs/>
          <w:sz w:val="22"/>
          <w:szCs w:val="22"/>
        </w:rPr>
        <w:t>to.</w:t>
      </w:r>
      <w:r w:rsidRPr="005C7E3D">
        <w:rPr>
          <w:rFonts w:ascii="Arial" w:hAnsi="Arial" w:cs="Arial"/>
          <w:iCs/>
          <w:sz w:val="22"/>
          <w:szCs w:val="22"/>
        </w:rPr>
        <w:t xml:space="preserve"> Remuneraciones</w:t>
      </w:r>
      <w:r w:rsidR="005C7E3D">
        <w:rPr>
          <w:rFonts w:ascii="Arial" w:hAnsi="Arial" w:cs="Arial"/>
          <w:iCs/>
          <w:sz w:val="22"/>
          <w:szCs w:val="22"/>
        </w:rPr>
        <w:t xml:space="preserve"> </w:t>
      </w:r>
      <w:r w:rsidRPr="005C7E3D">
        <w:rPr>
          <w:rFonts w:ascii="Arial" w:hAnsi="Arial" w:cs="Arial"/>
          <w:iCs/>
          <w:sz w:val="22"/>
          <w:szCs w:val="22"/>
        </w:rPr>
        <w:t>- Oficina de Partes e Informaciones.</w:t>
      </w:r>
    </w:p>
    <w:sectPr w:rsidR="00447886" w:rsidRPr="005C7E3D" w:rsidSect="005C7E3D">
      <w:headerReference w:type="default" r:id="rId8"/>
      <w:type w:val="continuous"/>
      <w:pgSz w:w="12242" w:h="18722" w:code="14"/>
      <w:pgMar w:top="-539" w:right="618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3550D" w14:textId="77777777" w:rsidR="00E91BF4" w:rsidRDefault="00E91BF4">
      <w:r>
        <w:separator/>
      </w:r>
    </w:p>
  </w:endnote>
  <w:endnote w:type="continuationSeparator" w:id="0">
    <w:p w14:paraId="5CE20A1B" w14:textId="77777777" w:rsidR="00E91BF4" w:rsidRDefault="00E9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253C5" w14:textId="77777777" w:rsidR="00E91BF4" w:rsidRDefault="00E91BF4">
      <w:r>
        <w:separator/>
      </w:r>
    </w:p>
  </w:footnote>
  <w:footnote w:type="continuationSeparator" w:id="0">
    <w:p w14:paraId="0459ACAE" w14:textId="77777777" w:rsidR="00E91BF4" w:rsidRDefault="00E91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57A8" w14:textId="77777777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3F479D" w:rsidRPr="00CC4C21">
      <w:rPr>
        <w:b/>
        <w:sz w:val="16"/>
      </w:rPr>
      <w:t>REPUBLICA DE CHILE</w:t>
    </w:r>
  </w:p>
  <w:p w14:paraId="303B7F1B" w14:textId="77777777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3F479D" w:rsidRPr="00CC4C21">
      <w:rPr>
        <w:b/>
        <w:sz w:val="16"/>
      </w:rPr>
      <w:t>I.MUNICIPALIDAD DE PUDAHUEL</w:t>
    </w:r>
  </w:p>
  <w:p w14:paraId="7587F5B0" w14:textId="7777777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7BE95AB1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42493EF2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0F00B37E" w14:textId="77777777" w:rsidR="003F479D" w:rsidRDefault="003F479D">
    <w:pPr>
      <w:pStyle w:val="Encabezado"/>
      <w:rPr>
        <w:b/>
        <w:color w:val="008080"/>
        <w:sz w:val="18"/>
      </w:rPr>
    </w:pPr>
  </w:p>
  <w:p w14:paraId="28F299A1" w14:textId="77777777" w:rsidR="003F479D" w:rsidRDefault="003F479D">
    <w:pPr>
      <w:pStyle w:val="Encabezado"/>
      <w:rPr>
        <w:b/>
        <w:color w:val="008080"/>
        <w:sz w:val="18"/>
      </w:rPr>
    </w:pPr>
  </w:p>
  <w:p w14:paraId="7DFC7972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23A76E44"/>
    <w:multiLevelType w:val="hybridMultilevel"/>
    <w:tmpl w:val="0ECE6F24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1">
    <w:nsid w:val="24BB41FE"/>
    <w:multiLevelType w:val="hybridMultilevel"/>
    <w:tmpl w:val="76C4BF16"/>
    <w:lvl w:ilvl="0" w:tplc="554A6C12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4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" w15:restartNumberingAfterBreak="0">
    <w:nsid w:val="3D2F0080"/>
    <w:multiLevelType w:val="hybridMultilevel"/>
    <w:tmpl w:val="AABA11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772634370">
    <w:abstractNumId w:val="4"/>
  </w:num>
  <w:num w:numId="2" w16cid:durableId="1702700894">
    <w:abstractNumId w:val="1"/>
  </w:num>
  <w:num w:numId="3" w16cid:durableId="126319932">
    <w:abstractNumId w:val="5"/>
  </w:num>
  <w:num w:numId="4" w16cid:durableId="823592748">
    <w:abstractNumId w:val="9"/>
  </w:num>
  <w:num w:numId="5" w16cid:durableId="1546865704">
    <w:abstractNumId w:val="10"/>
  </w:num>
  <w:num w:numId="6" w16cid:durableId="1630162315">
    <w:abstractNumId w:val="3"/>
  </w:num>
  <w:num w:numId="7" w16cid:durableId="29956015">
    <w:abstractNumId w:val="7"/>
  </w:num>
  <w:num w:numId="8" w16cid:durableId="1155805319">
    <w:abstractNumId w:val="0"/>
  </w:num>
  <w:num w:numId="9" w16cid:durableId="2012834889">
    <w:abstractNumId w:val="8"/>
  </w:num>
  <w:num w:numId="10" w16cid:durableId="11688317">
    <w:abstractNumId w:val="6"/>
  </w:num>
  <w:num w:numId="11" w16cid:durableId="32165888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B41F7"/>
    <w:rsid w:val="000C1C9B"/>
    <w:rsid w:val="000C7330"/>
    <w:rsid w:val="000C7E3E"/>
    <w:rsid w:val="000D55C2"/>
    <w:rsid w:val="000F57F4"/>
    <w:rsid w:val="0010115C"/>
    <w:rsid w:val="00104215"/>
    <w:rsid w:val="00104D66"/>
    <w:rsid w:val="00123228"/>
    <w:rsid w:val="00125CC1"/>
    <w:rsid w:val="001309CA"/>
    <w:rsid w:val="00130B7D"/>
    <w:rsid w:val="00135501"/>
    <w:rsid w:val="00151311"/>
    <w:rsid w:val="001728FF"/>
    <w:rsid w:val="00176A02"/>
    <w:rsid w:val="00190BD5"/>
    <w:rsid w:val="00192C3D"/>
    <w:rsid w:val="00192EDA"/>
    <w:rsid w:val="0019356E"/>
    <w:rsid w:val="00195705"/>
    <w:rsid w:val="0019694D"/>
    <w:rsid w:val="00196B06"/>
    <w:rsid w:val="001A0726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5B00"/>
    <w:rsid w:val="002026B1"/>
    <w:rsid w:val="00203319"/>
    <w:rsid w:val="002179E3"/>
    <w:rsid w:val="002267A1"/>
    <w:rsid w:val="0023196C"/>
    <w:rsid w:val="00240C5D"/>
    <w:rsid w:val="00251B7C"/>
    <w:rsid w:val="00256571"/>
    <w:rsid w:val="002568DD"/>
    <w:rsid w:val="00262BA2"/>
    <w:rsid w:val="00265DDE"/>
    <w:rsid w:val="00271151"/>
    <w:rsid w:val="002819F6"/>
    <w:rsid w:val="00282B27"/>
    <w:rsid w:val="00282FFB"/>
    <w:rsid w:val="002A281C"/>
    <w:rsid w:val="002A52AC"/>
    <w:rsid w:val="002B66D5"/>
    <w:rsid w:val="002C0598"/>
    <w:rsid w:val="002C2AA2"/>
    <w:rsid w:val="002D52A0"/>
    <w:rsid w:val="002E42A8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70CF0"/>
    <w:rsid w:val="00375029"/>
    <w:rsid w:val="00382445"/>
    <w:rsid w:val="003839A2"/>
    <w:rsid w:val="00392784"/>
    <w:rsid w:val="003A3ED7"/>
    <w:rsid w:val="003A799E"/>
    <w:rsid w:val="003B5752"/>
    <w:rsid w:val="003B7E1F"/>
    <w:rsid w:val="003C36C9"/>
    <w:rsid w:val="003D5E8A"/>
    <w:rsid w:val="003E7DBB"/>
    <w:rsid w:val="003F18E9"/>
    <w:rsid w:val="003F479D"/>
    <w:rsid w:val="003F5412"/>
    <w:rsid w:val="003F72CA"/>
    <w:rsid w:val="00407264"/>
    <w:rsid w:val="00414D65"/>
    <w:rsid w:val="0042737E"/>
    <w:rsid w:val="00432DC4"/>
    <w:rsid w:val="00444E13"/>
    <w:rsid w:val="00447886"/>
    <w:rsid w:val="0045266E"/>
    <w:rsid w:val="00464072"/>
    <w:rsid w:val="004754E0"/>
    <w:rsid w:val="00476DD2"/>
    <w:rsid w:val="00484301"/>
    <w:rsid w:val="00491146"/>
    <w:rsid w:val="004A0447"/>
    <w:rsid w:val="004A2EBC"/>
    <w:rsid w:val="004A49A7"/>
    <w:rsid w:val="004A5A00"/>
    <w:rsid w:val="004A6572"/>
    <w:rsid w:val="004B0B2D"/>
    <w:rsid w:val="004B54CD"/>
    <w:rsid w:val="004C32EE"/>
    <w:rsid w:val="00502AD5"/>
    <w:rsid w:val="00504BC5"/>
    <w:rsid w:val="00510F23"/>
    <w:rsid w:val="00510F27"/>
    <w:rsid w:val="00523EB1"/>
    <w:rsid w:val="00524E90"/>
    <w:rsid w:val="00541B05"/>
    <w:rsid w:val="0055428F"/>
    <w:rsid w:val="00565F04"/>
    <w:rsid w:val="00576522"/>
    <w:rsid w:val="00576FE5"/>
    <w:rsid w:val="00593A42"/>
    <w:rsid w:val="005964B5"/>
    <w:rsid w:val="005A09F8"/>
    <w:rsid w:val="005B14DB"/>
    <w:rsid w:val="005B195E"/>
    <w:rsid w:val="005B31B5"/>
    <w:rsid w:val="005B3BCA"/>
    <w:rsid w:val="005C3758"/>
    <w:rsid w:val="005C4DEE"/>
    <w:rsid w:val="005C7E3D"/>
    <w:rsid w:val="005D19CF"/>
    <w:rsid w:val="005D1BD7"/>
    <w:rsid w:val="005D49B9"/>
    <w:rsid w:val="005E011F"/>
    <w:rsid w:val="005E0ED7"/>
    <w:rsid w:val="005F6565"/>
    <w:rsid w:val="00602D3F"/>
    <w:rsid w:val="00626310"/>
    <w:rsid w:val="006365C2"/>
    <w:rsid w:val="006411FF"/>
    <w:rsid w:val="00656D1E"/>
    <w:rsid w:val="006622E6"/>
    <w:rsid w:val="00662933"/>
    <w:rsid w:val="00666762"/>
    <w:rsid w:val="0067316F"/>
    <w:rsid w:val="00673748"/>
    <w:rsid w:val="006A425A"/>
    <w:rsid w:val="006B0E35"/>
    <w:rsid w:val="006B4787"/>
    <w:rsid w:val="006B52B8"/>
    <w:rsid w:val="006E27A5"/>
    <w:rsid w:val="006E3709"/>
    <w:rsid w:val="006E62E3"/>
    <w:rsid w:val="006F53B5"/>
    <w:rsid w:val="0071091E"/>
    <w:rsid w:val="00724536"/>
    <w:rsid w:val="00736AEA"/>
    <w:rsid w:val="00746372"/>
    <w:rsid w:val="007540D2"/>
    <w:rsid w:val="00755FFC"/>
    <w:rsid w:val="0075676D"/>
    <w:rsid w:val="00765897"/>
    <w:rsid w:val="007843C6"/>
    <w:rsid w:val="00793D85"/>
    <w:rsid w:val="007B35F4"/>
    <w:rsid w:val="007C4454"/>
    <w:rsid w:val="007F0AA4"/>
    <w:rsid w:val="007F49BC"/>
    <w:rsid w:val="007F6608"/>
    <w:rsid w:val="0080108F"/>
    <w:rsid w:val="00801DF0"/>
    <w:rsid w:val="00811661"/>
    <w:rsid w:val="0081424F"/>
    <w:rsid w:val="00820F4D"/>
    <w:rsid w:val="008344F9"/>
    <w:rsid w:val="00837046"/>
    <w:rsid w:val="00841688"/>
    <w:rsid w:val="00842997"/>
    <w:rsid w:val="00844A16"/>
    <w:rsid w:val="0085195F"/>
    <w:rsid w:val="00860061"/>
    <w:rsid w:val="00870AF2"/>
    <w:rsid w:val="008725AA"/>
    <w:rsid w:val="00874710"/>
    <w:rsid w:val="0088461E"/>
    <w:rsid w:val="00887AEC"/>
    <w:rsid w:val="008A2E0C"/>
    <w:rsid w:val="008A51E4"/>
    <w:rsid w:val="008B0770"/>
    <w:rsid w:val="008B0872"/>
    <w:rsid w:val="008B3BB9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2084"/>
    <w:rsid w:val="00934FAF"/>
    <w:rsid w:val="009441DC"/>
    <w:rsid w:val="00944B56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3494"/>
    <w:rsid w:val="009E4FB6"/>
    <w:rsid w:val="009F02C7"/>
    <w:rsid w:val="009F7952"/>
    <w:rsid w:val="00A12DDC"/>
    <w:rsid w:val="00A16B03"/>
    <w:rsid w:val="00A17418"/>
    <w:rsid w:val="00A2053B"/>
    <w:rsid w:val="00A21121"/>
    <w:rsid w:val="00A27999"/>
    <w:rsid w:val="00A303F8"/>
    <w:rsid w:val="00A3408B"/>
    <w:rsid w:val="00A4526E"/>
    <w:rsid w:val="00A45894"/>
    <w:rsid w:val="00A52EA9"/>
    <w:rsid w:val="00A617F9"/>
    <w:rsid w:val="00A62621"/>
    <w:rsid w:val="00A65570"/>
    <w:rsid w:val="00A7407E"/>
    <w:rsid w:val="00A82F46"/>
    <w:rsid w:val="00A848EA"/>
    <w:rsid w:val="00A87523"/>
    <w:rsid w:val="00A92887"/>
    <w:rsid w:val="00A95866"/>
    <w:rsid w:val="00A9771E"/>
    <w:rsid w:val="00AC290B"/>
    <w:rsid w:val="00AC34A8"/>
    <w:rsid w:val="00AC67CB"/>
    <w:rsid w:val="00AC6A5C"/>
    <w:rsid w:val="00AC7B8A"/>
    <w:rsid w:val="00AD57F5"/>
    <w:rsid w:val="00AE5865"/>
    <w:rsid w:val="00AF563E"/>
    <w:rsid w:val="00AF5B85"/>
    <w:rsid w:val="00B03E59"/>
    <w:rsid w:val="00B04BCD"/>
    <w:rsid w:val="00B05E49"/>
    <w:rsid w:val="00B10419"/>
    <w:rsid w:val="00B10588"/>
    <w:rsid w:val="00B137D8"/>
    <w:rsid w:val="00B144E5"/>
    <w:rsid w:val="00B21664"/>
    <w:rsid w:val="00B315C8"/>
    <w:rsid w:val="00B52CFA"/>
    <w:rsid w:val="00B651F9"/>
    <w:rsid w:val="00B6590D"/>
    <w:rsid w:val="00B66B4F"/>
    <w:rsid w:val="00B7320C"/>
    <w:rsid w:val="00B7522D"/>
    <w:rsid w:val="00B77D51"/>
    <w:rsid w:val="00B81174"/>
    <w:rsid w:val="00B81FD3"/>
    <w:rsid w:val="00B9197A"/>
    <w:rsid w:val="00B9614C"/>
    <w:rsid w:val="00B979B8"/>
    <w:rsid w:val="00BB243E"/>
    <w:rsid w:val="00BB2873"/>
    <w:rsid w:val="00BB6A26"/>
    <w:rsid w:val="00BB7814"/>
    <w:rsid w:val="00BD0EBC"/>
    <w:rsid w:val="00BD6E30"/>
    <w:rsid w:val="00BE3832"/>
    <w:rsid w:val="00BE6707"/>
    <w:rsid w:val="00BE733E"/>
    <w:rsid w:val="00C0066A"/>
    <w:rsid w:val="00C00A01"/>
    <w:rsid w:val="00C04824"/>
    <w:rsid w:val="00C114AE"/>
    <w:rsid w:val="00C13C60"/>
    <w:rsid w:val="00C234D4"/>
    <w:rsid w:val="00C34991"/>
    <w:rsid w:val="00C46CE7"/>
    <w:rsid w:val="00C57B4E"/>
    <w:rsid w:val="00C6490A"/>
    <w:rsid w:val="00C85E06"/>
    <w:rsid w:val="00C929AB"/>
    <w:rsid w:val="00C9337D"/>
    <w:rsid w:val="00CA2319"/>
    <w:rsid w:val="00CA2C7B"/>
    <w:rsid w:val="00CA3BF3"/>
    <w:rsid w:val="00CB09D9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516C6"/>
    <w:rsid w:val="00D56472"/>
    <w:rsid w:val="00D72064"/>
    <w:rsid w:val="00D74696"/>
    <w:rsid w:val="00D775E8"/>
    <w:rsid w:val="00D83439"/>
    <w:rsid w:val="00D83C86"/>
    <w:rsid w:val="00D917A0"/>
    <w:rsid w:val="00D92466"/>
    <w:rsid w:val="00D955CA"/>
    <w:rsid w:val="00DA221C"/>
    <w:rsid w:val="00DB4699"/>
    <w:rsid w:val="00DB48BA"/>
    <w:rsid w:val="00DD76AF"/>
    <w:rsid w:val="00DF2FC7"/>
    <w:rsid w:val="00E00174"/>
    <w:rsid w:val="00E03732"/>
    <w:rsid w:val="00E071C5"/>
    <w:rsid w:val="00E13794"/>
    <w:rsid w:val="00E3722A"/>
    <w:rsid w:val="00E4092F"/>
    <w:rsid w:val="00E40CD4"/>
    <w:rsid w:val="00E40F2C"/>
    <w:rsid w:val="00E72111"/>
    <w:rsid w:val="00E7306D"/>
    <w:rsid w:val="00E73DC6"/>
    <w:rsid w:val="00E74891"/>
    <w:rsid w:val="00E81F86"/>
    <w:rsid w:val="00E91BF4"/>
    <w:rsid w:val="00E97115"/>
    <w:rsid w:val="00EB5428"/>
    <w:rsid w:val="00EB63A7"/>
    <w:rsid w:val="00EC656B"/>
    <w:rsid w:val="00ED270C"/>
    <w:rsid w:val="00ED59B0"/>
    <w:rsid w:val="00EF29FF"/>
    <w:rsid w:val="00F001C8"/>
    <w:rsid w:val="00F10BCE"/>
    <w:rsid w:val="00F13B57"/>
    <w:rsid w:val="00F13D63"/>
    <w:rsid w:val="00F1526E"/>
    <w:rsid w:val="00F33CA5"/>
    <w:rsid w:val="00F3782A"/>
    <w:rsid w:val="00F65E96"/>
    <w:rsid w:val="00F924BB"/>
    <w:rsid w:val="00FA2EC2"/>
    <w:rsid w:val="00FB4E71"/>
    <w:rsid w:val="00FD187B"/>
    <w:rsid w:val="00F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C74A50"/>
  <w15:chartTrackingRefBased/>
  <w15:docId w15:val="{9A72600A-4F31-4732-8A67-5D8D110D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143EE-22A3-4773-918E-908D3DE2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8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9</cp:revision>
  <cp:lastPrinted>2024-03-14T20:31:00Z</cp:lastPrinted>
  <dcterms:created xsi:type="dcterms:W3CDTF">2025-06-18T03:38:00Z</dcterms:created>
  <dcterms:modified xsi:type="dcterms:W3CDTF">2025-08-17T23:44:00Z</dcterms:modified>
</cp:coreProperties>
</file>