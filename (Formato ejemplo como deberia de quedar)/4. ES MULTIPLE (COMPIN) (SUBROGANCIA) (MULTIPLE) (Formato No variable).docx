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B79F" w14:textId="77777777" w:rsidR="00CC4C21" w:rsidRPr="00484259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</w:p>
    <w:p w14:paraId="04042A07" w14:textId="77777777" w:rsidR="00CC4C21" w:rsidRPr="00484259" w:rsidRDefault="00CC4C21" w:rsidP="00DB6E4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ECD0B29" w14:textId="77777777" w:rsidR="00CC4C21" w:rsidRPr="00484259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31FBB7" w14:textId="77777777" w:rsidR="00447886" w:rsidRPr="00484259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484259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475FAA" w:rsidRPr="006C7314">
        <w:rPr>
          <w:rFonts w:ascii="Arial" w:hAnsi="Arial" w:cs="Arial"/>
          <w:b/>
          <w:iCs/>
          <w:sz w:val="28"/>
          <w:szCs w:val="28"/>
        </w:rPr>
        <w:t>3682</w:t>
      </w:r>
    </w:p>
    <w:p w14:paraId="17924A77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623F666F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OTRAS MATERIAS</w:t>
      </w:r>
    </w:p>
    <w:p w14:paraId="35499ACC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3C46238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484259">
        <w:rPr>
          <w:rFonts w:ascii="Arial" w:hAnsi="Arial" w:cs="Arial"/>
          <w:b/>
          <w:iCs/>
          <w:sz w:val="22"/>
          <w:szCs w:val="22"/>
        </w:rPr>
        <w:t>,</w:t>
      </w:r>
      <w:r w:rsidR="0000736B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27/11</w:t>
      </w:r>
      <w:r w:rsidR="00945898" w:rsidRPr="00484259">
        <w:rPr>
          <w:rFonts w:ascii="Arial" w:hAnsi="Arial" w:cs="Arial"/>
          <w:b/>
          <w:iCs/>
          <w:sz w:val="22"/>
          <w:szCs w:val="22"/>
        </w:rPr>
        <w:t>/2024</w:t>
      </w:r>
    </w:p>
    <w:p w14:paraId="7FF8DD93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9594B70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Pr="00484259">
        <w:rPr>
          <w:rFonts w:ascii="Arial" w:hAnsi="Arial" w:cs="Arial"/>
          <w:b/>
          <w:iCs/>
          <w:sz w:val="22"/>
          <w:szCs w:val="22"/>
        </w:rPr>
        <w:t>MAT: AUTORIZA LICENCIA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  <w:r w:rsidRPr="00484259">
        <w:rPr>
          <w:rFonts w:ascii="Arial" w:hAnsi="Arial" w:cs="Arial"/>
          <w:b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</w:p>
    <w:p w14:paraId="41AFC50E" w14:textId="77777777" w:rsidR="00447886" w:rsidRPr="00484259" w:rsidRDefault="00447886" w:rsidP="00DB6E46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484259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0F277ADD" w14:textId="77777777" w:rsidR="00447886" w:rsidRPr="00484259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8A11C6A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7CC0E2F" w14:textId="277C4B4C" w:rsidR="00CC4C21" w:rsidRPr="00484259" w:rsidRDefault="00447886" w:rsidP="002230F2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AC4342" w:rsidRPr="00484259">
        <w:rPr>
          <w:rFonts w:ascii="Arial" w:hAnsi="Arial" w:cs="Arial"/>
          <w:iCs/>
          <w:sz w:val="22"/>
          <w:szCs w:val="22"/>
        </w:rPr>
        <w:t>2370</w:t>
      </w:r>
      <w:r w:rsidR="00C00A01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de fecha </w:t>
      </w:r>
      <w:r w:rsidR="00AC4342" w:rsidRPr="00484259">
        <w:rPr>
          <w:rFonts w:ascii="Arial" w:hAnsi="Arial" w:cs="Arial"/>
          <w:iCs/>
          <w:sz w:val="22"/>
          <w:szCs w:val="22"/>
        </w:rPr>
        <w:t>26</w:t>
      </w:r>
      <w:r w:rsidR="005B31B5" w:rsidRPr="00484259">
        <w:rPr>
          <w:rFonts w:ascii="Arial" w:hAnsi="Arial" w:cs="Arial"/>
          <w:iCs/>
          <w:sz w:val="22"/>
          <w:szCs w:val="22"/>
        </w:rPr>
        <w:t>.</w:t>
      </w:r>
      <w:r w:rsidR="00AC4342" w:rsidRPr="00484259">
        <w:rPr>
          <w:rFonts w:ascii="Arial" w:hAnsi="Arial" w:cs="Arial"/>
          <w:iCs/>
          <w:sz w:val="22"/>
          <w:szCs w:val="22"/>
        </w:rPr>
        <w:t>07.2024</w:t>
      </w:r>
      <w:r w:rsidR="00104D66" w:rsidRPr="00484259">
        <w:rPr>
          <w:rFonts w:ascii="Arial" w:hAnsi="Arial" w:cs="Arial"/>
          <w:iCs/>
          <w:sz w:val="22"/>
          <w:szCs w:val="22"/>
        </w:rPr>
        <w:t>,</w:t>
      </w:r>
      <w:r w:rsidRPr="00484259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484259">
        <w:rPr>
          <w:rFonts w:ascii="Arial" w:hAnsi="Arial" w:cs="Arial"/>
          <w:iCs/>
          <w:sz w:val="22"/>
          <w:szCs w:val="22"/>
        </w:rPr>
        <w:t>Nº</w:t>
      </w:r>
      <w:r w:rsidR="008E5279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AC4342" w:rsidRPr="00484259">
        <w:rPr>
          <w:rFonts w:ascii="Arial" w:hAnsi="Arial" w:cs="Arial"/>
          <w:iCs/>
          <w:sz w:val="22"/>
          <w:szCs w:val="22"/>
        </w:rPr>
        <w:t>31053532809</w:t>
      </w:r>
      <w:r w:rsidR="00203319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>de do</w:t>
      </w:r>
      <w:r w:rsidR="002179E3" w:rsidRPr="00484259">
        <w:rPr>
          <w:rFonts w:ascii="Arial" w:hAnsi="Arial" w:cs="Arial"/>
          <w:iCs/>
          <w:sz w:val="22"/>
          <w:szCs w:val="22"/>
        </w:rPr>
        <w:t>ña</w:t>
      </w:r>
      <w:r w:rsidR="006C7314">
        <w:rPr>
          <w:rFonts w:ascii="Arial" w:hAnsi="Arial" w:cs="Arial"/>
          <w:iCs/>
          <w:sz w:val="22"/>
          <w:szCs w:val="22"/>
        </w:rPr>
        <w:t>/don</w:t>
      </w:r>
      <w:r w:rsidR="00E03732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AC4342" w:rsidRPr="00484259">
        <w:rPr>
          <w:rFonts w:ascii="Arial" w:hAnsi="Arial" w:cs="Arial"/>
          <w:b/>
          <w:bCs/>
          <w:iCs/>
          <w:sz w:val="22"/>
          <w:szCs w:val="22"/>
        </w:rPr>
        <w:t>IVONNE DE LAS MERCEDES ARCE JARA</w:t>
      </w:r>
      <w:r w:rsidR="005C4DEE" w:rsidRPr="00484259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484259">
        <w:rPr>
          <w:rFonts w:ascii="Arial" w:hAnsi="Arial" w:cs="Arial"/>
          <w:iCs/>
          <w:sz w:val="22"/>
          <w:szCs w:val="22"/>
        </w:rPr>
        <w:t>por</w:t>
      </w:r>
      <w:r w:rsidR="00AC4342" w:rsidRPr="00484259">
        <w:rPr>
          <w:rFonts w:ascii="Arial" w:hAnsi="Arial" w:cs="Arial"/>
          <w:iCs/>
          <w:sz w:val="22"/>
          <w:szCs w:val="22"/>
        </w:rPr>
        <w:t xml:space="preserve"> 15 días a contar del 24.07.2024</w:t>
      </w:r>
      <w:r w:rsidR="00AC4342" w:rsidRPr="00484259">
        <w:rPr>
          <w:rFonts w:ascii="Arial" w:hAnsi="Arial" w:cs="Arial"/>
          <w:iCs/>
          <w:noProof/>
          <w:sz w:val="22"/>
          <w:szCs w:val="22"/>
        </w:rPr>
        <w:t xml:space="preserve"> hasta el 07.08.2024</w:t>
      </w:r>
      <w:r w:rsidR="0023196C" w:rsidRPr="00484259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="0023196C" w:rsidRPr="00484259">
        <w:rPr>
          <w:rFonts w:ascii="Arial" w:hAnsi="Arial" w:cs="Arial"/>
          <w:iCs/>
          <w:sz w:val="22"/>
          <w:szCs w:val="22"/>
        </w:rPr>
        <w:t>.</w:t>
      </w:r>
    </w:p>
    <w:p w14:paraId="099383BD" w14:textId="77777777" w:rsidR="00475FAA" w:rsidRPr="00484259" w:rsidRDefault="00475FAA" w:rsidP="00484259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47F780D4" w14:textId="2B32F66B" w:rsidR="00475FAA" w:rsidRPr="00484259" w:rsidRDefault="00475FAA" w:rsidP="002230F2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AC4342" w:rsidRPr="00484259">
        <w:rPr>
          <w:rFonts w:ascii="Arial" w:hAnsi="Arial" w:cs="Arial"/>
          <w:iCs/>
          <w:sz w:val="22"/>
          <w:szCs w:val="22"/>
        </w:rPr>
        <w:t>2544</w:t>
      </w:r>
      <w:r w:rsidRPr="00484259">
        <w:rPr>
          <w:rFonts w:ascii="Arial" w:hAnsi="Arial" w:cs="Arial"/>
          <w:iCs/>
          <w:sz w:val="22"/>
          <w:szCs w:val="22"/>
        </w:rPr>
        <w:t xml:space="preserve"> de fecha </w:t>
      </w:r>
      <w:r w:rsidR="00AC4342" w:rsidRPr="00484259">
        <w:rPr>
          <w:rFonts w:ascii="Arial" w:hAnsi="Arial" w:cs="Arial"/>
          <w:iCs/>
          <w:sz w:val="22"/>
          <w:szCs w:val="22"/>
        </w:rPr>
        <w:t>12</w:t>
      </w:r>
      <w:r w:rsidRPr="00484259">
        <w:rPr>
          <w:rFonts w:ascii="Arial" w:hAnsi="Arial" w:cs="Arial"/>
          <w:iCs/>
          <w:sz w:val="22"/>
          <w:szCs w:val="22"/>
        </w:rPr>
        <w:t>.</w:t>
      </w:r>
      <w:r w:rsidR="00AC4342" w:rsidRPr="00484259">
        <w:rPr>
          <w:rFonts w:ascii="Arial" w:hAnsi="Arial" w:cs="Arial"/>
          <w:iCs/>
          <w:sz w:val="22"/>
          <w:szCs w:val="22"/>
        </w:rPr>
        <w:t>08.2024</w:t>
      </w:r>
      <w:r w:rsidRPr="00484259">
        <w:rPr>
          <w:rFonts w:ascii="Arial" w:hAnsi="Arial" w:cs="Arial"/>
          <w:iCs/>
          <w:sz w:val="22"/>
          <w:szCs w:val="22"/>
        </w:rPr>
        <w:t xml:space="preserve">, que tramita Licencia Médica Nº </w:t>
      </w:r>
      <w:r w:rsidR="00AC4342" w:rsidRPr="00484259">
        <w:rPr>
          <w:rFonts w:ascii="Arial" w:hAnsi="Arial" w:cs="Arial"/>
          <w:iCs/>
          <w:sz w:val="22"/>
          <w:szCs w:val="22"/>
        </w:rPr>
        <w:t>31059237159</w:t>
      </w:r>
      <w:r w:rsidRPr="00484259">
        <w:rPr>
          <w:rFonts w:ascii="Arial" w:hAnsi="Arial" w:cs="Arial"/>
          <w:iCs/>
          <w:sz w:val="22"/>
          <w:szCs w:val="22"/>
        </w:rPr>
        <w:t xml:space="preserve"> de doña</w:t>
      </w:r>
      <w:r w:rsidR="006C7314">
        <w:rPr>
          <w:rFonts w:ascii="Arial" w:hAnsi="Arial" w:cs="Arial"/>
          <w:iCs/>
          <w:sz w:val="22"/>
          <w:szCs w:val="22"/>
        </w:rPr>
        <w:t>/don</w:t>
      </w:r>
      <w:r w:rsidRPr="00484259">
        <w:rPr>
          <w:rFonts w:ascii="Arial" w:hAnsi="Arial" w:cs="Arial"/>
          <w:iCs/>
          <w:sz w:val="22"/>
          <w:szCs w:val="22"/>
        </w:rPr>
        <w:t xml:space="preserve"> </w:t>
      </w:r>
      <w:r w:rsidR="00AC4342" w:rsidRPr="00484259">
        <w:rPr>
          <w:rFonts w:ascii="Arial" w:hAnsi="Arial" w:cs="Arial"/>
          <w:b/>
          <w:bCs/>
          <w:iCs/>
          <w:sz w:val="22"/>
          <w:szCs w:val="22"/>
        </w:rPr>
        <w:t>IVONNE DE LAS MERCEDES ARCE JARA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por </w:t>
      </w:r>
      <w:r w:rsidR="00AC4342" w:rsidRPr="00484259">
        <w:rPr>
          <w:rFonts w:ascii="Arial" w:hAnsi="Arial" w:cs="Arial"/>
          <w:iCs/>
          <w:sz w:val="22"/>
          <w:szCs w:val="22"/>
        </w:rPr>
        <w:t>15 días a contar del 08.08.2024</w:t>
      </w:r>
      <w:r w:rsidR="00AC4342" w:rsidRPr="00484259">
        <w:rPr>
          <w:rFonts w:ascii="Arial" w:hAnsi="Arial" w:cs="Arial"/>
          <w:iCs/>
          <w:noProof/>
          <w:sz w:val="22"/>
          <w:szCs w:val="22"/>
        </w:rPr>
        <w:t xml:space="preserve"> hasta el 22.08.2024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Pr="00484259">
        <w:rPr>
          <w:rFonts w:ascii="Arial" w:hAnsi="Arial" w:cs="Arial"/>
          <w:iCs/>
          <w:sz w:val="22"/>
          <w:szCs w:val="22"/>
        </w:rPr>
        <w:t>.</w:t>
      </w:r>
    </w:p>
    <w:p w14:paraId="7D162213" w14:textId="77777777" w:rsidR="00AC4342" w:rsidRPr="00484259" w:rsidRDefault="00AC4342" w:rsidP="00AC4342">
      <w:pPr>
        <w:tabs>
          <w:tab w:val="left" w:pos="0"/>
        </w:tabs>
        <w:ind w:left="709" w:right="1043"/>
        <w:jc w:val="both"/>
        <w:rPr>
          <w:rFonts w:ascii="Arial" w:hAnsi="Arial" w:cs="Arial"/>
          <w:iCs/>
          <w:sz w:val="22"/>
          <w:szCs w:val="22"/>
        </w:rPr>
      </w:pPr>
    </w:p>
    <w:p w14:paraId="552623AB" w14:textId="670F9871" w:rsidR="00AC4342" w:rsidRPr="00484259" w:rsidRDefault="00AC4342" w:rsidP="002230F2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DB6E46" w:rsidRPr="00484259">
        <w:rPr>
          <w:rFonts w:ascii="Arial" w:hAnsi="Arial" w:cs="Arial"/>
          <w:iCs/>
          <w:sz w:val="22"/>
          <w:szCs w:val="22"/>
        </w:rPr>
        <w:t>2675</w:t>
      </w:r>
      <w:r w:rsidRPr="00484259">
        <w:rPr>
          <w:rFonts w:ascii="Arial" w:hAnsi="Arial" w:cs="Arial"/>
          <w:iCs/>
          <w:sz w:val="22"/>
          <w:szCs w:val="22"/>
        </w:rPr>
        <w:t xml:space="preserve"> de fecha </w:t>
      </w:r>
      <w:r w:rsidR="00DB6E46" w:rsidRPr="00484259">
        <w:rPr>
          <w:rFonts w:ascii="Arial" w:hAnsi="Arial" w:cs="Arial"/>
          <w:iCs/>
          <w:sz w:val="22"/>
          <w:szCs w:val="22"/>
        </w:rPr>
        <w:t>23</w:t>
      </w:r>
      <w:r w:rsidRPr="00484259">
        <w:rPr>
          <w:rFonts w:ascii="Arial" w:hAnsi="Arial" w:cs="Arial"/>
          <w:iCs/>
          <w:sz w:val="22"/>
          <w:szCs w:val="22"/>
        </w:rPr>
        <w:t xml:space="preserve">.08.2024, que tramita Licencia Médica Nº </w:t>
      </w:r>
      <w:r w:rsidR="00DB6E46" w:rsidRPr="00484259">
        <w:rPr>
          <w:rFonts w:ascii="Arial" w:hAnsi="Arial" w:cs="Arial"/>
          <w:iCs/>
          <w:sz w:val="22"/>
          <w:szCs w:val="22"/>
        </w:rPr>
        <w:t>31063395621</w:t>
      </w:r>
      <w:r w:rsidRPr="00484259">
        <w:rPr>
          <w:rFonts w:ascii="Arial" w:hAnsi="Arial" w:cs="Arial"/>
          <w:iCs/>
          <w:sz w:val="22"/>
          <w:szCs w:val="22"/>
        </w:rPr>
        <w:t xml:space="preserve"> de doña</w:t>
      </w:r>
      <w:r w:rsidR="006C7314">
        <w:rPr>
          <w:rFonts w:ascii="Arial" w:hAnsi="Arial" w:cs="Arial"/>
          <w:iCs/>
          <w:sz w:val="22"/>
          <w:szCs w:val="22"/>
        </w:rPr>
        <w:t>/don</w:t>
      </w:r>
      <w:r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 xml:space="preserve">IVONNE DE LAS MERCEDES ARCE JARA </w:t>
      </w:r>
      <w:r w:rsidRPr="00484259">
        <w:rPr>
          <w:rFonts w:ascii="Arial" w:hAnsi="Arial" w:cs="Arial"/>
          <w:iCs/>
          <w:sz w:val="22"/>
          <w:szCs w:val="22"/>
        </w:rPr>
        <w:t xml:space="preserve">por </w:t>
      </w:r>
      <w:r w:rsidR="00DB6E46" w:rsidRPr="00484259">
        <w:rPr>
          <w:rFonts w:ascii="Arial" w:hAnsi="Arial" w:cs="Arial"/>
          <w:iCs/>
          <w:sz w:val="22"/>
          <w:szCs w:val="22"/>
        </w:rPr>
        <w:t>21 días a contar del 23</w:t>
      </w:r>
      <w:r w:rsidRPr="00484259">
        <w:rPr>
          <w:rFonts w:ascii="Arial" w:hAnsi="Arial" w:cs="Arial"/>
          <w:iCs/>
          <w:sz w:val="22"/>
          <w:szCs w:val="22"/>
        </w:rPr>
        <w:t>.08.2024</w:t>
      </w:r>
      <w:r w:rsidR="00DB6E46" w:rsidRPr="00484259">
        <w:rPr>
          <w:rFonts w:ascii="Arial" w:hAnsi="Arial" w:cs="Arial"/>
          <w:iCs/>
          <w:noProof/>
          <w:sz w:val="22"/>
          <w:szCs w:val="22"/>
        </w:rPr>
        <w:t xml:space="preserve"> hasta el 12.09</w:t>
      </w:r>
      <w:r w:rsidRPr="00484259">
        <w:rPr>
          <w:rFonts w:ascii="Arial" w:hAnsi="Arial" w:cs="Arial"/>
          <w:iCs/>
          <w:noProof/>
          <w:sz w:val="22"/>
          <w:szCs w:val="22"/>
        </w:rPr>
        <w:t>.2024 ambas fechas inclusive</w:t>
      </w:r>
      <w:r w:rsidRPr="00484259">
        <w:rPr>
          <w:rFonts w:ascii="Arial" w:hAnsi="Arial" w:cs="Arial"/>
          <w:iCs/>
          <w:sz w:val="22"/>
          <w:szCs w:val="22"/>
        </w:rPr>
        <w:t>.</w:t>
      </w:r>
    </w:p>
    <w:p w14:paraId="33333F33" w14:textId="77777777" w:rsidR="00AC4342" w:rsidRPr="00484259" w:rsidRDefault="00AC4342" w:rsidP="00AC4342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500C4677" w14:textId="7AC22E7E" w:rsidR="00AC4342" w:rsidRDefault="00AC4342" w:rsidP="002230F2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Informe</w:t>
      </w:r>
      <w:r w:rsidR="00484259"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de Página virtual de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>que autoriza Licencia</w:t>
      </w:r>
      <w:r w:rsidR="00484259"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Médic</w:t>
      </w:r>
      <w:r w:rsidR="00484259">
        <w:rPr>
          <w:rFonts w:ascii="Arial" w:hAnsi="Arial" w:cs="Arial"/>
          <w:iCs/>
          <w:sz w:val="22"/>
          <w:szCs w:val="22"/>
        </w:rPr>
        <w:t xml:space="preserve">as mencionadas en los vistos letra </w:t>
      </w:r>
      <w:r w:rsidR="00484259" w:rsidRPr="00484259">
        <w:rPr>
          <w:rFonts w:ascii="Arial" w:hAnsi="Arial" w:cs="Arial"/>
          <w:b/>
          <w:bCs/>
          <w:iCs/>
          <w:sz w:val="22"/>
          <w:szCs w:val="22"/>
        </w:rPr>
        <w:t>a), b) y c)</w:t>
      </w:r>
      <w:r w:rsidR="00484259">
        <w:rPr>
          <w:rFonts w:ascii="Arial" w:hAnsi="Arial" w:cs="Arial"/>
          <w:iCs/>
          <w:sz w:val="22"/>
          <w:szCs w:val="22"/>
        </w:rPr>
        <w:t>.</w:t>
      </w:r>
    </w:p>
    <w:p w14:paraId="71C1DA0E" w14:textId="77777777" w:rsidR="00C377DF" w:rsidRDefault="00C377DF" w:rsidP="00C377DF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65E733FA" w14:textId="79127D86" w:rsidR="00C377DF" w:rsidRPr="00C377DF" w:rsidRDefault="00C377DF" w:rsidP="002230F2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N° 477 de fecha 14.02.2024, Designa como </w:t>
      </w:r>
      <w:proofErr w:type="gramStart"/>
      <w:r w:rsidRPr="005E011F">
        <w:rPr>
          <w:rFonts w:ascii="Arial" w:hAnsi="Arial" w:cs="Arial"/>
          <w:iCs/>
          <w:sz w:val="22"/>
          <w:szCs w:val="22"/>
        </w:rPr>
        <w:t>Director</w:t>
      </w:r>
      <w:proofErr w:type="gramEnd"/>
      <w:r w:rsidR="006C7314">
        <w:rPr>
          <w:rFonts w:ascii="Arial" w:hAnsi="Arial" w:cs="Arial"/>
          <w:iCs/>
          <w:sz w:val="22"/>
          <w:szCs w:val="22"/>
        </w:rPr>
        <w:t>/</w:t>
      </w:r>
      <w:r w:rsidRPr="005E011F">
        <w:rPr>
          <w:rFonts w:ascii="Arial" w:hAnsi="Arial" w:cs="Arial"/>
          <w:iCs/>
          <w:sz w:val="22"/>
          <w:szCs w:val="22"/>
        </w:rPr>
        <w:t>a Subrogante de Dirección de Personas a doña</w:t>
      </w:r>
      <w:r w:rsidR="006C7314">
        <w:rPr>
          <w:rFonts w:ascii="Arial" w:hAnsi="Arial" w:cs="Arial"/>
          <w:iCs/>
          <w:sz w:val="22"/>
          <w:szCs w:val="22"/>
        </w:rPr>
        <w:t>/don</w:t>
      </w:r>
      <w:r w:rsidRPr="005E011F">
        <w:rPr>
          <w:rFonts w:ascii="Arial" w:hAnsi="Arial" w:cs="Arial"/>
          <w:iCs/>
          <w:sz w:val="22"/>
          <w:szCs w:val="22"/>
        </w:rPr>
        <w:t xml:space="preserve"> Alejandra Pérez Beltrán, a contar del</w:t>
      </w:r>
      <w:r>
        <w:rPr>
          <w:rFonts w:ascii="Arial" w:hAnsi="Arial" w:cs="Arial"/>
          <w:iCs/>
          <w:sz w:val="22"/>
          <w:szCs w:val="22"/>
        </w:rPr>
        <w:t xml:space="preserve"> día</w:t>
      </w:r>
      <w:r w:rsidRPr="005E011F">
        <w:rPr>
          <w:rFonts w:ascii="Arial" w:hAnsi="Arial" w:cs="Arial"/>
          <w:iCs/>
          <w:sz w:val="22"/>
          <w:szCs w:val="22"/>
        </w:rPr>
        <w:t xml:space="preserve"> 14.02.2024 </w:t>
      </w:r>
      <w:r>
        <w:rPr>
          <w:rFonts w:ascii="Arial" w:hAnsi="Arial" w:cs="Arial"/>
          <w:iCs/>
          <w:sz w:val="22"/>
          <w:szCs w:val="22"/>
        </w:rPr>
        <w:t>hasta el día</w:t>
      </w:r>
      <w:r w:rsidRPr="005E011F">
        <w:rPr>
          <w:rFonts w:ascii="Arial" w:hAnsi="Arial" w:cs="Arial"/>
          <w:iCs/>
          <w:sz w:val="22"/>
          <w:szCs w:val="22"/>
        </w:rPr>
        <w:t xml:space="preserve"> 28.03.2024 ambas fechas inclusive y mientras dure la ausencia de</w:t>
      </w:r>
      <w:r>
        <w:rPr>
          <w:rFonts w:ascii="Arial" w:hAnsi="Arial" w:cs="Arial"/>
          <w:iCs/>
          <w:sz w:val="22"/>
          <w:szCs w:val="22"/>
        </w:rPr>
        <w:t>l</w:t>
      </w:r>
      <w:r w:rsidRPr="005E011F">
        <w:rPr>
          <w:rFonts w:ascii="Arial" w:hAnsi="Arial" w:cs="Arial"/>
          <w:iCs/>
          <w:sz w:val="22"/>
          <w:szCs w:val="22"/>
        </w:rPr>
        <w:t xml:space="preserve"> titular.</w:t>
      </w:r>
    </w:p>
    <w:p w14:paraId="1AF219A6" w14:textId="77777777" w:rsidR="002B66D5" w:rsidRPr="00484259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54CEAFF9" w14:textId="08A25760" w:rsidR="00BE733E" w:rsidRPr="00484259" w:rsidRDefault="002B66D5" w:rsidP="002230F2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6C7314" w:rsidRPr="00484259">
        <w:rPr>
          <w:rFonts w:ascii="Arial" w:hAnsi="Arial" w:cs="Arial"/>
          <w:iCs/>
          <w:sz w:val="22"/>
          <w:szCs w:val="22"/>
        </w:rPr>
        <w:t>en relación con</w:t>
      </w:r>
      <w:r w:rsidRPr="00484259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1841C5EA" w14:textId="77777777" w:rsidR="00E40F2C" w:rsidRPr="00484259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2E526F6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2B88DAF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C455567" w14:textId="77777777" w:rsidR="00E40F2C" w:rsidRPr="00484259" w:rsidRDefault="00E40F2C" w:rsidP="006C7314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4AEA2D2E" w14:textId="77777777" w:rsidR="00447886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14D4129C" w14:textId="77777777" w:rsidR="00035DA7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26DA966F" w14:textId="77777777" w:rsidR="007540D2" w:rsidRPr="00484259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AC9D6CC" w14:textId="305A7584" w:rsidR="00447886" w:rsidRPr="00484259" w:rsidRDefault="007540D2" w:rsidP="00484259">
      <w:pPr>
        <w:numPr>
          <w:ilvl w:val="0"/>
          <w:numId w:val="12"/>
        </w:num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484259">
        <w:rPr>
          <w:rFonts w:ascii="Arial" w:hAnsi="Arial" w:cs="Arial"/>
          <w:iCs/>
          <w:sz w:val="22"/>
          <w:szCs w:val="22"/>
        </w:rPr>
        <w:t>Licencia</w:t>
      </w:r>
      <w:r w:rsidR="00475FAA" w:rsidRPr="00484259">
        <w:rPr>
          <w:rFonts w:ascii="Arial" w:hAnsi="Arial" w:cs="Arial"/>
          <w:iCs/>
          <w:sz w:val="22"/>
          <w:szCs w:val="22"/>
        </w:rPr>
        <w:t>s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s que se individualizan en los Vistos letra 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 xml:space="preserve">a), </w:t>
      </w:r>
      <w:r w:rsidR="00484259">
        <w:rPr>
          <w:rFonts w:ascii="Arial" w:hAnsi="Arial" w:cs="Arial"/>
          <w:b/>
          <w:iCs/>
          <w:sz w:val="22"/>
          <w:szCs w:val="22"/>
        </w:rPr>
        <w:t>b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)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 xml:space="preserve"> y </w:t>
      </w:r>
      <w:r w:rsidR="00484259">
        <w:rPr>
          <w:rFonts w:ascii="Arial" w:hAnsi="Arial" w:cs="Arial"/>
          <w:b/>
          <w:iCs/>
          <w:sz w:val="22"/>
          <w:szCs w:val="22"/>
        </w:rPr>
        <w:t>c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>)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a nombre de</w:t>
      </w:r>
      <w:r w:rsidR="006C7314">
        <w:rPr>
          <w:rFonts w:ascii="Arial" w:hAnsi="Arial" w:cs="Arial"/>
          <w:iCs/>
          <w:sz w:val="22"/>
          <w:szCs w:val="22"/>
        </w:rPr>
        <w:t>l/</w:t>
      </w:r>
      <w:r w:rsidR="00475FAA" w:rsidRPr="00484259">
        <w:rPr>
          <w:rFonts w:ascii="Arial" w:hAnsi="Arial" w:cs="Arial"/>
          <w:iCs/>
          <w:sz w:val="22"/>
          <w:szCs w:val="22"/>
        </w:rPr>
        <w:t>la funcionaria</w:t>
      </w:r>
      <w:r w:rsidR="006C7314">
        <w:rPr>
          <w:rFonts w:ascii="Arial" w:hAnsi="Arial" w:cs="Arial"/>
          <w:iCs/>
          <w:sz w:val="22"/>
          <w:szCs w:val="22"/>
        </w:rPr>
        <w:t>/o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DB6E46" w:rsidRPr="00484259">
        <w:rPr>
          <w:rFonts w:ascii="Arial" w:hAnsi="Arial" w:cs="Arial"/>
          <w:b/>
          <w:bCs/>
          <w:iCs/>
          <w:sz w:val="22"/>
          <w:szCs w:val="22"/>
        </w:rPr>
        <w:t>IVONNE DE LAS MERCEDES ARCE JARA</w:t>
      </w:r>
      <w:r w:rsidR="00282FFB" w:rsidRPr="00484259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484259">
        <w:rPr>
          <w:rFonts w:ascii="Arial" w:hAnsi="Arial" w:cs="Arial"/>
          <w:iCs/>
          <w:sz w:val="22"/>
          <w:szCs w:val="22"/>
        </w:rPr>
        <w:t>Rut</w:t>
      </w:r>
      <w:r w:rsidR="00E03732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DB6E46" w:rsidRPr="00484259">
        <w:rPr>
          <w:rFonts w:ascii="Arial" w:hAnsi="Arial" w:cs="Arial"/>
          <w:iCs/>
          <w:sz w:val="22"/>
          <w:szCs w:val="22"/>
        </w:rPr>
        <w:t>11.058.465-2</w:t>
      </w:r>
      <w:r w:rsidR="00B21664" w:rsidRPr="00484259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23196C" w:rsidRPr="00484259">
        <w:rPr>
          <w:rFonts w:ascii="Arial" w:hAnsi="Arial" w:cs="Arial"/>
          <w:iCs/>
          <w:noProof/>
          <w:sz w:val="22"/>
          <w:szCs w:val="22"/>
        </w:rPr>
        <w:t>Administrativo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, grado </w:t>
      </w:r>
      <w:r w:rsidR="0023196C" w:rsidRPr="00484259">
        <w:rPr>
          <w:rFonts w:ascii="Arial" w:hAnsi="Arial" w:cs="Arial"/>
          <w:iCs/>
          <w:sz w:val="22"/>
          <w:szCs w:val="22"/>
        </w:rPr>
        <w:t>14</w:t>
      </w:r>
      <w:r w:rsidR="00282B27" w:rsidRPr="00484259">
        <w:rPr>
          <w:rFonts w:ascii="Arial" w:hAnsi="Arial" w:cs="Arial"/>
          <w:iCs/>
          <w:sz w:val="22"/>
          <w:szCs w:val="22"/>
        </w:rPr>
        <w:t>°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de la escala municipal, por informe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s mencionados en </w:t>
      </w:r>
      <w:r w:rsidR="00484259">
        <w:rPr>
          <w:rFonts w:ascii="Arial" w:hAnsi="Arial" w:cs="Arial"/>
          <w:iCs/>
          <w:sz w:val="22"/>
          <w:szCs w:val="22"/>
        </w:rPr>
        <w:t>el visto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letra </w:t>
      </w:r>
      <w:r w:rsidR="00484259">
        <w:rPr>
          <w:rFonts w:ascii="Arial" w:hAnsi="Arial" w:cs="Arial"/>
          <w:b/>
          <w:iCs/>
          <w:sz w:val="22"/>
          <w:szCs w:val="22"/>
        </w:rPr>
        <w:t>d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>)</w:t>
      </w:r>
      <w:r w:rsidR="00B21664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475FAA" w:rsidRPr="00484259">
        <w:rPr>
          <w:rFonts w:ascii="Arial" w:hAnsi="Arial" w:cs="Arial"/>
          <w:iCs/>
          <w:sz w:val="22"/>
          <w:szCs w:val="22"/>
        </w:rPr>
        <w:t>emitidos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por </w:t>
      </w:r>
      <w:r w:rsidR="00B21664"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="00B21664" w:rsidRPr="00484259">
        <w:rPr>
          <w:rFonts w:ascii="Arial" w:hAnsi="Arial" w:cs="Arial"/>
          <w:iCs/>
          <w:sz w:val="22"/>
          <w:szCs w:val="22"/>
        </w:rPr>
        <w:t>.</w:t>
      </w:r>
      <w:r w:rsidR="00B21664" w:rsidRPr="00484259">
        <w:rPr>
          <w:rFonts w:ascii="Arial" w:hAnsi="Arial" w:cs="Arial"/>
          <w:iCs/>
          <w:sz w:val="22"/>
          <w:szCs w:val="22"/>
        </w:rPr>
        <w:tab/>
      </w:r>
    </w:p>
    <w:p w14:paraId="1C422BF9" w14:textId="77777777" w:rsidR="00DD76AF" w:rsidRPr="00484259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319DBD75" w14:textId="4041C6E6" w:rsidR="00447886" w:rsidRPr="00484259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484259">
        <w:rPr>
          <w:rFonts w:ascii="Arial" w:hAnsi="Arial" w:cs="Arial"/>
          <w:iCs/>
          <w:szCs w:val="22"/>
        </w:rPr>
        <w:t xml:space="preserve"> </w:t>
      </w:r>
      <w:r w:rsidR="00447886" w:rsidRPr="00484259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484259">
        <w:rPr>
          <w:rFonts w:ascii="Arial" w:hAnsi="Arial" w:cs="Arial"/>
          <w:iCs/>
          <w:szCs w:val="22"/>
        </w:rPr>
        <w:t xml:space="preserve">        </w:t>
      </w:r>
      <w:r w:rsidR="00447886" w:rsidRPr="00484259">
        <w:rPr>
          <w:rFonts w:ascii="Arial" w:hAnsi="Arial" w:cs="Arial"/>
          <w:iCs/>
          <w:szCs w:val="22"/>
        </w:rPr>
        <w:t>ANÓTESE, COMUNÍQUESE Y ARCHÍVESE</w:t>
      </w:r>
    </w:p>
    <w:p w14:paraId="0B7A0EB8" w14:textId="446F0778" w:rsidR="00447886" w:rsidRPr="00484259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      </w:t>
      </w:r>
      <w:r w:rsidR="00C377DF">
        <w:rPr>
          <w:rFonts w:ascii="Arial" w:hAnsi="Arial" w:cs="Arial"/>
          <w:iCs/>
          <w:sz w:val="22"/>
          <w:szCs w:val="22"/>
        </w:rPr>
        <w:t xml:space="preserve"> </w:t>
      </w:r>
      <w:r w:rsidR="00203319" w:rsidRPr="00484259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484259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64935AD2" w14:textId="77777777" w:rsidR="00DD76AF" w:rsidRPr="00484259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100A0D" w14:textId="77777777" w:rsidR="009215FE" w:rsidRPr="00484259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65E4D71" w14:textId="77777777" w:rsidR="00973457" w:rsidRPr="00484259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ACDD526" w14:textId="77777777" w:rsidR="00945898" w:rsidRPr="00484259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76D843" w14:textId="77777777" w:rsidR="00A45894" w:rsidRPr="00484259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B536ACB" w14:textId="0379D817" w:rsidR="00357591" w:rsidRPr="00484259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484259">
        <w:rPr>
          <w:rFonts w:ascii="Arial" w:hAnsi="Arial" w:cs="Arial"/>
          <w:b/>
          <w:iCs/>
          <w:sz w:val="22"/>
          <w:szCs w:val="22"/>
        </w:rPr>
        <w:t xml:space="preserve">   JOSÉ LUIS QUELEMPAN MARILEO</w:t>
      </w:r>
    </w:p>
    <w:p w14:paraId="6A34A929" w14:textId="792EA04E" w:rsidR="00447886" w:rsidRPr="00484259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484259">
        <w:rPr>
          <w:rFonts w:ascii="Arial" w:hAnsi="Arial" w:cs="Arial"/>
          <w:b/>
          <w:iCs/>
          <w:sz w:val="22"/>
          <w:szCs w:val="22"/>
        </w:rPr>
        <w:t xml:space="preserve">  </w:t>
      </w:r>
      <w:r w:rsidRPr="00484259">
        <w:rPr>
          <w:rFonts w:ascii="Arial" w:hAnsi="Arial" w:cs="Arial"/>
          <w:b/>
          <w:iCs/>
          <w:sz w:val="22"/>
          <w:szCs w:val="22"/>
        </w:rPr>
        <w:t>SECRETARIO MUNICIPAL</w:t>
      </w:r>
      <w:r w:rsidR="00C377DF">
        <w:rPr>
          <w:rFonts w:ascii="Arial" w:hAnsi="Arial" w:cs="Arial"/>
          <w:b/>
          <w:iCs/>
          <w:sz w:val="22"/>
          <w:szCs w:val="22"/>
        </w:rPr>
        <w:t xml:space="preserve"> (S)</w:t>
      </w:r>
    </w:p>
    <w:p w14:paraId="014A8BAD" w14:textId="77777777" w:rsidR="00755FFC" w:rsidRPr="00484259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23DD100A" w14:textId="749E2124" w:rsidR="00447886" w:rsidRPr="00484259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484259">
        <w:rPr>
          <w:rFonts w:ascii="Arial" w:hAnsi="Arial" w:cs="Arial"/>
          <w:i w:val="0"/>
          <w:iCs/>
          <w:sz w:val="22"/>
          <w:szCs w:val="22"/>
        </w:rPr>
        <w:t>APB/LVR/</w:t>
      </w:r>
      <w:r w:rsidR="006C7314" w:rsidRPr="00484259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</w:p>
    <w:p w14:paraId="072F9B39" w14:textId="77777777" w:rsidR="006C7314" w:rsidRDefault="00447886" w:rsidP="006C7314">
      <w:pPr>
        <w:ind w:left="-142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Distribución:</w:t>
      </w:r>
    </w:p>
    <w:p w14:paraId="5C6315D9" w14:textId="27F8E780" w:rsidR="00447886" w:rsidRPr="006C7314" w:rsidRDefault="002B66D5" w:rsidP="006C7314">
      <w:pPr>
        <w:pStyle w:val="Prrafodelista"/>
        <w:numPr>
          <w:ilvl w:val="0"/>
          <w:numId w:val="13"/>
        </w:numPr>
        <w:ind w:right="1043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6C7314">
        <w:rPr>
          <w:rFonts w:ascii="Arial" w:hAnsi="Arial" w:cs="Arial"/>
          <w:iCs/>
          <w:sz w:val="22"/>
          <w:szCs w:val="22"/>
        </w:rPr>
        <w:t>Interesado – Registro SIAPER de la Contraloría General de la República – Dep</w:t>
      </w:r>
      <w:r w:rsidR="006C7314">
        <w:rPr>
          <w:rFonts w:ascii="Arial" w:hAnsi="Arial" w:cs="Arial"/>
          <w:iCs/>
          <w:sz w:val="22"/>
          <w:szCs w:val="22"/>
        </w:rPr>
        <w:t>to.</w:t>
      </w:r>
      <w:r w:rsidRPr="006C7314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6C7314">
        <w:rPr>
          <w:rFonts w:ascii="Arial" w:hAnsi="Arial" w:cs="Arial"/>
          <w:iCs/>
          <w:sz w:val="22"/>
          <w:szCs w:val="22"/>
        </w:rPr>
        <w:t>to.</w:t>
      </w:r>
      <w:r w:rsidRPr="006C7314">
        <w:rPr>
          <w:rFonts w:ascii="Arial" w:hAnsi="Arial" w:cs="Arial"/>
          <w:iCs/>
          <w:sz w:val="22"/>
          <w:szCs w:val="22"/>
        </w:rPr>
        <w:t xml:space="preserve"> Remuneraciones</w:t>
      </w:r>
      <w:r w:rsidR="006C7314">
        <w:rPr>
          <w:rFonts w:ascii="Arial" w:hAnsi="Arial" w:cs="Arial"/>
          <w:iCs/>
          <w:sz w:val="22"/>
          <w:szCs w:val="22"/>
        </w:rPr>
        <w:t xml:space="preserve"> </w:t>
      </w:r>
      <w:r w:rsidRPr="006C7314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6C7314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F851E" w14:textId="77777777" w:rsidR="00592D2E" w:rsidRDefault="00592D2E">
      <w:r>
        <w:separator/>
      </w:r>
    </w:p>
  </w:endnote>
  <w:endnote w:type="continuationSeparator" w:id="0">
    <w:p w14:paraId="515F9905" w14:textId="77777777" w:rsidR="00592D2E" w:rsidRDefault="0059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67E4A" w14:textId="77777777" w:rsidR="00592D2E" w:rsidRDefault="00592D2E">
      <w:r>
        <w:separator/>
      </w:r>
    </w:p>
  </w:footnote>
  <w:footnote w:type="continuationSeparator" w:id="0">
    <w:p w14:paraId="2B494BB6" w14:textId="77777777" w:rsidR="00592D2E" w:rsidRDefault="00592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8F6B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5C33CAD8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49F9AB8A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0A36BCA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70EF2AC0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224805C8" w14:textId="77777777" w:rsidR="003F479D" w:rsidRDefault="003F479D">
    <w:pPr>
      <w:pStyle w:val="Encabezado"/>
      <w:rPr>
        <w:b/>
        <w:color w:val="008080"/>
        <w:sz w:val="18"/>
      </w:rPr>
    </w:pPr>
  </w:p>
  <w:p w14:paraId="40129137" w14:textId="77777777" w:rsidR="003F479D" w:rsidRDefault="003F479D">
    <w:pPr>
      <w:pStyle w:val="Encabezado"/>
      <w:rPr>
        <w:b/>
        <w:color w:val="008080"/>
        <w:sz w:val="18"/>
      </w:rPr>
    </w:pPr>
  </w:p>
  <w:p w14:paraId="2359B05E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1CD54C3E"/>
    <w:multiLevelType w:val="hybridMultilevel"/>
    <w:tmpl w:val="4F283B38"/>
    <w:lvl w:ilvl="0" w:tplc="2FCABB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4BB41FE"/>
    <w:multiLevelType w:val="hybridMultilevel"/>
    <w:tmpl w:val="FB4417F6"/>
    <w:lvl w:ilvl="0" w:tplc="8C54E0EE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0">
    <w:nsid w:val="25352D5F"/>
    <w:multiLevelType w:val="hybridMultilevel"/>
    <w:tmpl w:val="084EF3CC"/>
    <w:lvl w:ilvl="0" w:tplc="F356C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A3858"/>
    <w:multiLevelType w:val="hybridMultilevel"/>
    <w:tmpl w:val="91EEF51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 w15:restartNumberingAfterBreak="0">
    <w:nsid w:val="3D2F0080"/>
    <w:multiLevelType w:val="hybridMultilevel"/>
    <w:tmpl w:val="EDC8C2EE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9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314211511">
    <w:abstractNumId w:val="6"/>
  </w:num>
  <w:num w:numId="2" w16cid:durableId="299119708">
    <w:abstractNumId w:val="1"/>
  </w:num>
  <w:num w:numId="3" w16cid:durableId="1849708213">
    <w:abstractNumId w:val="7"/>
  </w:num>
  <w:num w:numId="4" w16cid:durableId="786583972">
    <w:abstractNumId w:val="11"/>
  </w:num>
  <w:num w:numId="5" w16cid:durableId="1362634361">
    <w:abstractNumId w:val="12"/>
  </w:num>
  <w:num w:numId="6" w16cid:durableId="390661806">
    <w:abstractNumId w:val="3"/>
  </w:num>
  <w:num w:numId="7" w16cid:durableId="1782719634">
    <w:abstractNumId w:val="9"/>
  </w:num>
  <w:num w:numId="8" w16cid:durableId="606163243">
    <w:abstractNumId w:val="0"/>
  </w:num>
  <w:num w:numId="9" w16cid:durableId="917982210">
    <w:abstractNumId w:val="10"/>
  </w:num>
  <w:num w:numId="10" w16cid:durableId="708798696">
    <w:abstractNumId w:val="8"/>
  </w:num>
  <w:num w:numId="11" w16cid:durableId="1227565052">
    <w:abstractNumId w:val="2"/>
  </w:num>
  <w:num w:numId="12" w16cid:durableId="196816471">
    <w:abstractNumId w:val="4"/>
  </w:num>
  <w:num w:numId="13" w16cid:durableId="170390106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30F2"/>
    <w:rsid w:val="002267A1"/>
    <w:rsid w:val="0023196C"/>
    <w:rsid w:val="00240C5D"/>
    <w:rsid w:val="00251B7C"/>
    <w:rsid w:val="00256571"/>
    <w:rsid w:val="002568DD"/>
    <w:rsid w:val="00262BA2"/>
    <w:rsid w:val="0026454D"/>
    <w:rsid w:val="00265DDE"/>
    <w:rsid w:val="00271151"/>
    <w:rsid w:val="002819F6"/>
    <w:rsid w:val="00282B27"/>
    <w:rsid w:val="00282FFB"/>
    <w:rsid w:val="002A281C"/>
    <w:rsid w:val="002A52AC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5FAA"/>
    <w:rsid w:val="00476DD2"/>
    <w:rsid w:val="00484259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1298"/>
    <w:rsid w:val="00576522"/>
    <w:rsid w:val="00576FE5"/>
    <w:rsid w:val="00592D2E"/>
    <w:rsid w:val="00593A42"/>
    <w:rsid w:val="005964B5"/>
    <w:rsid w:val="005A09F8"/>
    <w:rsid w:val="005B14DB"/>
    <w:rsid w:val="005B195E"/>
    <w:rsid w:val="005B28E7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C7314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74324"/>
    <w:rsid w:val="00A82F46"/>
    <w:rsid w:val="00A848EA"/>
    <w:rsid w:val="00A87523"/>
    <w:rsid w:val="00A92887"/>
    <w:rsid w:val="00A95866"/>
    <w:rsid w:val="00A960A6"/>
    <w:rsid w:val="00A9771E"/>
    <w:rsid w:val="00AC1935"/>
    <w:rsid w:val="00AC290B"/>
    <w:rsid w:val="00AC34A8"/>
    <w:rsid w:val="00AC4342"/>
    <w:rsid w:val="00AC67CB"/>
    <w:rsid w:val="00AC6A5C"/>
    <w:rsid w:val="00AC7B8A"/>
    <w:rsid w:val="00AD57F5"/>
    <w:rsid w:val="00AE5865"/>
    <w:rsid w:val="00AF3E68"/>
    <w:rsid w:val="00AF563E"/>
    <w:rsid w:val="00AF5B85"/>
    <w:rsid w:val="00B03E59"/>
    <w:rsid w:val="00B04BCD"/>
    <w:rsid w:val="00B05E49"/>
    <w:rsid w:val="00B10419"/>
    <w:rsid w:val="00B10588"/>
    <w:rsid w:val="00B12BAC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6A26"/>
    <w:rsid w:val="00BB7814"/>
    <w:rsid w:val="00BD0EBC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377DF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B6E46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72111"/>
    <w:rsid w:val="00E7306D"/>
    <w:rsid w:val="00E73DC6"/>
    <w:rsid w:val="00E74891"/>
    <w:rsid w:val="00E81F86"/>
    <w:rsid w:val="00E9113B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8D068"/>
  <w15:chartTrackingRefBased/>
  <w15:docId w15:val="{14E0E7F7-49CF-469E-A505-B667616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Cambria Math" w:hAnsi="Cambria Math" w:cs="Cambria Math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Symbol" w:hAnsi="Symbo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Symbol" w:hAnsi="Symbo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Symbol" w:hAnsi="Symbo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Verdana" w:hAnsi="Verdana" w:cs="Verdana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Verdana" w:hAnsi="Verdana" w:cs="Verdana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E3D4-2143-4351-866E-4A2D8287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11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8</cp:revision>
  <cp:lastPrinted>2024-03-14T20:31:00Z</cp:lastPrinted>
  <dcterms:created xsi:type="dcterms:W3CDTF">2025-06-18T03:48:00Z</dcterms:created>
  <dcterms:modified xsi:type="dcterms:W3CDTF">2025-08-18T00:03:00Z</dcterms:modified>
</cp:coreProperties>
</file>