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DD6B0" w14:textId="77777777" w:rsidR="00447886" w:rsidRPr="006F4A91" w:rsidRDefault="002718E9" w:rsidP="002718E9">
      <w:pPr>
        <w:jc w:val="both"/>
        <w:rPr>
          <w:rFonts w:ascii="Arial" w:hAnsi="Arial" w:cs="Arial"/>
          <w:b/>
          <w:iCs/>
        </w:rPr>
      </w:pPr>
      <w:r w:rsidRPr="006F4A91">
        <w:rPr>
          <w:b/>
        </w:rPr>
        <w:t xml:space="preserve">                                                                                          </w:t>
      </w:r>
      <w:r w:rsidR="006F4A91">
        <w:rPr>
          <w:b/>
        </w:rPr>
        <w:t xml:space="preserve">         </w:t>
      </w:r>
      <w:r w:rsidR="00447886" w:rsidRPr="006F4A91">
        <w:rPr>
          <w:rFonts w:ascii="Arial" w:hAnsi="Arial" w:cs="Arial"/>
          <w:b/>
          <w:iCs/>
        </w:rPr>
        <w:t xml:space="preserve">DECRETO ALCALDICIO Nº </w:t>
      </w:r>
      <w:r w:rsidR="00D31202" w:rsidRPr="00D31202">
        <w:rPr>
          <w:rFonts w:ascii="Arial" w:hAnsi="Arial" w:cs="Arial"/>
          <w:b/>
          <w:iCs/>
          <w:sz w:val="28"/>
          <w:szCs w:val="28"/>
        </w:rPr>
        <w:t>775</w:t>
      </w:r>
    </w:p>
    <w:p w14:paraId="30020BA2" w14:textId="77777777" w:rsidR="00447886" w:rsidRPr="006F4A91" w:rsidRDefault="00447886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  <w:t>MATERIA DE PERSONAL</w:t>
      </w:r>
    </w:p>
    <w:p w14:paraId="59851CB1" w14:textId="77777777" w:rsidR="00447886" w:rsidRPr="006F4A91" w:rsidRDefault="00447886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  <w:t>OTRAS MATERIAS</w:t>
      </w:r>
    </w:p>
    <w:p w14:paraId="62AAA025" w14:textId="77777777" w:rsidR="00447886" w:rsidRPr="006F4A91" w:rsidRDefault="00447886">
      <w:pPr>
        <w:jc w:val="both"/>
        <w:rPr>
          <w:rFonts w:ascii="Arial" w:hAnsi="Arial" w:cs="Arial"/>
          <w:b/>
          <w:iCs/>
        </w:rPr>
      </w:pPr>
    </w:p>
    <w:p w14:paraId="46CE9038" w14:textId="77777777" w:rsidR="009C303F" w:rsidRDefault="00447886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A30766">
        <w:rPr>
          <w:rFonts w:ascii="Arial" w:hAnsi="Arial" w:cs="Arial"/>
          <w:b/>
          <w:iCs/>
          <w:u w:val="single"/>
        </w:rPr>
        <w:t>PUDAHUEL</w:t>
      </w:r>
      <w:r w:rsidRPr="006F4A91">
        <w:rPr>
          <w:rFonts w:ascii="Arial" w:hAnsi="Arial" w:cs="Arial"/>
          <w:b/>
          <w:iCs/>
        </w:rPr>
        <w:t>,</w:t>
      </w:r>
      <w:r w:rsidR="0000736B" w:rsidRPr="006F4A91">
        <w:rPr>
          <w:rFonts w:ascii="Arial" w:hAnsi="Arial" w:cs="Arial"/>
          <w:b/>
          <w:iCs/>
        </w:rPr>
        <w:t xml:space="preserve"> </w:t>
      </w:r>
      <w:r w:rsidR="00D31202">
        <w:rPr>
          <w:rFonts w:ascii="Arial" w:hAnsi="Arial" w:cs="Arial"/>
          <w:b/>
          <w:iCs/>
        </w:rPr>
        <w:t>03</w:t>
      </w:r>
      <w:r w:rsidR="00540807" w:rsidRPr="006F4A91">
        <w:rPr>
          <w:rFonts w:ascii="Arial" w:hAnsi="Arial" w:cs="Arial"/>
          <w:b/>
          <w:iCs/>
        </w:rPr>
        <w:t>/</w:t>
      </w:r>
      <w:r w:rsidR="008D2A8F" w:rsidRPr="006F4A91">
        <w:rPr>
          <w:rFonts w:ascii="Arial" w:hAnsi="Arial" w:cs="Arial"/>
          <w:b/>
          <w:iCs/>
        </w:rPr>
        <w:t>0</w:t>
      </w:r>
      <w:r w:rsidR="00F0617A" w:rsidRPr="006F4A91">
        <w:rPr>
          <w:rFonts w:ascii="Arial" w:hAnsi="Arial" w:cs="Arial"/>
          <w:b/>
          <w:iCs/>
        </w:rPr>
        <w:t>3</w:t>
      </w:r>
      <w:r w:rsidR="00540807" w:rsidRPr="006F4A91">
        <w:rPr>
          <w:rFonts w:ascii="Arial" w:hAnsi="Arial" w:cs="Arial"/>
          <w:b/>
          <w:iCs/>
        </w:rPr>
        <w:t>/202</w:t>
      </w:r>
      <w:r w:rsidR="008D2A8F" w:rsidRPr="006F4A91">
        <w:rPr>
          <w:rFonts w:ascii="Arial" w:hAnsi="Arial" w:cs="Arial"/>
          <w:b/>
          <w:iCs/>
        </w:rPr>
        <w:t>5</w:t>
      </w:r>
    </w:p>
    <w:p w14:paraId="7D7F99F1" w14:textId="77777777" w:rsidR="006F4A91" w:rsidRPr="006F4A91" w:rsidRDefault="006F4A91">
      <w:pPr>
        <w:jc w:val="both"/>
        <w:rPr>
          <w:rFonts w:ascii="Arial" w:hAnsi="Arial" w:cs="Arial"/>
          <w:b/>
          <w:iCs/>
        </w:rPr>
      </w:pPr>
    </w:p>
    <w:p w14:paraId="2341BE72" w14:textId="77777777" w:rsidR="006F4A91" w:rsidRPr="006F4A91" w:rsidRDefault="00447886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  <w:t>MAT: AUTORIZA LICENCIA</w:t>
      </w:r>
      <w:r w:rsidR="001D7451" w:rsidRPr="006F4A91">
        <w:rPr>
          <w:rFonts w:ascii="Arial" w:hAnsi="Arial" w:cs="Arial"/>
          <w:b/>
          <w:iCs/>
        </w:rPr>
        <w:t>S</w:t>
      </w:r>
      <w:r w:rsidRPr="006F4A91">
        <w:rPr>
          <w:rFonts w:ascii="Arial" w:hAnsi="Arial" w:cs="Arial"/>
          <w:b/>
          <w:iCs/>
        </w:rPr>
        <w:t xml:space="preserve"> MÉDICA</w:t>
      </w:r>
      <w:r w:rsidR="001D7451" w:rsidRPr="006F4A91">
        <w:rPr>
          <w:rFonts w:ascii="Arial" w:hAnsi="Arial" w:cs="Arial"/>
          <w:b/>
          <w:iCs/>
        </w:rPr>
        <w:t>S</w:t>
      </w:r>
    </w:p>
    <w:p w14:paraId="2C33D3B0" w14:textId="77777777" w:rsidR="009C303F" w:rsidRPr="006F4A91" w:rsidRDefault="00447886" w:rsidP="002718E9">
      <w:pPr>
        <w:pStyle w:val="Ttulo2"/>
        <w:rPr>
          <w:rFonts w:cs="Arial"/>
          <w:i w:val="0"/>
          <w:iCs/>
          <w:sz w:val="20"/>
          <w:u w:val="single"/>
        </w:rPr>
      </w:pPr>
      <w:r w:rsidRPr="006F4A91">
        <w:rPr>
          <w:rFonts w:cs="Arial"/>
          <w:i w:val="0"/>
          <w:iCs/>
          <w:sz w:val="20"/>
          <w:u w:val="single"/>
        </w:rPr>
        <w:t>LA ALCALDIA DECRETO HOY</w:t>
      </w:r>
    </w:p>
    <w:p w14:paraId="5B4CCA39" w14:textId="77777777" w:rsidR="009A0E48" w:rsidRPr="006F4A91" w:rsidRDefault="00447886">
      <w:pPr>
        <w:jc w:val="both"/>
        <w:rPr>
          <w:rFonts w:ascii="Arial" w:hAnsi="Arial" w:cs="Arial"/>
          <w:b/>
          <w:iCs/>
          <w:u w:val="single"/>
        </w:rPr>
      </w:pPr>
      <w:r w:rsidRPr="006F4A91">
        <w:rPr>
          <w:rFonts w:ascii="Arial" w:hAnsi="Arial" w:cs="Arial"/>
          <w:b/>
          <w:iCs/>
          <w:u w:val="single"/>
        </w:rPr>
        <w:t>VISTOS:</w:t>
      </w:r>
    </w:p>
    <w:p w14:paraId="2BF6CAE5" w14:textId="77777777" w:rsidR="0029594B" w:rsidRPr="006F4A91" w:rsidRDefault="0029594B">
      <w:pPr>
        <w:jc w:val="both"/>
        <w:rPr>
          <w:rFonts w:ascii="Arial" w:hAnsi="Arial" w:cs="Arial"/>
          <w:b/>
          <w:iCs/>
          <w:u w:val="single"/>
        </w:rPr>
      </w:pPr>
    </w:p>
    <w:p w14:paraId="35D27308" w14:textId="77777777" w:rsidR="00540807" w:rsidRPr="006F4A91" w:rsidRDefault="00540807" w:rsidP="007201CE">
      <w:pPr>
        <w:numPr>
          <w:ilvl w:val="0"/>
          <w:numId w:val="8"/>
        </w:numPr>
        <w:ind w:left="709" w:right="1327" w:hanging="425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</w:rPr>
        <w:t xml:space="preserve">Decreto Alcaldicio Nº </w:t>
      </w:r>
      <w:r w:rsidR="00D31202">
        <w:rPr>
          <w:rFonts w:ascii="Arial" w:hAnsi="Arial" w:cs="Arial"/>
          <w:iCs/>
        </w:rPr>
        <w:t>1833</w:t>
      </w:r>
      <w:r w:rsidRPr="006F4A91">
        <w:rPr>
          <w:rFonts w:ascii="Arial" w:hAnsi="Arial" w:cs="Arial"/>
          <w:iCs/>
        </w:rPr>
        <w:t xml:space="preserve"> de fecha </w:t>
      </w:r>
      <w:r w:rsidR="00D31202">
        <w:rPr>
          <w:rFonts w:ascii="Arial" w:hAnsi="Arial" w:cs="Arial"/>
          <w:iCs/>
        </w:rPr>
        <w:t>13</w:t>
      </w:r>
      <w:r w:rsidRPr="006F4A91">
        <w:rPr>
          <w:rFonts w:ascii="Arial" w:hAnsi="Arial" w:cs="Arial"/>
          <w:iCs/>
        </w:rPr>
        <w:t>.</w:t>
      </w:r>
      <w:r w:rsidR="007908A3" w:rsidRPr="006F4A91">
        <w:rPr>
          <w:rFonts w:ascii="Arial" w:hAnsi="Arial" w:cs="Arial"/>
          <w:iCs/>
        </w:rPr>
        <w:t>0</w:t>
      </w:r>
      <w:r w:rsidR="00D31202">
        <w:rPr>
          <w:rFonts w:ascii="Arial" w:hAnsi="Arial" w:cs="Arial"/>
          <w:iCs/>
        </w:rPr>
        <w:t>6</w:t>
      </w:r>
      <w:r w:rsidRPr="006F4A91">
        <w:rPr>
          <w:rFonts w:ascii="Arial" w:hAnsi="Arial" w:cs="Arial"/>
          <w:iCs/>
        </w:rPr>
        <w:t>.202</w:t>
      </w:r>
      <w:r w:rsidR="007908A3" w:rsidRPr="006F4A91">
        <w:rPr>
          <w:rFonts w:ascii="Arial" w:hAnsi="Arial" w:cs="Arial"/>
          <w:iCs/>
        </w:rPr>
        <w:t>4</w:t>
      </w:r>
      <w:r w:rsidRPr="006F4A91">
        <w:rPr>
          <w:rFonts w:ascii="Arial" w:hAnsi="Arial" w:cs="Arial"/>
          <w:iCs/>
        </w:rPr>
        <w:t xml:space="preserve">, que tramita Licencia Médica </w:t>
      </w:r>
      <w:r w:rsidR="002E6C1D" w:rsidRPr="006F4A91">
        <w:rPr>
          <w:rFonts w:ascii="Arial" w:hAnsi="Arial" w:cs="Arial"/>
          <w:iCs/>
        </w:rPr>
        <w:t xml:space="preserve">Nº </w:t>
      </w:r>
      <w:r w:rsidR="00D31202">
        <w:rPr>
          <w:rFonts w:ascii="Arial" w:hAnsi="Arial" w:cs="Arial"/>
          <w:iCs/>
        </w:rPr>
        <w:t>31034789181</w:t>
      </w:r>
      <w:r w:rsidRPr="006F4A91">
        <w:rPr>
          <w:rFonts w:ascii="Arial" w:hAnsi="Arial" w:cs="Arial"/>
          <w:iCs/>
        </w:rPr>
        <w:t xml:space="preserve"> de do</w:t>
      </w:r>
      <w:r w:rsidR="00F0617A" w:rsidRPr="006F4A91">
        <w:rPr>
          <w:rFonts w:ascii="Arial" w:hAnsi="Arial" w:cs="Arial"/>
          <w:iCs/>
        </w:rPr>
        <w:t>n</w:t>
      </w:r>
      <w:r w:rsidRPr="006F4A91">
        <w:rPr>
          <w:rFonts w:ascii="Arial" w:hAnsi="Arial" w:cs="Arial"/>
          <w:iCs/>
        </w:rPr>
        <w:t xml:space="preserve"> </w:t>
      </w:r>
      <w:r w:rsidR="00C63712" w:rsidRPr="006F4A91">
        <w:rPr>
          <w:rFonts w:ascii="Arial" w:hAnsi="Arial" w:cs="Arial"/>
          <w:b/>
          <w:bCs/>
          <w:iCs/>
        </w:rPr>
        <w:t>J</w:t>
      </w:r>
      <w:r w:rsidR="00D31202">
        <w:rPr>
          <w:rFonts w:ascii="Arial" w:hAnsi="Arial" w:cs="Arial"/>
          <w:b/>
          <w:bCs/>
          <w:iCs/>
        </w:rPr>
        <w:t>AIME ANDRES RIVEROS CAMUS</w:t>
      </w:r>
      <w:r w:rsidRPr="006F4A91">
        <w:rPr>
          <w:rFonts w:ascii="Arial" w:hAnsi="Arial" w:cs="Arial"/>
          <w:b/>
          <w:bCs/>
          <w:iCs/>
        </w:rPr>
        <w:t xml:space="preserve"> </w:t>
      </w:r>
      <w:r w:rsidRPr="006F4A91">
        <w:rPr>
          <w:rFonts w:ascii="Arial" w:hAnsi="Arial" w:cs="Arial"/>
          <w:iCs/>
        </w:rPr>
        <w:t xml:space="preserve">por </w:t>
      </w:r>
      <w:r w:rsidR="00D31202">
        <w:rPr>
          <w:rFonts w:ascii="Arial" w:hAnsi="Arial" w:cs="Arial"/>
          <w:iCs/>
        </w:rPr>
        <w:t>14</w:t>
      </w:r>
      <w:r w:rsidRPr="006F4A91">
        <w:rPr>
          <w:rFonts w:ascii="Arial" w:hAnsi="Arial" w:cs="Arial"/>
          <w:iCs/>
        </w:rPr>
        <w:t xml:space="preserve"> días a contar del </w:t>
      </w:r>
      <w:r w:rsidR="00D31202">
        <w:rPr>
          <w:rFonts w:ascii="Arial" w:hAnsi="Arial" w:cs="Arial"/>
          <w:iCs/>
        </w:rPr>
        <w:t>10</w:t>
      </w:r>
      <w:r w:rsidRPr="006F4A91">
        <w:rPr>
          <w:rFonts w:ascii="Arial" w:hAnsi="Arial" w:cs="Arial"/>
          <w:iCs/>
        </w:rPr>
        <w:t>.</w:t>
      </w:r>
      <w:r w:rsidR="007908A3" w:rsidRPr="006F4A91">
        <w:rPr>
          <w:rFonts w:ascii="Arial" w:hAnsi="Arial" w:cs="Arial"/>
          <w:iCs/>
        </w:rPr>
        <w:t>0</w:t>
      </w:r>
      <w:r w:rsidR="00D31202">
        <w:rPr>
          <w:rFonts w:ascii="Arial" w:hAnsi="Arial" w:cs="Arial"/>
          <w:iCs/>
        </w:rPr>
        <w:t>6</w:t>
      </w:r>
      <w:r w:rsidRPr="006F4A91">
        <w:rPr>
          <w:rFonts w:ascii="Arial" w:hAnsi="Arial" w:cs="Arial"/>
          <w:iCs/>
        </w:rPr>
        <w:t>.202</w:t>
      </w:r>
      <w:r w:rsidR="007908A3" w:rsidRPr="006F4A91">
        <w:rPr>
          <w:rFonts w:ascii="Arial" w:hAnsi="Arial" w:cs="Arial"/>
          <w:iCs/>
        </w:rPr>
        <w:t>4</w:t>
      </w:r>
      <w:r w:rsidRPr="006F4A91">
        <w:rPr>
          <w:rFonts w:ascii="Arial" w:hAnsi="Arial" w:cs="Arial"/>
          <w:iCs/>
          <w:noProof/>
        </w:rPr>
        <w:t xml:space="preserve"> hasta el </w:t>
      </w:r>
      <w:r w:rsidR="00F0617A" w:rsidRPr="006F4A91">
        <w:rPr>
          <w:rFonts w:ascii="Arial" w:hAnsi="Arial" w:cs="Arial"/>
          <w:iCs/>
          <w:noProof/>
        </w:rPr>
        <w:t>2</w:t>
      </w:r>
      <w:r w:rsidR="00C63712" w:rsidRPr="006F4A91">
        <w:rPr>
          <w:rFonts w:ascii="Arial" w:hAnsi="Arial" w:cs="Arial"/>
          <w:iCs/>
          <w:noProof/>
        </w:rPr>
        <w:t>3</w:t>
      </w:r>
      <w:r w:rsidRPr="006F4A91">
        <w:rPr>
          <w:rFonts w:ascii="Arial" w:hAnsi="Arial" w:cs="Arial"/>
          <w:iCs/>
          <w:noProof/>
        </w:rPr>
        <w:t>.</w:t>
      </w:r>
      <w:r w:rsidR="007908A3" w:rsidRPr="006F4A91">
        <w:rPr>
          <w:rFonts w:ascii="Arial" w:hAnsi="Arial" w:cs="Arial"/>
          <w:iCs/>
          <w:noProof/>
        </w:rPr>
        <w:t>0</w:t>
      </w:r>
      <w:r w:rsidR="00D31202">
        <w:rPr>
          <w:rFonts w:ascii="Arial" w:hAnsi="Arial" w:cs="Arial"/>
          <w:iCs/>
          <w:noProof/>
        </w:rPr>
        <w:t>6</w:t>
      </w:r>
      <w:r w:rsidRPr="006F4A91">
        <w:rPr>
          <w:rFonts w:ascii="Arial" w:hAnsi="Arial" w:cs="Arial"/>
          <w:iCs/>
          <w:noProof/>
        </w:rPr>
        <w:t>.202</w:t>
      </w:r>
      <w:r w:rsidR="007908A3" w:rsidRPr="006F4A91">
        <w:rPr>
          <w:rFonts w:ascii="Arial" w:hAnsi="Arial" w:cs="Arial"/>
          <w:iCs/>
          <w:noProof/>
        </w:rPr>
        <w:t>4</w:t>
      </w:r>
      <w:r w:rsidRPr="006F4A91">
        <w:rPr>
          <w:rFonts w:ascii="Arial" w:hAnsi="Arial" w:cs="Arial"/>
          <w:iCs/>
          <w:noProof/>
        </w:rPr>
        <w:t xml:space="preserve"> ambas fechas inclusive</w:t>
      </w:r>
      <w:r w:rsidRPr="006F4A91">
        <w:rPr>
          <w:rFonts w:ascii="Arial" w:hAnsi="Arial" w:cs="Arial"/>
          <w:iCs/>
        </w:rPr>
        <w:t>.</w:t>
      </w:r>
    </w:p>
    <w:p w14:paraId="6593CA74" w14:textId="77777777" w:rsidR="00540807" w:rsidRPr="006F4A91" w:rsidRDefault="00540807" w:rsidP="00540807">
      <w:pPr>
        <w:ind w:left="709" w:right="1327"/>
        <w:jc w:val="both"/>
        <w:rPr>
          <w:rFonts w:ascii="Arial" w:hAnsi="Arial" w:cs="Arial"/>
          <w:iCs/>
        </w:rPr>
      </w:pPr>
    </w:p>
    <w:p w14:paraId="71CAA818" w14:textId="77777777" w:rsidR="00540807" w:rsidRPr="006F4A91" w:rsidRDefault="002E6C1D" w:rsidP="007201CE">
      <w:pPr>
        <w:numPr>
          <w:ilvl w:val="0"/>
          <w:numId w:val="8"/>
        </w:numPr>
        <w:ind w:left="709" w:right="1327" w:hanging="425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  <w:color w:val="000000"/>
        </w:rPr>
        <w:t xml:space="preserve">Resolución N° </w:t>
      </w:r>
      <w:r w:rsidR="008D2A8F" w:rsidRPr="006F4A91">
        <w:rPr>
          <w:rFonts w:ascii="Arial" w:hAnsi="Arial" w:cs="Arial"/>
          <w:iCs/>
          <w:color w:val="000000"/>
        </w:rPr>
        <w:t>001-</w:t>
      </w:r>
      <w:r w:rsidR="00D31202">
        <w:rPr>
          <w:rFonts w:ascii="Arial" w:hAnsi="Arial" w:cs="Arial"/>
          <w:iCs/>
          <w:color w:val="000000"/>
        </w:rPr>
        <w:t>347891</w:t>
      </w:r>
      <w:r w:rsidR="00540807" w:rsidRPr="006F4A91">
        <w:rPr>
          <w:rFonts w:ascii="Arial" w:hAnsi="Arial" w:cs="Arial"/>
          <w:iCs/>
          <w:color w:val="000000"/>
        </w:rPr>
        <w:t xml:space="preserve"> de la </w:t>
      </w:r>
      <w:r w:rsidRPr="006F4A91">
        <w:rPr>
          <w:rFonts w:ascii="Arial" w:hAnsi="Arial" w:cs="Arial"/>
          <w:iCs/>
          <w:color w:val="000000"/>
        </w:rPr>
        <w:t xml:space="preserve">Isapre </w:t>
      </w:r>
      <w:r w:rsidR="00C63712" w:rsidRPr="006F4A91">
        <w:rPr>
          <w:rFonts w:ascii="Arial" w:hAnsi="Arial" w:cs="Arial"/>
          <w:b/>
          <w:bCs/>
          <w:iCs/>
        </w:rPr>
        <w:t>Banmédica</w:t>
      </w:r>
      <w:r w:rsidR="00540807" w:rsidRPr="006F4A91">
        <w:rPr>
          <w:rFonts w:ascii="Arial" w:hAnsi="Arial" w:cs="Arial"/>
          <w:iCs/>
          <w:color w:val="000000"/>
        </w:rPr>
        <w:t xml:space="preserve"> que autoriza Licencia Médica Nº </w:t>
      </w:r>
      <w:r w:rsidR="00D31202">
        <w:rPr>
          <w:rFonts w:ascii="Arial" w:hAnsi="Arial" w:cs="Arial"/>
          <w:iCs/>
        </w:rPr>
        <w:t>31034789181</w:t>
      </w:r>
      <w:r w:rsidR="00540807" w:rsidRPr="006F4A91">
        <w:rPr>
          <w:rFonts w:ascii="Arial" w:hAnsi="Arial" w:cs="Arial"/>
          <w:iCs/>
          <w:color w:val="000000"/>
        </w:rPr>
        <w:t>.</w:t>
      </w:r>
    </w:p>
    <w:p w14:paraId="069F8666" w14:textId="77777777" w:rsidR="009A0E48" w:rsidRPr="006F4A91" w:rsidRDefault="009A0E48" w:rsidP="009A0E48">
      <w:pPr>
        <w:pStyle w:val="Prrafodelista"/>
        <w:rPr>
          <w:rFonts w:ascii="Arial" w:hAnsi="Arial" w:cs="Arial"/>
          <w:iCs/>
        </w:rPr>
      </w:pPr>
    </w:p>
    <w:p w14:paraId="30F3BD44" w14:textId="77777777" w:rsidR="00067EC3" w:rsidRPr="006F4A91" w:rsidRDefault="00540807" w:rsidP="007201CE">
      <w:pPr>
        <w:numPr>
          <w:ilvl w:val="0"/>
          <w:numId w:val="8"/>
        </w:numPr>
        <w:ind w:left="709" w:right="1327" w:hanging="425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</w:rPr>
        <w:t xml:space="preserve">Decreto Alcaldicio Nº </w:t>
      </w:r>
      <w:r w:rsidR="00D31202">
        <w:rPr>
          <w:rFonts w:ascii="Arial" w:hAnsi="Arial" w:cs="Arial"/>
          <w:iCs/>
        </w:rPr>
        <w:t>1951</w:t>
      </w:r>
      <w:r w:rsidRPr="006F4A91">
        <w:rPr>
          <w:rFonts w:ascii="Arial" w:hAnsi="Arial" w:cs="Arial"/>
          <w:iCs/>
        </w:rPr>
        <w:t xml:space="preserve"> de fecha </w:t>
      </w:r>
      <w:r w:rsidR="00D31202">
        <w:rPr>
          <w:rFonts w:ascii="Arial" w:hAnsi="Arial" w:cs="Arial"/>
          <w:iCs/>
        </w:rPr>
        <w:t>25</w:t>
      </w:r>
      <w:r w:rsidRPr="006F4A91">
        <w:rPr>
          <w:rFonts w:ascii="Arial" w:hAnsi="Arial" w:cs="Arial"/>
          <w:iCs/>
        </w:rPr>
        <w:t>.</w:t>
      </w:r>
      <w:r w:rsidR="00D31202">
        <w:rPr>
          <w:rFonts w:ascii="Arial" w:hAnsi="Arial" w:cs="Arial"/>
          <w:iCs/>
        </w:rPr>
        <w:t>06</w:t>
      </w:r>
      <w:r w:rsidRPr="006F4A91">
        <w:rPr>
          <w:rFonts w:ascii="Arial" w:hAnsi="Arial" w:cs="Arial"/>
          <w:iCs/>
        </w:rPr>
        <w:t>.202</w:t>
      </w:r>
      <w:r w:rsidR="002E6C1D" w:rsidRPr="006F4A91">
        <w:rPr>
          <w:rFonts w:ascii="Arial" w:hAnsi="Arial" w:cs="Arial"/>
          <w:iCs/>
        </w:rPr>
        <w:t>4</w:t>
      </w:r>
      <w:r w:rsidRPr="006F4A91">
        <w:rPr>
          <w:rFonts w:ascii="Arial" w:hAnsi="Arial" w:cs="Arial"/>
          <w:iCs/>
        </w:rPr>
        <w:t xml:space="preserve">, que tramita Licencia Médica Nº </w:t>
      </w:r>
      <w:r w:rsidR="00D31202">
        <w:rPr>
          <w:rFonts w:ascii="Arial" w:hAnsi="Arial" w:cs="Arial"/>
          <w:iCs/>
        </w:rPr>
        <w:t>31040566380</w:t>
      </w:r>
      <w:r w:rsidRPr="006F4A91">
        <w:rPr>
          <w:rFonts w:ascii="Arial" w:hAnsi="Arial" w:cs="Arial"/>
          <w:iCs/>
        </w:rPr>
        <w:t xml:space="preserve"> de do</w:t>
      </w:r>
      <w:r w:rsidR="00F0617A" w:rsidRPr="006F4A91">
        <w:rPr>
          <w:rFonts w:ascii="Arial" w:hAnsi="Arial" w:cs="Arial"/>
          <w:iCs/>
        </w:rPr>
        <w:t>n</w:t>
      </w:r>
      <w:r w:rsidRPr="006F4A91">
        <w:rPr>
          <w:rFonts w:ascii="Arial" w:hAnsi="Arial" w:cs="Arial"/>
          <w:iCs/>
        </w:rPr>
        <w:t xml:space="preserve"> </w:t>
      </w:r>
      <w:r w:rsidR="00D31202" w:rsidRPr="006F4A91">
        <w:rPr>
          <w:rFonts w:ascii="Arial" w:hAnsi="Arial" w:cs="Arial"/>
          <w:b/>
          <w:bCs/>
          <w:iCs/>
        </w:rPr>
        <w:t>J</w:t>
      </w:r>
      <w:r w:rsidR="00D31202">
        <w:rPr>
          <w:rFonts w:ascii="Arial" w:hAnsi="Arial" w:cs="Arial"/>
          <w:b/>
          <w:bCs/>
          <w:iCs/>
        </w:rPr>
        <w:t>AIME ANDRES RIVEROS CAMUS</w:t>
      </w:r>
      <w:r w:rsidR="002E6C1D" w:rsidRPr="006F4A91">
        <w:rPr>
          <w:rFonts w:ascii="Arial" w:hAnsi="Arial" w:cs="Arial"/>
          <w:iCs/>
        </w:rPr>
        <w:t xml:space="preserve"> </w:t>
      </w:r>
      <w:r w:rsidR="00067EC3" w:rsidRPr="006F4A91">
        <w:rPr>
          <w:rFonts w:ascii="Arial" w:hAnsi="Arial" w:cs="Arial"/>
          <w:iCs/>
        </w:rPr>
        <w:t xml:space="preserve">por </w:t>
      </w:r>
      <w:r w:rsidR="00D31202">
        <w:rPr>
          <w:rFonts w:ascii="Arial" w:hAnsi="Arial" w:cs="Arial"/>
          <w:iCs/>
        </w:rPr>
        <w:t>7</w:t>
      </w:r>
      <w:r w:rsidR="00067EC3" w:rsidRPr="006F4A91">
        <w:rPr>
          <w:rFonts w:ascii="Arial" w:hAnsi="Arial" w:cs="Arial"/>
          <w:iCs/>
        </w:rPr>
        <w:t xml:space="preserve"> días a contar del </w:t>
      </w:r>
      <w:r w:rsidR="00D31202">
        <w:rPr>
          <w:rFonts w:ascii="Arial" w:hAnsi="Arial" w:cs="Arial"/>
          <w:iCs/>
        </w:rPr>
        <w:t>24</w:t>
      </w:r>
      <w:r w:rsidR="00067EC3" w:rsidRPr="006F4A91">
        <w:rPr>
          <w:rFonts w:ascii="Arial" w:hAnsi="Arial" w:cs="Arial"/>
          <w:iCs/>
        </w:rPr>
        <w:t>.</w:t>
      </w:r>
      <w:r w:rsidR="00D31202">
        <w:rPr>
          <w:rFonts w:ascii="Arial" w:hAnsi="Arial" w:cs="Arial"/>
          <w:iCs/>
        </w:rPr>
        <w:t>06</w:t>
      </w:r>
      <w:r w:rsidR="00067EC3" w:rsidRPr="006F4A91">
        <w:rPr>
          <w:rFonts w:ascii="Arial" w:hAnsi="Arial" w:cs="Arial"/>
          <w:iCs/>
        </w:rPr>
        <w:t>.2024</w:t>
      </w:r>
      <w:r w:rsidR="00067EC3" w:rsidRPr="006F4A91">
        <w:rPr>
          <w:rFonts w:ascii="Arial" w:hAnsi="Arial" w:cs="Arial"/>
          <w:iCs/>
          <w:noProof/>
        </w:rPr>
        <w:t xml:space="preserve"> hasta el </w:t>
      </w:r>
      <w:r w:rsidR="00D31202">
        <w:rPr>
          <w:rFonts w:ascii="Arial" w:hAnsi="Arial" w:cs="Arial"/>
          <w:iCs/>
          <w:noProof/>
        </w:rPr>
        <w:t>30</w:t>
      </w:r>
      <w:r w:rsidR="00067EC3" w:rsidRPr="006F4A91">
        <w:rPr>
          <w:rFonts w:ascii="Arial" w:hAnsi="Arial" w:cs="Arial"/>
          <w:iCs/>
          <w:noProof/>
        </w:rPr>
        <w:t>.</w:t>
      </w:r>
      <w:r w:rsidR="00D31202">
        <w:rPr>
          <w:rFonts w:ascii="Arial" w:hAnsi="Arial" w:cs="Arial"/>
          <w:iCs/>
          <w:noProof/>
        </w:rPr>
        <w:t>06</w:t>
      </w:r>
      <w:r w:rsidR="00067EC3" w:rsidRPr="006F4A91">
        <w:rPr>
          <w:rFonts w:ascii="Arial" w:hAnsi="Arial" w:cs="Arial"/>
          <w:iCs/>
          <w:noProof/>
        </w:rPr>
        <w:t>.2024 ambas fechas inclusive</w:t>
      </w:r>
      <w:r w:rsidR="00067EC3" w:rsidRPr="006F4A91">
        <w:rPr>
          <w:rFonts w:ascii="Arial" w:hAnsi="Arial" w:cs="Arial"/>
          <w:iCs/>
        </w:rPr>
        <w:t>.</w:t>
      </w:r>
    </w:p>
    <w:p w14:paraId="11B094C0" w14:textId="77777777" w:rsidR="00540807" w:rsidRPr="006F4A91" w:rsidRDefault="00540807" w:rsidP="00067EC3">
      <w:pPr>
        <w:ind w:left="709" w:right="1327"/>
        <w:jc w:val="both"/>
        <w:rPr>
          <w:rFonts w:ascii="Arial" w:hAnsi="Arial" w:cs="Arial"/>
          <w:iCs/>
        </w:rPr>
      </w:pPr>
    </w:p>
    <w:p w14:paraId="3E474252" w14:textId="77777777" w:rsidR="00C54F4C" w:rsidRPr="006F4A91" w:rsidRDefault="00C54F4C" w:rsidP="007201CE">
      <w:pPr>
        <w:numPr>
          <w:ilvl w:val="0"/>
          <w:numId w:val="8"/>
        </w:numPr>
        <w:ind w:left="709" w:right="1327" w:hanging="425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  <w:color w:val="000000"/>
        </w:rPr>
        <w:t xml:space="preserve">Resolución N° </w:t>
      </w:r>
      <w:r w:rsidR="008D2A8F" w:rsidRPr="006F4A91">
        <w:rPr>
          <w:rFonts w:ascii="Arial" w:hAnsi="Arial" w:cs="Arial"/>
          <w:iCs/>
          <w:color w:val="000000"/>
        </w:rPr>
        <w:t>001-</w:t>
      </w:r>
      <w:r w:rsidR="00D31202">
        <w:rPr>
          <w:rFonts w:ascii="Arial" w:hAnsi="Arial" w:cs="Arial"/>
          <w:iCs/>
          <w:color w:val="000000"/>
        </w:rPr>
        <w:t>405663</w:t>
      </w:r>
      <w:r w:rsidRPr="006F4A91">
        <w:rPr>
          <w:rFonts w:ascii="Arial" w:hAnsi="Arial" w:cs="Arial"/>
          <w:iCs/>
          <w:color w:val="000000"/>
        </w:rPr>
        <w:t xml:space="preserve"> de la Isapre </w:t>
      </w:r>
      <w:r w:rsidR="0052554B" w:rsidRPr="006F4A91">
        <w:rPr>
          <w:rFonts w:ascii="Arial" w:hAnsi="Arial" w:cs="Arial"/>
          <w:b/>
          <w:bCs/>
          <w:iCs/>
        </w:rPr>
        <w:t>Banmédica</w:t>
      </w:r>
      <w:r w:rsidRPr="006F4A91">
        <w:rPr>
          <w:rFonts w:ascii="Arial" w:hAnsi="Arial" w:cs="Arial"/>
          <w:iCs/>
          <w:color w:val="000000"/>
        </w:rPr>
        <w:t xml:space="preserve"> que autoriza Licencia Médica Nº </w:t>
      </w:r>
      <w:r w:rsidR="00D31202">
        <w:rPr>
          <w:rFonts w:ascii="Arial" w:hAnsi="Arial" w:cs="Arial"/>
          <w:iCs/>
        </w:rPr>
        <w:t>31040566380</w:t>
      </w:r>
      <w:r w:rsidRPr="006F4A91">
        <w:rPr>
          <w:rFonts w:ascii="Arial" w:hAnsi="Arial" w:cs="Arial"/>
          <w:iCs/>
          <w:color w:val="000000"/>
        </w:rPr>
        <w:t>.</w:t>
      </w:r>
    </w:p>
    <w:p w14:paraId="4EC822F3" w14:textId="77777777" w:rsidR="00B631F6" w:rsidRPr="006F4A91" w:rsidRDefault="00B631F6" w:rsidP="00B631F6">
      <w:pPr>
        <w:pStyle w:val="Prrafodelista"/>
        <w:rPr>
          <w:rFonts w:ascii="Arial" w:hAnsi="Arial" w:cs="Arial"/>
          <w:iCs/>
        </w:rPr>
      </w:pPr>
    </w:p>
    <w:p w14:paraId="6EF191FA" w14:textId="77777777" w:rsidR="008D2A8F" w:rsidRPr="006F4A91" w:rsidRDefault="00B631F6" w:rsidP="007201CE">
      <w:pPr>
        <w:numPr>
          <w:ilvl w:val="0"/>
          <w:numId w:val="8"/>
        </w:numPr>
        <w:ind w:left="709" w:right="1327" w:hanging="425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</w:rPr>
        <w:t xml:space="preserve">Decreto Alcaldicio Nº </w:t>
      </w:r>
      <w:r w:rsidR="00D31202">
        <w:rPr>
          <w:rFonts w:ascii="Arial" w:hAnsi="Arial" w:cs="Arial"/>
          <w:iCs/>
        </w:rPr>
        <w:t>2069</w:t>
      </w:r>
      <w:r w:rsidRPr="006F4A91">
        <w:rPr>
          <w:rFonts w:ascii="Arial" w:hAnsi="Arial" w:cs="Arial"/>
          <w:iCs/>
        </w:rPr>
        <w:t xml:space="preserve"> de fecha </w:t>
      </w:r>
      <w:r w:rsidR="00D31202">
        <w:rPr>
          <w:rFonts w:ascii="Arial" w:hAnsi="Arial" w:cs="Arial"/>
          <w:iCs/>
        </w:rPr>
        <w:t>01</w:t>
      </w:r>
      <w:r w:rsidRPr="006F4A91">
        <w:rPr>
          <w:rFonts w:ascii="Arial" w:hAnsi="Arial" w:cs="Arial"/>
          <w:iCs/>
        </w:rPr>
        <w:t>.</w:t>
      </w:r>
      <w:r w:rsidR="00D31202">
        <w:rPr>
          <w:rFonts w:ascii="Arial" w:hAnsi="Arial" w:cs="Arial"/>
          <w:iCs/>
        </w:rPr>
        <w:t>07</w:t>
      </w:r>
      <w:r w:rsidRPr="006F4A91">
        <w:rPr>
          <w:rFonts w:ascii="Arial" w:hAnsi="Arial" w:cs="Arial"/>
          <w:iCs/>
        </w:rPr>
        <w:t xml:space="preserve">.2024, que tramita Licencia Médica Nº </w:t>
      </w:r>
      <w:r w:rsidR="00D31202">
        <w:rPr>
          <w:rFonts w:ascii="Arial" w:hAnsi="Arial" w:cs="Arial"/>
          <w:iCs/>
        </w:rPr>
        <w:t>31042343869</w:t>
      </w:r>
      <w:r w:rsidRPr="006F4A91">
        <w:rPr>
          <w:rFonts w:ascii="Arial" w:hAnsi="Arial" w:cs="Arial"/>
          <w:iCs/>
        </w:rPr>
        <w:t xml:space="preserve"> de do</w:t>
      </w:r>
      <w:r w:rsidR="009C303F" w:rsidRPr="006F4A91">
        <w:rPr>
          <w:rFonts w:ascii="Arial" w:hAnsi="Arial" w:cs="Arial"/>
          <w:iCs/>
        </w:rPr>
        <w:t>n</w:t>
      </w:r>
      <w:r w:rsidRPr="006F4A91">
        <w:rPr>
          <w:rFonts w:ascii="Arial" w:hAnsi="Arial" w:cs="Arial"/>
          <w:iCs/>
        </w:rPr>
        <w:t xml:space="preserve"> </w:t>
      </w:r>
      <w:r w:rsidR="00D31202" w:rsidRPr="006F4A91">
        <w:rPr>
          <w:rFonts w:ascii="Arial" w:hAnsi="Arial" w:cs="Arial"/>
          <w:b/>
          <w:bCs/>
          <w:iCs/>
        </w:rPr>
        <w:t>J</w:t>
      </w:r>
      <w:r w:rsidR="00D31202">
        <w:rPr>
          <w:rFonts w:ascii="Arial" w:hAnsi="Arial" w:cs="Arial"/>
          <w:b/>
          <w:bCs/>
          <w:iCs/>
        </w:rPr>
        <w:t>AIME ANDRES RIVEROS CAMUS</w:t>
      </w:r>
      <w:r w:rsidRPr="006F4A91">
        <w:rPr>
          <w:rFonts w:ascii="Arial" w:hAnsi="Arial" w:cs="Arial"/>
          <w:iCs/>
        </w:rPr>
        <w:t xml:space="preserve"> </w:t>
      </w:r>
      <w:r w:rsidR="008D2A8F" w:rsidRPr="006F4A91">
        <w:rPr>
          <w:rFonts w:ascii="Arial" w:hAnsi="Arial" w:cs="Arial"/>
          <w:iCs/>
        </w:rPr>
        <w:t>por</w:t>
      </w:r>
      <w:r w:rsidR="00D31202">
        <w:rPr>
          <w:rFonts w:ascii="Arial" w:hAnsi="Arial" w:cs="Arial"/>
          <w:iCs/>
        </w:rPr>
        <w:t xml:space="preserve"> 5</w:t>
      </w:r>
      <w:r w:rsidR="008D2A8F" w:rsidRPr="006F4A91">
        <w:rPr>
          <w:rFonts w:ascii="Arial" w:hAnsi="Arial" w:cs="Arial"/>
          <w:iCs/>
        </w:rPr>
        <w:t xml:space="preserve"> días a contar del </w:t>
      </w:r>
      <w:r w:rsidR="00D31202">
        <w:rPr>
          <w:rFonts w:ascii="Arial" w:hAnsi="Arial" w:cs="Arial"/>
          <w:iCs/>
        </w:rPr>
        <w:t>01</w:t>
      </w:r>
      <w:r w:rsidR="008D2A8F" w:rsidRPr="006F4A91">
        <w:rPr>
          <w:rFonts w:ascii="Arial" w:hAnsi="Arial" w:cs="Arial"/>
          <w:iCs/>
        </w:rPr>
        <w:t>.</w:t>
      </w:r>
      <w:r w:rsidR="00D31202">
        <w:rPr>
          <w:rFonts w:ascii="Arial" w:hAnsi="Arial" w:cs="Arial"/>
          <w:iCs/>
        </w:rPr>
        <w:t>07</w:t>
      </w:r>
      <w:r w:rsidR="008D2A8F" w:rsidRPr="006F4A91">
        <w:rPr>
          <w:rFonts w:ascii="Arial" w:hAnsi="Arial" w:cs="Arial"/>
          <w:iCs/>
        </w:rPr>
        <w:t>.2024</w:t>
      </w:r>
      <w:r w:rsidR="008D2A8F" w:rsidRPr="006F4A91">
        <w:rPr>
          <w:rFonts w:ascii="Arial" w:hAnsi="Arial" w:cs="Arial"/>
          <w:iCs/>
          <w:noProof/>
        </w:rPr>
        <w:t xml:space="preserve"> hasta el </w:t>
      </w:r>
      <w:r w:rsidR="00D31202">
        <w:rPr>
          <w:rFonts w:ascii="Arial" w:hAnsi="Arial" w:cs="Arial"/>
          <w:iCs/>
          <w:noProof/>
        </w:rPr>
        <w:t>05</w:t>
      </w:r>
      <w:r w:rsidR="008D2A8F" w:rsidRPr="006F4A91">
        <w:rPr>
          <w:rFonts w:ascii="Arial" w:hAnsi="Arial" w:cs="Arial"/>
          <w:iCs/>
          <w:noProof/>
        </w:rPr>
        <w:t>.</w:t>
      </w:r>
      <w:r w:rsidR="00D31202">
        <w:rPr>
          <w:rFonts w:ascii="Arial" w:hAnsi="Arial" w:cs="Arial"/>
          <w:iCs/>
          <w:noProof/>
        </w:rPr>
        <w:t>07</w:t>
      </w:r>
      <w:r w:rsidR="008D2A8F" w:rsidRPr="006F4A91">
        <w:rPr>
          <w:rFonts w:ascii="Arial" w:hAnsi="Arial" w:cs="Arial"/>
          <w:iCs/>
          <w:noProof/>
        </w:rPr>
        <w:t>.2024 ambas fechas inclusive</w:t>
      </w:r>
      <w:r w:rsidR="008D2A8F" w:rsidRPr="006F4A91">
        <w:rPr>
          <w:rFonts w:ascii="Arial" w:hAnsi="Arial" w:cs="Arial"/>
          <w:iCs/>
        </w:rPr>
        <w:t>.</w:t>
      </w:r>
    </w:p>
    <w:p w14:paraId="447A0B85" w14:textId="77777777" w:rsidR="00B631F6" w:rsidRPr="006F4A91" w:rsidRDefault="00B631F6" w:rsidP="008D2A8F">
      <w:pPr>
        <w:ind w:left="709" w:right="1327"/>
        <w:jc w:val="both"/>
        <w:rPr>
          <w:rFonts w:ascii="Arial" w:hAnsi="Arial" w:cs="Arial"/>
          <w:iCs/>
        </w:rPr>
      </w:pPr>
    </w:p>
    <w:p w14:paraId="1918D625" w14:textId="77777777" w:rsidR="004212A8" w:rsidRDefault="00B631F6" w:rsidP="007201CE">
      <w:pPr>
        <w:numPr>
          <w:ilvl w:val="0"/>
          <w:numId w:val="8"/>
        </w:numPr>
        <w:ind w:left="709" w:right="1327" w:hanging="425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  <w:color w:val="000000"/>
        </w:rPr>
        <w:t xml:space="preserve">Resolución N° </w:t>
      </w:r>
      <w:r w:rsidR="008D2A8F" w:rsidRPr="006F4A91">
        <w:rPr>
          <w:rFonts w:ascii="Arial" w:hAnsi="Arial" w:cs="Arial"/>
          <w:iCs/>
          <w:color w:val="000000"/>
        </w:rPr>
        <w:t>00</w:t>
      </w:r>
      <w:r w:rsidR="00D31202">
        <w:rPr>
          <w:rFonts w:ascii="Arial" w:hAnsi="Arial" w:cs="Arial"/>
          <w:iCs/>
          <w:color w:val="000000"/>
        </w:rPr>
        <w:t>3-423438</w:t>
      </w:r>
      <w:r w:rsidRPr="006F4A91">
        <w:rPr>
          <w:rFonts w:ascii="Arial" w:hAnsi="Arial" w:cs="Arial"/>
          <w:iCs/>
          <w:color w:val="000000"/>
        </w:rPr>
        <w:t xml:space="preserve"> de la Isapre </w:t>
      </w:r>
      <w:r w:rsidR="0052554B" w:rsidRPr="006F4A91">
        <w:rPr>
          <w:rFonts w:ascii="Arial" w:hAnsi="Arial" w:cs="Arial"/>
          <w:b/>
          <w:bCs/>
          <w:iCs/>
        </w:rPr>
        <w:t>Banmédica</w:t>
      </w:r>
      <w:r w:rsidRPr="006F4A91">
        <w:rPr>
          <w:rFonts w:ascii="Arial" w:hAnsi="Arial" w:cs="Arial"/>
          <w:iCs/>
          <w:color w:val="000000"/>
        </w:rPr>
        <w:t xml:space="preserve"> que autoriza Licencia Médica Nº </w:t>
      </w:r>
      <w:r w:rsidR="00D31202">
        <w:rPr>
          <w:rFonts w:ascii="Arial" w:hAnsi="Arial" w:cs="Arial"/>
          <w:iCs/>
        </w:rPr>
        <w:t>31042343869</w:t>
      </w:r>
      <w:r w:rsidRPr="006F4A91">
        <w:rPr>
          <w:rFonts w:ascii="Arial" w:hAnsi="Arial" w:cs="Arial"/>
          <w:iCs/>
          <w:color w:val="000000"/>
        </w:rPr>
        <w:t>.</w:t>
      </w:r>
    </w:p>
    <w:p w14:paraId="60A1FA53" w14:textId="77777777" w:rsidR="00094A2E" w:rsidRPr="006F4A91" w:rsidRDefault="00094A2E" w:rsidP="00F51144">
      <w:pPr>
        <w:ind w:right="1043"/>
        <w:jc w:val="both"/>
        <w:rPr>
          <w:rFonts w:ascii="Arial" w:hAnsi="Arial" w:cs="Arial"/>
          <w:iCs/>
        </w:rPr>
      </w:pPr>
    </w:p>
    <w:p w14:paraId="410D1A31" w14:textId="77777777" w:rsidR="00094A2E" w:rsidRPr="006F4A91" w:rsidRDefault="002B66D5" w:rsidP="007201CE">
      <w:pPr>
        <w:numPr>
          <w:ilvl w:val="0"/>
          <w:numId w:val="8"/>
        </w:numPr>
        <w:ind w:right="1310" w:hanging="436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</w:rPr>
        <w:t xml:space="preserve">Resolución N° 573 de fecha 13.12.2014 de la Contraloría General de la República, </w:t>
      </w:r>
      <w:proofErr w:type="gramStart"/>
      <w:r w:rsidRPr="006F4A91">
        <w:rPr>
          <w:rFonts w:ascii="Arial" w:hAnsi="Arial" w:cs="Arial"/>
          <w:iCs/>
        </w:rPr>
        <w:t>en relación a</w:t>
      </w:r>
      <w:proofErr w:type="gramEnd"/>
      <w:r w:rsidRPr="006F4A91">
        <w:rPr>
          <w:rFonts w:ascii="Arial" w:hAnsi="Arial" w:cs="Arial"/>
          <w:iCs/>
        </w:rPr>
        <w:t xml:space="preserve"> los Actos Administrativos a través del Sistema de Registro Electrónico Municipal SIAPER.</w:t>
      </w:r>
    </w:p>
    <w:p w14:paraId="2EB2B40D" w14:textId="77777777" w:rsidR="009A0E48" w:rsidRPr="006F4A91" w:rsidRDefault="009A0E48" w:rsidP="00540807">
      <w:pPr>
        <w:pStyle w:val="Prrafodelista"/>
        <w:ind w:left="0"/>
        <w:rPr>
          <w:rFonts w:ascii="Arial" w:hAnsi="Arial" w:cs="Arial"/>
          <w:iCs/>
          <w:u w:val="single"/>
        </w:rPr>
      </w:pPr>
    </w:p>
    <w:p w14:paraId="18B21FEE" w14:textId="77777777" w:rsidR="004152CC" w:rsidRPr="006F4A91" w:rsidRDefault="007644B5" w:rsidP="00AD186C">
      <w:pPr>
        <w:jc w:val="both"/>
        <w:rPr>
          <w:rFonts w:ascii="Arial" w:hAnsi="Arial" w:cs="Arial"/>
          <w:b/>
          <w:iCs/>
          <w:u w:val="single"/>
        </w:rPr>
      </w:pPr>
      <w:r w:rsidRPr="006F4A91">
        <w:rPr>
          <w:rFonts w:ascii="Arial" w:hAnsi="Arial" w:cs="Arial"/>
          <w:b/>
          <w:iCs/>
          <w:u w:val="single"/>
        </w:rPr>
        <w:t>Y TENIENDO PRESENTE:</w:t>
      </w:r>
    </w:p>
    <w:p w14:paraId="047FB2B3" w14:textId="77777777" w:rsidR="009E039A" w:rsidRPr="006F4A91" w:rsidRDefault="009E039A" w:rsidP="00AD186C">
      <w:pPr>
        <w:jc w:val="both"/>
        <w:rPr>
          <w:rFonts w:ascii="Arial" w:hAnsi="Arial" w:cs="Arial"/>
          <w:b/>
          <w:iCs/>
          <w:u w:val="single"/>
        </w:rPr>
      </w:pPr>
    </w:p>
    <w:p w14:paraId="31F72A36" w14:textId="77777777" w:rsidR="00B631F6" w:rsidRPr="006F4A91" w:rsidRDefault="007644B5" w:rsidP="007201CE">
      <w:pPr>
        <w:ind w:left="709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</w:rPr>
        <w:t>Las facultades que me confiere lo es</w:t>
      </w:r>
      <w:r w:rsidR="004A5A8C" w:rsidRPr="006F4A91">
        <w:rPr>
          <w:rFonts w:ascii="Arial" w:hAnsi="Arial" w:cs="Arial"/>
          <w:iCs/>
        </w:rPr>
        <w:t xml:space="preserve">tablecido </w:t>
      </w:r>
      <w:r w:rsidR="00D915E9" w:rsidRPr="006F4A91">
        <w:rPr>
          <w:rFonts w:ascii="Arial" w:hAnsi="Arial" w:cs="Arial"/>
          <w:iCs/>
        </w:rPr>
        <w:t>de la Ley N° 18.88</w:t>
      </w:r>
      <w:r w:rsidRPr="006F4A91">
        <w:rPr>
          <w:rFonts w:ascii="Arial" w:hAnsi="Arial" w:cs="Arial"/>
          <w:iCs/>
        </w:rPr>
        <w:t xml:space="preserve">3/89 Estatuto Administrativo </w:t>
      </w:r>
    </w:p>
    <w:p w14:paraId="721B2165" w14:textId="77777777" w:rsidR="007644B5" w:rsidRPr="006F4A91" w:rsidRDefault="007644B5" w:rsidP="007201CE">
      <w:pPr>
        <w:ind w:left="709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</w:rPr>
        <w:t>y en la Ley N° 18.695/92 (Refundida) Orgánica Constitucionales de Municipalidades.</w:t>
      </w:r>
    </w:p>
    <w:p w14:paraId="15DD2059" w14:textId="77777777" w:rsidR="00094A2E" w:rsidRPr="006F4A91" w:rsidRDefault="00094A2E" w:rsidP="00094A2E">
      <w:pPr>
        <w:ind w:left="720" w:right="1043"/>
        <w:jc w:val="both"/>
        <w:rPr>
          <w:rFonts w:ascii="Arial" w:hAnsi="Arial" w:cs="Arial"/>
          <w:iCs/>
        </w:rPr>
      </w:pPr>
    </w:p>
    <w:p w14:paraId="5F2EA529" w14:textId="77777777" w:rsidR="007540D2" w:rsidRPr="006F4A91" w:rsidRDefault="00447886" w:rsidP="00E81F86">
      <w:pPr>
        <w:tabs>
          <w:tab w:val="left" w:pos="851"/>
        </w:tabs>
        <w:jc w:val="both"/>
        <w:rPr>
          <w:rFonts w:ascii="Arial" w:hAnsi="Arial" w:cs="Arial"/>
          <w:b/>
          <w:iCs/>
          <w:u w:val="single"/>
        </w:rPr>
      </w:pPr>
      <w:r w:rsidRPr="006F4A91">
        <w:rPr>
          <w:rFonts w:ascii="Arial" w:hAnsi="Arial" w:cs="Arial"/>
          <w:b/>
          <w:iCs/>
          <w:u w:val="single"/>
        </w:rPr>
        <w:t>DECRETO:</w:t>
      </w:r>
    </w:p>
    <w:p w14:paraId="1B8303E4" w14:textId="77777777" w:rsidR="009E039A" w:rsidRPr="006F4A91" w:rsidRDefault="009E039A" w:rsidP="00E81F86">
      <w:pPr>
        <w:tabs>
          <w:tab w:val="left" w:pos="851"/>
        </w:tabs>
        <w:jc w:val="both"/>
        <w:rPr>
          <w:rFonts w:ascii="Arial" w:hAnsi="Arial" w:cs="Arial"/>
          <w:b/>
          <w:iCs/>
          <w:u w:val="single"/>
        </w:rPr>
      </w:pPr>
    </w:p>
    <w:p w14:paraId="0C390E2F" w14:textId="77777777" w:rsidR="006F4A91" w:rsidRPr="006F4A91" w:rsidRDefault="007540D2" w:rsidP="007201CE">
      <w:pPr>
        <w:numPr>
          <w:ilvl w:val="0"/>
          <w:numId w:val="6"/>
        </w:numPr>
        <w:tabs>
          <w:tab w:val="left" w:pos="851"/>
        </w:tabs>
        <w:ind w:left="709" w:right="1310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b/>
          <w:iCs/>
        </w:rPr>
        <w:t xml:space="preserve">AUTORIZASE, </w:t>
      </w:r>
      <w:r w:rsidRPr="006F4A91">
        <w:rPr>
          <w:rFonts w:ascii="Arial" w:hAnsi="Arial" w:cs="Arial"/>
          <w:iCs/>
        </w:rPr>
        <w:t>Licencia</w:t>
      </w:r>
      <w:r w:rsidR="0015473C" w:rsidRPr="006F4A91">
        <w:rPr>
          <w:rFonts w:ascii="Arial" w:hAnsi="Arial" w:cs="Arial"/>
          <w:iCs/>
        </w:rPr>
        <w:t>s</w:t>
      </w:r>
      <w:r w:rsidRPr="006F4A91">
        <w:rPr>
          <w:rFonts w:ascii="Arial" w:hAnsi="Arial" w:cs="Arial"/>
          <w:iCs/>
        </w:rPr>
        <w:t xml:space="preserve"> Médicas q</w:t>
      </w:r>
      <w:r w:rsidR="0015473C" w:rsidRPr="006F4A91">
        <w:rPr>
          <w:rFonts w:ascii="Arial" w:hAnsi="Arial" w:cs="Arial"/>
          <w:iCs/>
        </w:rPr>
        <w:t>ue se individualizan en lo</w:t>
      </w:r>
      <w:r w:rsidRPr="006F4A91">
        <w:rPr>
          <w:rFonts w:ascii="Arial" w:hAnsi="Arial" w:cs="Arial"/>
          <w:iCs/>
        </w:rPr>
        <w:t xml:space="preserve"> Vistos </w:t>
      </w:r>
      <w:r w:rsidR="00FF2519" w:rsidRPr="006F4A91">
        <w:rPr>
          <w:rFonts w:ascii="Arial" w:hAnsi="Arial" w:cs="Arial"/>
          <w:b/>
          <w:iCs/>
        </w:rPr>
        <w:t>a)</w:t>
      </w:r>
      <w:r w:rsidR="00875A21" w:rsidRPr="006F4A91">
        <w:rPr>
          <w:rFonts w:ascii="Arial" w:hAnsi="Arial" w:cs="Arial"/>
          <w:b/>
          <w:iCs/>
        </w:rPr>
        <w:t>,</w:t>
      </w:r>
      <w:r w:rsidR="009A0E48" w:rsidRPr="006F4A91">
        <w:rPr>
          <w:rFonts w:ascii="Arial" w:hAnsi="Arial" w:cs="Arial"/>
          <w:b/>
          <w:iCs/>
        </w:rPr>
        <w:t xml:space="preserve"> </w:t>
      </w:r>
      <w:r w:rsidR="00622CFF" w:rsidRPr="006F4A91">
        <w:rPr>
          <w:rFonts w:ascii="Arial" w:hAnsi="Arial" w:cs="Arial"/>
          <w:b/>
          <w:iCs/>
        </w:rPr>
        <w:t>c)</w:t>
      </w:r>
      <w:r w:rsidR="004212A8">
        <w:rPr>
          <w:rFonts w:ascii="Arial" w:hAnsi="Arial" w:cs="Arial"/>
          <w:b/>
          <w:iCs/>
        </w:rPr>
        <w:t xml:space="preserve"> y</w:t>
      </w:r>
      <w:r w:rsidR="00875A21" w:rsidRPr="006F4A91">
        <w:rPr>
          <w:rFonts w:ascii="Arial" w:hAnsi="Arial" w:cs="Arial"/>
          <w:b/>
          <w:iCs/>
        </w:rPr>
        <w:t xml:space="preserve"> e)</w:t>
      </w:r>
      <w:r w:rsidR="00185A04" w:rsidRPr="006F4A91">
        <w:rPr>
          <w:rFonts w:ascii="Arial" w:hAnsi="Arial" w:cs="Arial"/>
          <w:b/>
          <w:iCs/>
        </w:rPr>
        <w:t xml:space="preserve"> </w:t>
      </w:r>
      <w:r w:rsidRPr="006F4A91">
        <w:rPr>
          <w:rFonts w:ascii="Arial" w:hAnsi="Arial" w:cs="Arial"/>
          <w:iCs/>
        </w:rPr>
        <w:t>a nombre d</w:t>
      </w:r>
      <w:r w:rsidR="00452EE7" w:rsidRPr="006F4A91">
        <w:rPr>
          <w:rFonts w:ascii="Arial" w:hAnsi="Arial" w:cs="Arial"/>
          <w:iCs/>
        </w:rPr>
        <w:t>e</w:t>
      </w:r>
      <w:r w:rsidR="009C303F" w:rsidRPr="006F4A91">
        <w:rPr>
          <w:rFonts w:ascii="Arial" w:hAnsi="Arial" w:cs="Arial"/>
          <w:iCs/>
        </w:rPr>
        <w:t>l</w:t>
      </w:r>
      <w:r w:rsidRPr="006F4A91">
        <w:rPr>
          <w:rFonts w:ascii="Arial" w:hAnsi="Arial" w:cs="Arial"/>
          <w:iCs/>
        </w:rPr>
        <w:t xml:space="preserve"> funcionari</w:t>
      </w:r>
      <w:r w:rsidR="009C303F" w:rsidRPr="006F4A91">
        <w:rPr>
          <w:rFonts w:ascii="Arial" w:hAnsi="Arial" w:cs="Arial"/>
          <w:iCs/>
        </w:rPr>
        <w:t>o</w:t>
      </w:r>
      <w:r w:rsidRPr="006F4A91">
        <w:rPr>
          <w:rFonts w:ascii="Arial" w:hAnsi="Arial" w:cs="Arial"/>
          <w:iCs/>
        </w:rPr>
        <w:t xml:space="preserve"> </w:t>
      </w:r>
      <w:r w:rsidR="00461E67" w:rsidRPr="006F4A91">
        <w:rPr>
          <w:rFonts w:ascii="Arial" w:hAnsi="Arial" w:cs="Arial"/>
          <w:b/>
          <w:bCs/>
          <w:iCs/>
        </w:rPr>
        <w:t>J</w:t>
      </w:r>
      <w:r w:rsidR="00461E67">
        <w:rPr>
          <w:rFonts w:ascii="Arial" w:hAnsi="Arial" w:cs="Arial"/>
          <w:b/>
          <w:bCs/>
          <w:iCs/>
        </w:rPr>
        <w:t>AIME ANDRES RIVEROS CAMUS</w:t>
      </w:r>
      <w:r w:rsidRPr="006F4A91">
        <w:rPr>
          <w:rFonts w:ascii="Arial" w:hAnsi="Arial" w:cs="Arial"/>
          <w:iCs/>
        </w:rPr>
        <w:t>, Rut</w:t>
      </w:r>
      <w:r w:rsidR="00EA4AAD" w:rsidRPr="006F4A91">
        <w:rPr>
          <w:rFonts w:ascii="Arial" w:hAnsi="Arial" w:cs="Arial"/>
          <w:iCs/>
        </w:rPr>
        <w:t xml:space="preserve"> </w:t>
      </w:r>
      <w:r w:rsidR="00461E67">
        <w:rPr>
          <w:rFonts w:ascii="Arial" w:hAnsi="Arial" w:cs="Arial"/>
          <w:iCs/>
        </w:rPr>
        <w:t>17.024.551-2</w:t>
      </w:r>
      <w:r w:rsidR="006D3652" w:rsidRPr="006F4A91">
        <w:rPr>
          <w:rFonts w:ascii="Arial" w:hAnsi="Arial" w:cs="Arial"/>
          <w:iCs/>
        </w:rPr>
        <w:t>,</w:t>
      </w:r>
      <w:r w:rsidR="00540807" w:rsidRPr="006F4A91">
        <w:rPr>
          <w:rFonts w:ascii="Arial" w:hAnsi="Arial" w:cs="Arial"/>
          <w:iCs/>
          <w:noProof/>
        </w:rPr>
        <w:t xml:space="preserve"> </w:t>
      </w:r>
      <w:r w:rsidR="00461E67">
        <w:rPr>
          <w:rFonts w:ascii="Arial" w:hAnsi="Arial" w:cs="Arial"/>
          <w:iCs/>
          <w:noProof/>
        </w:rPr>
        <w:t>Profesional</w:t>
      </w:r>
      <w:r w:rsidRPr="006F4A91">
        <w:rPr>
          <w:rFonts w:ascii="Arial" w:hAnsi="Arial" w:cs="Arial"/>
          <w:iCs/>
        </w:rPr>
        <w:t xml:space="preserve">, grado </w:t>
      </w:r>
      <w:r w:rsidR="00D22398" w:rsidRPr="006F4A91">
        <w:rPr>
          <w:rFonts w:ascii="Arial" w:hAnsi="Arial" w:cs="Arial"/>
          <w:iCs/>
        </w:rPr>
        <w:t>9</w:t>
      </w:r>
      <w:r w:rsidRPr="006F4A91">
        <w:rPr>
          <w:rFonts w:ascii="Arial" w:hAnsi="Arial" w:cs="Arial"/>
          <w:iCs/>
        </w:rPr>
        <w:t xml:space="preserve">º de la escala municipal, por </w:t>
      </w:r>
      <w:r w:rsidR="00875A21" w:rsidRPr="006F4A91">
        <w:rPr>
          <w:rFonts w:ascii="Arial" w:hAnsi="Arial" w:cs="Arial"/>
          <w:iCs/>
        </w:rPr>
        <w:t>resoluciones</w:t>
      </w:r>
      <w:r w:rsidR="00F51144" w:rsidRPr="006F4A91">
        <w:rPr>
          <w:rFonts w:ascii="Arial" w:hAnsi="Arial" w:cs="Arial"/>
          <w:iCs/>
        </w:rPr>
        <w:t xml:space="preserve"> de la </w:t>
      </w:r>
      <w:r w:rsidR="00B40FB4" w:rsidRPr="006F4A91">
        <w:rPr>
          <w:rFonts w:ascii="Arial" w:hAnsi="Arial" w:cs="Arial"/>
          <w:iCs/>
        </w:rPr>
        <w:t>I</w:t>
      </w:r>
      <w:r w:rsidR="00F51144" w:rsidRPr="006F4A91">
        <w:rPr>
          <w:rFonts w:ascii="Arial" w:hAnsi="Arial" w:cs="Arial"/>
          <w:iCs/>
        </w:rPr>
        <w:t xml:space="preserve">sapre </w:t>
      </w:r>
      <w:r w:rsidR="00FE366C" w:rsidRPr="006F4A91">
        <w:rPr>
          <w:rFonts w:ascii="Arial" w:hAnsi="Arial" w:cs="Arial"/>
          <w:b/>
          <w:bCs/>
          <w:iCs/>
        </w:rPr>
        <w:t>Banmédica</w:t>
      </w:r>
      <w:r w:rsidRPr="006F4A91">
        <w:rPr>
          <w:rFonts w:ascii="Arial" w:hAnsi="Arial" w:cs="Arial"/>
          <w:iCs/>
        </w:rPr>
        <w:t xml:space="preserve"> </w:t>
      </w:r>
      <w:r w:rsidR="00540807" w:rsidRPr="006F4A91">
        <w:rPr>
          <w:rFonts w:ascii="Arial" w:hAnsi="Arial" w:cs="Arial"/>
          <w:iCs/>
        </w:rPr>
        <w:t>mencionado</w:t>
      </w:r>
      <w:r w:rsidR="006A0321" w:rsidRPr="006F4A91">
        <w:rPr>
          <w:rFonts w:ascii="Arial" w:hAnsi="Arial" w:cs="Arial"/>
          <w:iCs/>
        </w:rPr>
        <w:t>s en lo</w:t>
      </w:r>
      <w:r w:rsidR="00540807" w:rsidRPr="006F4A91">
        <w:rPr>
          <w:rFonts w:ascii="Arial" w:hAnsi="Arial" w:cs="Arial"/>
          <w:iCs/>
        </w:rPr>
        <w:t>s</w:t>
      </w:r>
      <w:r w:rsidRPr="006F4A91">
        <w:rPr>
          <w:rFonts w:ascii="Arial" w:hAnsi="Arial" w:cs="Arial"/>
          <w:iCs/>
        </w:rPr>
        <w:t xml:space="preserve"> Vistos </w:t>
      </w:r>
      <w:r w:rsidR="002354F6" w:rsidRPr="006F4A91">
        <w:rPr>
          <w:rFonts w:ascii="Arial" w:hAnsi="Arial" w:cs="Arial"/>
          <w:b/>
          <w:iCs/>
        </w:rPr>
        <w:t>b)</w:t>
      </w:r>
      <w:r w:rsidR="00875A21" w:rsidRPr="006F4A91">
        <w:rPr>
          <w:rFonts w:ascii="Arial" w:hAnsi="Arial" w:cs="Arial"/>
          <w:b/>
          <w:iCs/>
        </w:rPr>
        <w:t>,</w:t>
      </w:r>
      <w:r w:rsidR="006A0321" w:rsidRPr="006F4A91">
        <w:rPr>
          <w:rFonts w:ascii="Arial" w:hAnsi="Arial" w:cs="Arial"/>
          <w:b/>
          <w:iCs/>
        </w:rPr>
        <w:t xml:space="preserve"> d</w:t>
      </w:r>
      <w:r w:rsidR="009A0E48" w:rsidRPr="006F4A91">
        <w:rPr>
          <w:rFonts w:ascii="Arial" w:hAnsi="Arial" w:cs="Arial"/>
          <w:b/>
          <w:iCs/>
        </w:rPr>
        <w:t>)</w:t>
      </w:r>
      <w:r w:rsidR="00461E67">
        <w:rPr>
          <w:rFonts w:ascii="Arial" w:hAnsi="Arial" w:cs="Arial"/>
          <w:b/>
          <w:iCs/>
        </w:rPr>
        <w:t xml:space="preserve"> y</w:t>
      </w:r>
      <w:r w:rsidR="00875A21" w:rsidRPr="006F4A91">
        <w:rPr>
          <w:rFonts w:ascii="Arial" w:hAnsi="Arial" w:cs="Arial"/>
          <w:b/>
          <w:iCs/>
        </w:rPr>
        <w:t xml:space="preserve"> f)</w:t>
      </w:r>
      <w:r w:rsidR="00185A04" w:rsidRPr="006F4A91">
        <w:rPr>
          <w:rFonts w:ascii="Arial" w:hAnsi="Arial" w:cs="Arial"/>
          <w:b/>
          <w:iCs/>
        </w:rPr>
        <w:t>.</w:t>
      </w:r>
    </w:p>
    <w:p w14:paraId="03E1D813" w14:textId="77777777" w:rsidR="006F4A91" w:rsidRPr="006F4A91" w:rsidRDefault="006F4A91" w:rsidP="006F4A91">
      <w:pPr>
        <w:tabs>
          <w:tab w:val="left" w:pos="851"/>
        </w:tabs>
        <w:ind w:left="709" w:right="1043"/>
        <w:jc w:val="both"/>
        <w:rPr>
          <w:rFonts w:ascii="Arial" w:hAnsi="Arial" w:cs="Arial"/>
          <w:iCs/>
        </w:rPr>
      </w:pPr>
    </w:p>
    <w:p w14:paraId="0A2B10D2" w14:textId="77777777" w:rsidR="00447886" w:rsidRPr="006F4A91" w:rsidRDefault="00AD186C" w:rsidP="00593A42">
      <w:pPr>
        <w:pStyle w:val="Ttulo1"/>
        <w:rPr>
          <w:rFonts w:ascii="Arial" w:hAnsi="Arial" w:cs="Arial"/>
          <w:iCs/>
          <w:sz w:val="20"/>
        </w:rPr>
      </w:pPr>
      <w:r w:rsidRPr="006F4A91">
        <w:rPr>
          <w:rFonts w:ascii="Arial" w:hAnsi="Arial" w:cs="Arial"/>
          <w:iCs/>
          <w:sz w:val="20"/>
        </w:rPr>
        <w:t xml:space="preserve">                                                                                </w:t>
      </w:r>
      <w:r w:rsidR="006F4A91">
        <w:rPr>
          <w:rFonts w:ascii="Arial" w:hAnsi="Arial" w:cs="Arial"/>
          <w:iCs/>
          <w:sz w:val="20"/>
        </w:rPr>
        <w:t xml:space="preserve">     </w:t>
      </w:r>
      <w:r w:rsidR="00447886" w:rsidRPr="006F4A91">
        <w:rPr>
          <w:rFonts w:ascii="Arial" w:hAnsi="Arial" w:cs="Arial"/>
          <w:iCs/>
          <w:sz w:val="20"/>
        </w:rPr>
        <w:t>ANÓTESE, COMUNÍQUESE Y ARCHÍVESE</w:t>
      </w:r>
    </w:p>
    <w:p w14:paraId="3130F971" w14:textId="77777777" w:rsidR="00447886" w:rsidRPr="006F4A91" w:rsidRDefault="00540807" w:rsidP="00541B05">
      <w:pPr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  <w:t xml:space="preserve"> </w:t>
      </w:r>
      <w:r w:rsidR="00AD186C" w:rsidRPr="006F4A91">
        <w:rPr>
          <w:rFonts w:ascii="Arial" w:hAnsi="Arial" w:cs="Arial"/>
          <w:iCs/>
        </w:rPr>
        <w:t xml:space="preserve">         </w:t>
      </w:r>
      <w:r w:rsidR="002718E9" w:rsidRPr="006F4A91">
        <w:rPr>
          <w:rFonts w:ascii="Arial" w:hAnsi="Arial" w:cs="Arial"/>
          <w:iCs/>
        </w:rPr>
        <w:t xml:space="preserve">       </w:t>
      </w:r>
      <w:r w:rsidR="00AD186C" w:rsidRPr="006F4A91">
        <w:rPr>
          <w:rFonts w:ascii="Arial" w:hAnsi="Arial" w:cs="Arial"/>
          <w:iCs/>
        </w:rPr>
        <w:t xml:space="preserve">  </w:t>
      </w:r>
      <w:r w:rsidR="00EA4AAD" w:rsidRPr="006F4A91">
        <w:rPr>
          <w:rFonts w:ascii="Arial" w:hAnsi="Arial" w:cs="Arial"/>
          <w:b/>
          <w:iCs/>
        </w:rPr>
        <w:t>POR ORDEN</w:t>
      </w:r>
      <w:r w:rsidR="00447886" w:rsidRPr="006F4A91">
        <w:rPr>
          <w:rFonts w:ascii="Arial" w:hAnsi="Arial" w:cs="Arial"/>
          <w:b/>
          <w:iCs/>
        </w:rPr>
        <w:t xml:space="preserve"> DEL SR. ALCALDE</w:t>
      </w:r>
    </w:p>
    <w:p w14:paraId="3EDE43E2" w14:textId="77777777" w:rsidR="00540807" w:rsidRPr="006F4A91" w:rsidRDefault="00540807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6FDF1B27" w14:textId="77777777" w:rsidR="00AD186C" w:rsidRPr="006F4A91" w:rsidRDefault="00AD186C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5D219024" w14:textId="77777777" w:rsidR="009E039A" w:rsidRPr="006F4A91" w:rsidRDefault="009E039A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6BA3A159" w14:textId="77777777" w:rsidR="009C303F" w:rsidRPr="006F4A91" w:rsidRDefault="009C303F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7F71BF3A" w14:textId="77777777" w:rsidR="007644B5" w:rsidRPr="006F4A91" w:rsidRDefault="007644B5">
      <w:pPr>
        <w:jc w:val="both"/>
        <w:rPr>
          <w:rFonts w:ascii="Arial" w:hAnsi="Arial" w:cs="Arial"/>
          <w:b/>
          <w:iCs/>
        </w:rPr>
      </w:pPr>
    </w:p>
    <w:p w14:paraId="49C2037D" w14:textId="77777777" w:rsidR="00447886" w:rsidRPr="006F4A91" w:rsidRDefault="0015473C" w:rsidP="0015473C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 xml:space="preserve">                                                                       </w:t>
      </w:r>
      <w:r w:rsidR="001D7451" w:rsidRPr="006F4A91">
        <w:rPr>
          <w:rFonts w:ascii="Arial" w:hAnsi="Arial" w:cs="Arial"/>
          <w:b/>
          <w:iCs/>
        </w:rPr>
        <w:t xml:space="preserve">  </w:t>
      </w:r>
      <w:r w:rsidR="00AD186C" w:rsidRPr="006F4A91">
        <w:rPr>
          <w:rFonts w:ascii="Arial" w:hAnsi="Arial" w:cs="Arial"/>
          <w:b/>
          <w:iCs/>
        </w:rPr>
        <w:t xml:space="preserve">            </w:t>
      </w:r>
      <w:r w:rsidR="006F4A91">
        <w:rPr>
          <w:rFonts w:ascii="Arial" w:hAnsi="Arial" w:cs="Arial"/>
          <w:b/>
          <w:iCs/>
        </w:rPr>
        <w:t xml:space="preserve">       </w:t>
      </w:r>
      <w:r w:rsidR="00FF2519" w:rsidRPr="006F4A91">
        <w:rPr>
          <w:rFonts w:ascii="Arial" w:hAnsi="Arial" w:cs="Arial"/>
          <w:b/>
          <w:iCs/>
        </w:rPr>
        <w:t>JOSÉ LUIS QUELEMPAN MARILEO</w:t>
      </w:r>
    </w:p>
    <w:p w14:paraId="330CB026" w14:textId="48C100AA" w:rsidR="009E039A" w:rsidRPr="006F4A91" w:rsidRDefault="0015473C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 xml:space="preserve">         </w:t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  <w:t xml:space="preserve">    </w:t>
      </w:r>
      <w:r w:rsidR="00AD186C" w:rsidRPr="006F4A91">
        <w:rPr>
          <w:rFonts w:ascii="Arial" w:hAnsi="Arial" w:cs="Arial"/>
          <w:b/>
          <w:iCs/>
        </w:rPr>
        <w:t xml:space="preserve">            </w:t>
      </w:r>
      <w:r w:rsidR="002718E9" w:rsidRPr="006F4A91">
        <w:rPr>
          <w:rFonts w:ascii="Arial" w:hAnsi="Arial" w:cs="Arial"/>
          <w:b/>
          <w:iCs/>
        </w:rPr>
        <w:t xml:space="preserve">     </w:t>
      </w:r>
      <w:r w:rsidR="009A06EF">
        <w:rPr>
          <w:rFonts w:ascii="Arial" w:hAnsi="Arial" w:cs="Arial"/>
          <w:b/>
          <w:iCs/>
        </w:rPr>
        <w:t xml:space="preserve">  </w:t>
      </w:r>
      <w:r w:rsidR="00447886" w:rsidRPr="006F4A91">
        <w:rPr>
          <w:rFonts w:ascii="Arial" w:hAnsi="Arial" w:cs="Arial"/>
          <w:b/>
          <w:iCs/>
        </w:rPr>
        <w:t>SECRETARI</w:t>
      </w:r>
      <w:r w:rsidR="00FF2519" w:rsidRPr="006F4A91">
        <w:rPr>
          <w:rFonts w:ascii="Arial" w:hAnsi="Arial" w:cs="Arial"/>
          <w:b/>
          <w:iCs/>
        </w:rPr>
        <w:t>O</w:t>
      </w:r>
      <w:r w:rsidR="00447886" w:rsidRPr="006F4A91">
        <w:rPr>
          <w:rFonts w:ascii="Arial" w:hAnsi="Arial" w:cs="Arial"/>
          <w:b/>
          <w:iCs/>
        </w:rPr>
        <w:t xml:space="preserve"> MUNICIPAL</w:t>
      </w:r>
    </w:p>
    <w:p w14:paraId="08CE5E33" w14:textId="77777777" w:rsidR="009C303F" w:rsidRPr="006F4A91" w:rsidRDefault="009C303F">
      <w:pPr>
        <w:jc w:val="both"/>
        <w:rPr>
          <w:rFonts w:ascii="Arial" w:hAnsi="Arial" w:cs="Arial"/>
          <w:b/>
          <w:iCs/>
        </w:rPr>
      </w:pPr>
    </w:p>
    <w:p w14:paraId="70008D70" w14:textId="5E8F1AB3" w:rsidR="00447886" w:rsidRPr="006F4A91" w:rsidRDefault="00A30766" w:rsidP="00E81F86">
      <w:pPr>
        <w:pStyle w:val="Ttulo4"/>
        <w:ind w:left="-142"/>
        <w:rPr>
          <w:rFonts w:cs="Arial"/>
          <w:i w:val="0"/>
          <w:iCs/>
        </w:rPr>
      </w:pPr>
      <w:r>
        <w:rPr>
          <w:rFonts w:cs="Arial"/>
          <w:i w:val="0"/>
          <w:iCs/>
        </w:rPr>
        <w:t>APB</w:t>
      </w:r>
      <w:r w:rsidR="0015473C" w:rsidRPr="006F4A91">
        <w:rPr>
          <w:rFonts w:cs="Arial"/>
          <w:i w:val="0"/>
          <w:iCs/>
        </w:rPr>
        <w:t>/LVR/</w:t>
      </w:r>
      <w:r w:rsidR="007201CE" w:rsidRPr="006F4A91">
        <w:rPr>
          <w:rFonts w:cs="Arial"/>
          <w:i w:val="0"/>
          <w:iCs/>
        </w:rPr>
        <w:t>mff. -</w:t>
      </w:r>
      <w:r w:rsidR="00447886" w:rsidRPr="006F4A91">
        <w:rPr>
          <w:rFonts w:cs="Arial"/>
          <w:i w:val="0"/>
          <w:iCs/>
        </w:rPr>
        <w:tab/>
      </w:r>
    </w:p>
    <w:p w14:paraId="6F8437AF" w14:textId="77777777" w:rsidR="007201CE" w:rsidRDefault="00447886" w:rsidP="007201CE">
      <w:pPr>
        <w:ind w:left="-142"/>
        <w:jc w:val="both"/>
        <w:rPr>
          <w:rFonts w:ascii="Arial" w:hAnsi="Arial" w:cs="Arial"/>
          <w:b/>
          <w:bCs/>
          <w:iCs/>
          <w:u w:val="single"/>
        </w:rPr>
      </w:pPr>
      <w:r w:rsidRPr="006F4A91">
        <w:rPr>
          <w:rFonts w:ascii="Arial" w:hAnsi="Arial" w:cs="Arial"/>
          <w:b/>
          <w:bCs/>
          <w:iCs/>
          <w:u w:val="single"/>
        </w:rPr>
        <w:t>Distribución:</w:t>
      </w:r>
    </w:p>
    <w:p w14:paraId="76DC0363" w14:textId="74D4CEDD" w:rsidR="00447886" w:rsidRPr="007201CE" w:rsidRDefault="002B66D5" w:rsidP="007201CE">
      <w:pPr>
        <w:pStyle w:val="Prrafodelista"/>
        <w:numPr>
          <w:ilvl w:val="0"/>
          <w:numId w:val="12"/>
        </w:numPr>
        <w:ind w:right="1452"/>
        <w:jc w:val="both"/>
        <w:rPr>
          <w:rFonts w:ascii="Arial" w:hAnsi="Arial" w:cs="Arial"/>
          <w:b/>
          <w:bCs/>
          <w:iCs/>
          <w:u w:val="single"/>
        </w:rPr>
      </w:pPr>
      <w:r w:rsidRPr="007201CE">
        <w:rPr>
          <w:rFonts w:ascii="Arial" w:hAnsi="Arial" w:cs="Arial"/>
          <w:iCs/>
        </w:rPr>
        <w:t>Interesado – Registro SIAPER de la Contraloría General de la República – Dep</w:t>
      </w:r>
      <w:r w:rsidR="007201CE">
        <w:rPr>
          <w:rFonts w:ascii="Arial" w:hAnsi="Arial" w:cs="Arial"/>
          <w:iCs/>
        </w:rPr>
        <w:t>to.</w:t>
      </w:r>
      <w:r w:rsidRPr="007201CE">
        <w:rPr>
          <w:rFonts w:ascii="Arial" w:hAnsi="Arial" w:cs="Arial"/>
          <w:iCs/>
        </w:rPr>
        <w:t xml:space="preserve"> Gestión de Personas – Dep</w:t>
      </w:r>
      <w:r w:rsidR="007201CE">
        <w:rPr>
          <w:rFonts w:ascii="Arial" w:hAnsi="Arial" w:cs="Arial"/>
          <w:iCs/>
        </w:rPr>
        <w:t>to.</w:t>
      </w:r>
      <w:r w:rsidRPr="007201CE">
        <w:rPr>
          <w:rFonts w:ascii="Arial" w:hAnsi="Arial" w:cs="Arial"/>
          <w:iCs/>
        </w:rPr>
        <w:t xml:space="preserve"> Remuneraciones</w:t>
      </w:r>
      <w:r w:rsidR="007201CE">
        <w:rPr>
          <w:rFonts w:ascii="Arial" w:hAnsi="Arial" w:cs="Arial"/>
          <w:iCs/>
        </w:rPr>
        <w:t xml:space="preserve"> </w:t>
      </w:r>
      <w:r w:rsidRPr="007201CE">
        <w:rPr>
          <w:rFonts w:ascii="Arial" w:hAnsi="Arial" w:cs="Arial"/>
          <w:iCs/>
        </w:rPr>
        <w:t>- Oficina de Partes e Informac</w:t>
      </w:r>
      <w:r w:rsidRPr="007201CE">
        <w:rPr>
          <w:rFonts w:ascii="Arial" w:hAnsi="Arial" w:cs="Arial"/>
          <w:iCs/>
          <w:sz w:val="22"/>
          <w:szCs w:val="22"/>
        </w:rPr>
        <w:t>iones.</w:t>
      </w:r>
    </w:p>
    <w:sectPr w:rsidR="00447886" w:rsidRPr="007201CE" w:rsidSect="0029594B">
      <w:headerReference w:type="default" r:id="rId8"/>
      <w:type w:val="continuous"/>
      <w:pgSz w:w="12242" w:h="18722" w:code="14"/>
      <w:pgMar w:top="482" w:right="244" w:bottom="794" w:left="1474" w:header="283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7032C" w14:textId="77777777" w:rsidR="009E0BCE" w:rsidRDefault="009E0BCE">
      <w:r>
        <w:separator/>
      </w:r>
    </w:p>
  </w:endnote>
  <w:endnote w:type="continuationSeparator" w:id="0">
    <w:p w14:paraId="551922DF" w14:textId="77777777" w:rsidR="009E0BCE" w:rsidRDefault="009E0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0E554" w14:textId="77777777" w:rsidR="009E0BCE" w:rsidRDefault="009E0BCE">
      <w:r>
        <w:separator/>
      </w:r>
    </w:p>
  </w:footnote>
  <w:footnote w:type="continuationSeparator" w:id="0">
    <w:p w14:paraId="1305D38F" w14:textId="77777777" w:rsidR="009E0BCE" w:rsidRDefault="009E0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FD1E3" w14:textId="77777777" w:rsidR="00094A2E" w:rsidRPr="00C3595F" w:rsidRDefault="008F0273" w:rsidP="00094A2E">
    <w:pPr>
      <w:pStyle w:val="Encabezado"/>
      <w:rPr>
        <w:rFonts w:ascii="Arial" w:hAnsi="Arial" w:cs="Arial"/>
        <w:b/>
      </w:rPr>
    </w:pPr>
    <w:r w:rsidRPr="00C3595F">
      <w:rPr>
        <w:rFonts w:ascii="Arial" w:hAnsi="Arial" w:cs="Arial"/>
        <w:b/>
      </w:rPr>
      <w:t xml:space="preserve">   </w:t>
    </w:r>
    <w:r w:rsidR="003F479D" w:rsidRPr="00C3595F">
      <w:rPr>
        <w:rFonts w:ascii="Arial" w:hAnsi="Arial" w:cs="Arial"/>
        <w:b/>
        <w:sz w:val="18"/>
      </w:rPr>
      <w:t xml:space="preserve"> </w:t>
    </w:r>
    <w:r w:rsidR="00094A2E" w:rsidRPr="00C3595F">
      <w:rPr>
        <w:rFonts w:ascii="Arial" w:hAnsi="Arial" w:cs="Arial"/>
        <w:b/>
        <w:sz w:val="18"/>
      </w:rPr>
      <w:t xml:space="preserve">     </w:t>
    </w:r>
    <w:r w:rsidR="003F479D" w:rsidRPr="00C3595F">
      <w:rPr>
        <w:rFonts w:ascii="Arial" w:hAnsi="Arial" w:cs="Arial"/>
        <w:b/>
        <w:sz w:val="18"/>
      </w:rPr>
      <w:t xml:space="preserve">  </w:t>
    </w:r>
    <w:r w:rsidR="003F479D" w:rsidRPr="00C3595F">
      <w:rPr>
        <w:rFonts w:ascii="Arial" w:hAnsi="Arial" w:cs="Arial"/>
        <w:b/>
        <w:sz w:val="16"/>
      </w:rPr>
      <w:t>REPUBLICA DE CHILE</w:t>
    </w:r>
  </w:p>
  <w:p w14:paraId="2373B607" w14:textId="77777777" w:rsidR="003F479D" w:rsidRPr="00C3595F" w:rsidRDefault="00094A2E" w:rsidP="00094A2E">
    <w:pPr>
      <w:pStyle w:val="Encabezado"/>
      <w:rPr>
        <w:rFonts w:ascii="Arial" w:hAnsi="Arial" w:cs="Arial"/>
        <w:b/>
      </w:rPr>
    </w:pPr>
    <w:r w:rsidRPr="00C3595F">
      <w:rPr>
        <w:rFonts w:ascii="Arial" w:hAnsi="Arial" w:cs="Arial"/>
        <w:b/>
        <w:sz w:val="16"/>
      </w:rPr>
      <w:t xml:space="preserve">   </w:t>
    </w:r>
    <w:r w:rsidR="003F479D" w:rsidRPr="00C3595F">
      <w:rPr>
        <w:rFonts w:ascii="Arial" w:hAnsi="Arial" w:cs="Arial"/>
        <w:b/>
        <w:sz w:val="16"/>
      </w:rPr>
      <w:t>I.MUNICIPALIDAD DE PUDAHUEL</w:t>
    </w:r>
  </w:p>
  <w:p w14:paraId="291AE5BD" w14:textId="77777777" w:rsidR="00094A2E" w:rsidRPr="00C3595F" w:rsidRDefault="00094A2E" w:rsidP="008F0273">
    <w:pPr>
      <w:pStyle w:val="Encabezado"/>
      <w:rPr>
        <w:rFonts w:ascii="Arial" w:hAnsi="Arial" w:cs="Arial"/>
        <w:b/>
        <w:sz w:val="16"/>
        <w:u w:val="single"/>
      </w:rPr>
    </w:pPr>
    <w:r w:rsidRPr="00C3595F">
      <w:rPr>
        <w:rFonts w:ascii="Arial" w:hAnsi="Arial" w:cs="Arial"/>
        <w:b/>
        <w:sz w:val="16"/>
      </w:rPr>
      <w:t xml:space="preserve">            </w:t>
    </w:r>
    <w:r w:rsidR="00523EB1" w:rsidRPr="00C3595F">
      <w:rPr>
        <w:rFonts w:ascii="Arial" w:hAnsi="Arial" w:cs="Arial"/>
        <w:b/>
        <w:sz w:val="16"/>
        <w:u w:val="single"/>
      </w:rPr>
      <w:t>DIRECCION DE PERSONAS</w:t>
    </w:r>
  </w:p>
  <w:p w14:paraId="07EC4A2C" w14:textId="77777777" w:rsidR="003F479D" w:rsidRPr="0029594B" w:rsidRDefault="008F0273">
    <w:pPr>
      <w:pStyle w:val="Encabezado"/>
      <w:rPr>
        <w:rFonts w:ascii="Arial" w:hAnsi="Arial" w:cs="Arial"/>
        <w:b/>
        <w:sz w:val="16"/>
        <w:u w:val="single"/>
      </w:rPr>
    </w:pPr>
    <w:r w:rsidRPr="00C3595F">
      <w:rPr>
        <w:rFonts w:ascii="Arial" w:hAnsi="Arial" w:cs="Arial"/>
        <w:b/>
        <w:sz w:val="16"/>
      </w:rPr>
      <w:t xml:space="preserve"> </w:t>
    </w:r>
    <w:r w:rsidR="00523EB1" w:rsidRPr="00C3595F">
      <w:rPr>
        <w:rFonts w:ascii="Arial" w:hAnsi="Arial" w:cs="Arial"/>
        <w:b/>
        <w:sz w:val="16"/>
      </w:rPr>
      <w:t xml:space="preserve"> DEPARTAMENTO GESTION DE PERSONAS</w:t>
    </w:r>
    <w:r w:rsidR="003F479D">
      <w:rPr>
        <w:b/>
        <w:color w:val="008080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06FA6"/>
    <w:multiLevelType w:val="hybridMultilevel"/>
    <w:tmpl w:val="0D76CBCE"/>
    <w:lvl w:ilvl="0" w:tplc="5814650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7AC14A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1">
    <w:nsid w:val="24BB41FE"/>
    <w:multiLevelType w:val="hybridMultilevel"/>
    <w:tmpl w:val="7EBA28AE"/>
    <w:lvl w:ilvl="0" w:tplc="F8BCFDF8">
      <w:start w:val="1"/>
      <w:numFmt w:val="decimal"/>
      <w:lvlText w:val="%1."/>
      <w:lvlJc w:val="left"/>
      <w:pPr>
        <w:ind w:left="937" w:hanging="360"/>
      </w:pPr>
      <w:rPr>
        <w:rFonts w:hint="default"/>
        <w:b/>
        <w:i w:val="0"/>
        <w:iCs w:val="0"/>
      </w:rPr>
    </w:lvl>
    <w:lvl w:ilvl="1" w:tplc="340A0019" w:tentative="1">
      <w:start w:val="1"/>
      <w:numFmt w:val="lowerLetter"/>
      <w:lvlText w:val="%2."/>
      <w:lvlJc w:val="left"/>
      <w:pPr>
        <w:ind w:left="1657" w:hanging="360"/>
      </w:pPr>
    </w:lvl>
    <w:lvl w:ilvl="2" w:tplc="340A001B" w:tentative="1">
      <w:start w:val="1"/>
      <w:numFmt w:val="lowerRoman"/>
      <w:lvlText w:val="%3."/>
      <w:lvlJc w:val="right"/>
      <w:pPr>
        <w:ind w:left="2377" w:hanging="180"/>
      </w:pPr>
    </w:lvl>
    <w:lvl w:ilvl="3" w:tplc="340A000F" w:tentative="1">
      <w:start w:val="1"/>
      <w:numFmt w:val="decimal"/>
      <w:lvlText w:val="%4."/>
      <w:lvlJc w:val="left"/>
      <w:pPr>
        <w:ind w:left="3097" w:hanging="360"/>
      </w:pPr>
    </w:lvl>
    <w:lvl w:ilvl="4" w:tplc="340A0019" w:tentative="1">
      <w:start w:val="1"/>
      <w:numFmt w:val="lowerLetter"/>
      <w:lvlText w:val="%5."/>
      <w:lvlJc w:val="left"/>
      <w:pPr>
        <w:ind w:left="3817" w:hanging="360"/>
      </w:pPr>
    </w:lvl>
    <w:lvl w:ilvl="5" w:tplc="340A001B" w:tentative="1">
      <w:start w:val="1"/>
      <w:numFmt w:val="lowerRoman"/>
      <w:lvlText w:val="%6."/>
      <w:lvlJc w:val="right"/>
      <w:pPr>
        <w:ind w:left="4537" w:hanging="180"/>
      </w:pPr>
    </w:lvl>
    <w:lvl w:ilvl="6" w:tplc="340A000F" w:tentative="1">
      <w:start w:val="1"/>
      <w:numFmt w:val="decimal"/>
      <w:lvlText w:val="%7."/>
      <w:lvlJc w:val="left"/>
      <w:pPr>
        <w:ind w:left="5257" w:hanging="360"/>
      </w:pPr>
    </w:lvl>
    <w:lvl w:ilvl="7" w:tplc="340A0019" w:tentative="1">
      <w:start w:val="1"/>
      <w:numFmt w:val="lowerLetter"/>
      <w:lvlText w:val="%8."/>
      <w:lvlJc w:val="left"/>
      <w:pPr>
        <w:ind w:left="5977" w:hanging="360"/>
      </w:pPr>
    </w:lvl>
    <w:lvl w:ilvl="8" w:tplc="340A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3" w15:restartNumberingAfterBreak="1">
    <w:nsid w:val="2C2B335E"/>
    <w:multiLevelType w:val="singleLevel"/>
    <w:tmpl w:val="CA92F26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 w15:restartNumberingAfterBreak="1">
    <w:nsid w:val="322A455F"/>
    <w:multiLevelType w:val="hybridMultilevel"/>
    <w:tmpl w:val="ADF2A940"/>
    <w:lvl w:ilvl="0" w:tplc="9A4CE11A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5" w15:restartNumberingAfterBreak="0">
    <w:nsid w:val="33F163AB"/>
    <w:multiLevelType w:val="hybridMultilevel"/>
    <w:tmpl w:val="BB0EA1B8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3D2F0080"/>
    <w:multiLevelType w:val="hybridMultilevel"/>
    <w:tmpl w:val="AABA11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45AF1BCF"/>
    <w:multiLevelType w:val="hybridMultilevel"/>
    <w:tmpl w:val="F43C3554"/>
    <w:lvl w:ilvl="0" w:tplc="340A0011">
      <w:start w:val="1"/>
      <w:numFmt w:val="decimal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1AD0ECC"/>
    <w:multiLevelType w:val="hybridMultilevel"/>
    <w:tmpl w:val="37EE3744"/>
    <w:lvl w:ilvl="0" w:tplc="779AAC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1">
    <w:nsid w:val="59DF7801"/>
    <w:multiLevelType w:val="hybridMultilevel"/>
    <w:tmpl w:val="341A2A2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1176A6E"/>
    <w:multiLevelType w:val="hybridMultilevel"/>
    <w:tmpl w:val="A644EE4A"/>
    <w:lvl w:ilvl="0" w:tplc="E2962402">
      <w:start w:val="1"/>
      <w:numFmt w:val="decimal"/>
      <w:lvlText w:val="%1."/>
      <w:lvlJc w:val="left"/>
      <w:pPr>
        <w:ind w:left="218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938" w:hanging="360"/>
      </w:pPr>
    </w:lvl>
    <w:lvl w:ilvl="2" w:tplc="340A001B" w:tentative="1">
      <w:start w:val="1"/>
      <w:numFmt w:val="lowerRoman"/>
      <w:lvlText w:val="%3."/>
      <w:lvlJc w:val="right"/>
      <w:pPr>
        <w:ind w:left="1658" w:hanging="180"/>
      </w:pPr>
    </w:lvl>
    <w:lvl w:ilvl="3" w:tplc="340A000F" w:tentative="1">
      <w:start w:val="1"/>
      <w:numFmt w:val="decimal"/>
      <w:lvlText w:val="%4."/>
      <w:lvlJc w:val="left"/>
      <w:pPr>
        <w:ind w:left="2378" w:hanging="360"/>
      </w:pPr>
    </w:lvl>
    <w:lvl w:ilvl="4" w:tplc="340A0019" w:tentative="1">
      <w:start w:val="1"/>
      <w:numFmt w:val="lowerLetter"/>
      <w:lvlText w:val="%5."/>
      <w:lvlJc w:val="left"/>
      <w:pPr>
        <w:ind w:left="3098" w:hanging="360"/>
      </w:pPr>
    </w:lvl>
    <w:lvl w:ilvl="5" w:tplc="340A001B" w:tentative="1">
      <w:start w:val="1"/>
      <w:numFmt w:val="lowerRoman"/>
      <w:lvlText w:val="%6."/>
      <w:lvlJc w:val="right"/>
      <w:pPr>
        <w:ind w:left="3818" w:hanging="180"/>
      </w:pPr>
    </w:lvl>
    <w:lvl w:ilvl="6" w:tplc="340A000F" w:tentative="1">
      <w:start w:val="1"/>
      <w:numFmt w:val="decimal"/>
      <w:lvlText w:val="%7."/>
      <w:lvlJc w:val="left"/>
      <w:pPr>
        <w:ind w:left="4538" w:hanging="360"/>
      </w:pPr>
    </w:lvl>
    <w:lvl w:ilvl="7" w:tplc="340A0019" w:tentative="1">
      <w:start w:val="1"/>
      <w:numFmt w:val="lowerLetter"/>
      <w:lvlText w:val="%8."/>
      <w:lvlJc w:val="left"/>
      <w:pPr>
        <w:ind w:left="5258" w:hanging="360"/>
      </w:pPr>
    </w:lvl>
    <w:lvl w:ilvl="8" w:tplc="340A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093475440">
    <w:abstractNumId w:val="3"/>
  </w:num>
  <w:num w:numId="2" w16cid:durableId="444547271">
    <w:abstractNumId w:val="1"/>
  </w:num>
  <w:num w:numId="3" w16cid:durableId="1169784213">
    <w:abstractNumId w:val="4"/>
  </w:num>
  <w:num w:numId="4" w16cid:durableId="430206858">
    <w:abstractNumId w:val="9"/>
  </w:num>
  <w:num w:numId="5" w16cid:durableId="1298300069">
    <w:abstractNumId w:val="10"/>
  </w:num>
  <w:num w:numId="6" w16cid:durableId="614483915">
    <w:abstractNumId w:val="2"/>
  </w:num>
  <w:num w:numId="7" w16cid:durableId="175969211">
    <w:abstractNumId w:val="7"/>
  </w:num>
  <w:num w:numId="8" w16cid:durableId="546381642">
    <w:abstractNumId w:val="0"/>
  </w:num>
  <w:num w:numId="9" w16cid:durableId="90667379">
    <w:abstractNumId w:val="8"/>
  </w:num>
  <w:num w:numId="10" w16cid:durableId="149709983">
    <w:abstractNumId w:val="6"/>
  </w:num>
  <w:num w:numId="11" w16cid:durableId="986474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646385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F9"/>
    <w:rsid w:val="0000736B"/>
    <w:rsid w:val="00017121"/>
    <w:rsid w:val="00035DA7"/>
    <w:rsid w:val="000622AD"/>
    <w:rsid w:val="00067EC3"/>
    <w:rsid w:val="0008129E"/>
    <w:rsid w:val="00087267"/>
    <w:rsid w:val="00090E76"/>
    <w:rsid w:val="000925BA"/>
    <w:rsid w:val="00092C0A"/>
    <w:rsid w:val="00094A2E"/>
    <w:rsid w:val="00094FFD"/>
    <w:rsid w:val="000B0C17"/>
    <w:rsid w:val="000B3D38"/>
    <w:rsid w:val="000C7D3B"/>
    <w:rsid w:val="000D5144"/>
    <w:rsid w:val="000E2125"/>
    <w:rsid w:val="000F1AC6"/>
    <w:rsid w:val="000F6D1A"/>
    <w:rsid w:val="0010115C"/>
    <w:rsid w:val="00104215"/>
    <w:rsid w:val="0011537B"/>
    <w:rsid w:val="00125CC1"/>
    <w:rsid w:val="00130B7D"/>
    <w:rsid w:val="0014450F"/>
    <w:rsid w:val="00144730"/>
    <w:rsid w:val="00146333"/>
    <w:rsid w:val="0014702F"/>
    <w:rsid w:val="0015473C"/>
    <w:rsid w:val="00176A02"/>
    <w:rsid w:val="00185A04"/>
    <w:rsid w:val="00190BD5"/>
    <w:rsid w:val="0019356E"/>
    <w:rsid w:val="00196B06"/>
    <w:rsid w:val="001A3802"/>
    <w:rsid w:val="001A54B0"/>
    <w:rsid w:val="001C31BD"/>
    <w:rsid w:val="001C5A91"/>
    <w:rsid w:val="001D7451"/>
    <w:rsid w:val="002026B1"/>
    <w:rsid w:val="00206DBA"/>
    <w:rsid w:val="002354F6"/>
    <w:rsid w:val="00240C5D"/>
    <w:rsid w:val="002568DD"/>
    <w:rsid w:val="002718E9"/>
    <w:rsid w:val="0029594B"/>
    <w:rsid w:val="002A682F"/>
    <w:rsid w:val="002B66D5"/>
    <w:rsid w:val="002D52A0"/>
    <w:rsid w:val="002E3497"/>
    <w:rsid w:val="002E6C1D"/>
    <w:rsid w:val="002F3D64"/>
    <w:rsid w:val="0033228D"/>
    <w:rsid w:val="00333166"/>
    <w:rsid w:val="003341F8"/>
    <w:rsid w:val="00335AC9"/>
    <w:rsid w:val="003374FF"/>
    <w:rsid w:val="00341D91"/>
    <w:rsid w:val="003A7088"/>
    <w:rsid w:val="003B5752"/>
    <w:rsid w:val="003D5E8A"/>
    <w:rsid w:val="003E7243"/>
    <w:rsid w:val="003F479D"/>
    <w:rsid w:val="00407264"/>
    <w:rsid w:val="004152CC"/>
    <w:rsid w:val="004212A8"/>
    <w:rsid w:val="00432DC4"/>
    <w:rsid w:val="00434451"/>
    <w:rsid w:val="00447886"/>
    <w:rsid w:val="0045266E"/>
    <w:rsid w:val="00452EE7"/>
    <w:rsid w:val="00453F71"/>
    <w:rsid w:val="00461DB1"/>
    <w:rsid w:val="00461E67"/>
    <w:rsid w:val="00465EC0"/>
    <w:rsid w:val="00484301"/>
    <w:rsid w:val="00491146"/>
    <w:rsid w:val="004A0447"/>
    <w:rsid w:val="004A4727"/>
    <w:rsid w:val="004A5A8C"/>
    <w:rsid w:val="004B172F"/>
    <w:rsid w:val="004B54CD"/>
    <w:rsid w:val="004E4A64"/>
    <w:rsid w:val="004F13F8"/>
    <w:rsid w:val="00523EB1"/>
    <w:rsid w:val="0052554B"/>
    <w:rsid w:val="00540807"/>
    <w:rsid w:val="00541B05"/>
    <w:rsid w:val="005474A3"/>
    <w:rsid w:val="00550DAF"/>
    <w:rsid w:val="0055428F"/>
    <w:rsid w:val="00593A42"/>
    <w:rsid w:val="005B195E"/>
    <w:rsid w:val="005B3BCA"/>
    <w:rsid w:val="005C0CE5"/>
    <w:rsid w:val="005D19CF"/>
    <w:rsid w:val="005D1BD7"/>
    <w:rsid w:val="00611648"/>
    <w:rsid w:val="00613C13"/>
    <w:rsid w:val="00622CFF"/>
    <w:rsid w:val="006278DA"/>
    <w:rsid w:val="00637979"/>
    <w:rsid w:val="00653CCF"/>
    <w:rsid w:val="006622E6"/>
    <w:rsid w:val="00666762"/>
    <w:rsid w:val="0067316F"/>
    <w:rsid w:val="006742BE"/>
    <w:rsid w:val="006A0321"/>
    <w:rsid w:val="006A3977"/>
    <w:rsid w:val="006B0E35"/>
    <w:rsid w:val="006C77D3"/>
    <w:rsid w:val="006D3652"/>
    <w:rsid w:val="006E3709"/>
    <w:rsid w:val="006E62E3"/>
    <w:rsid w:val="006F4A91"/>
    <w:rsid w:val="007201CE"/>
    <w:rsid w:val="00723312"/>
    <w:rsid w:val="007453FF"/>
    <w:rsid w:val="00751BEA"/>
    <w:rsid w:val="007540D2"/>
    <w:rsid w:val="00755FFC"/>
    <w:rsid w:val="0075637D"/>
    <w:rsid w:val="007644B5"/>
    <w:rsid w:val="00765897"/>
    <w:rsid w:val="007908A3"/>
    <w:rsid w:val="007B22C3"/>
    <w:rsid w:val="0080108F"/>
    <w:rsid w:val="00811661"/>
    <w:rsid w:val="0081424F"/>
    <w:rsid w:val="00816C09"/>
    <w:rsid w:val="00826557"/>
    <w:rsid w:val="0083351A"/>
    <w:rsid w:val="008344F9"/>
    <w:rsid w:val="00837046"/>
    <w:rsid w:val="00856260"/>
    <w:rsid w:val="00862EF3"/>
    <w:rsid w:val="00875A21"/>
    <w:rsid w:val="0088461E"/>
    <w:rsid w:val="0089023A"/>
    <w:rsid w:val="008A51E4"/>
    <w:rsid w:val="008B0872"/>
    <w:rsid w:val="008B3520"/>
    <w:rsid w:val="008B3BB9"/>
    <w:rsid w:val="008B7CAB"/>
    <w:rsid w:val="008B7FC8"/>
    <w:rsid w:val="008D2A8F"/>
    <w:rsid w:val="008D63F3"/>
    <w:rsid w:val="008E13C0"/>
    <w:rsid w:val="008E2B52"/>
    <w:rsid w:val="008F0273"/>
    <w:rsid w:val="008F67E2"/>
    <w:rsid w:val="008F693C"/>
    <w:rsid w:val="00932084"/>
    <w:rsid w:val="00945121"/>
    <w:rsid w:val="00960D85"/>
    <w:rsid w:val="00971822"/>
    <w:rsid w:val="0097315C"/>
    <w:rsid w:val="00973457"/>
    <w:rsid w:val="009744EB"/>
    <w:rsid w:val="009834B5"/>
    <w:rsid w:val="009947BD"/>
    <w:rsid w:val="009A06EF"/>
    <w:rsid w:val="009A0E48"/>
    <w:rsid w:val="009B09DA"/>
    <w:rsid w:val="009B1AA3"/>
    <w:rsid w:val="009C303F"/>
    <w:rsid w:val="009C639B"/>
    <w:rsid w:val="009E039A"/>
    <w:rsid w:val="009E0BCE"/>
    <w:rsid w:val="009E4FB6"/>
    <w:rsid w:val="009F7952"/>
    <w:rsid w:val="00A12DDC"/>
    <w:rsid w:val="00A16B03"/>
    <w:rsid w:val="00A17418"/>
    <w:rsid w:val="00A20E32"/>
    <w:rsid w:val="00A21121"/>
    <w:rsid w:val="00A27999"/>
    <w:rsid w:val="00A303F8"/>
    <w:rsid w:val="00A30766"/>
    <w:rsid w:val="00A45894"/>
    <w:rsid w:val="00A52EA9"/>
    <w:rsid w:val="00A617F9"/>
    <w:rsid w:val="00A65570"/>
    <w:rsid w:val="00A7518B"/>
    <w:rsid w:val="00A848EA"/>
    <w:rsid w:val="00AC290B"/>
    <w:rsid w:val="00AC3FAC"/>
    <w:rsid w:val="00AC6A5C"/>
    <w:rsid w:val="00AD186C"/>
    <w:rsid w:val="00AD57F5"/>
    <w:rsid w:val="00AF563E"/>
    <w:rsid w:val="00B03E59"/>
    <w:rsid w:val="00B05E49"/>
    <w:rsid w:val="00B10588"/>
    <w:rsid w:val="00B15B8D"/>
    <w:rsid w:val="00B40FB4"/>
    <w:rsid w:val="00B4734A"/>
    <w:rsid w:val="00B61F39"/>
    <w:rsid w:val="00B631F6"/>
    <w:rsid w:val="00B6590D"/>
    <w:rsid w:val="00B66B4F"/>
    <w:rsid w:val="00B7320C"/>
    <w:rsid w:val="00B77D51"/>
    <w:rsid w:val="00B81174"/>
    <w:rsid w:val="00B81FD3"/>
    <w:rsid w:val="00B91871"/>
    <w:rsid w:val="00B9197A"/>
    <w:rsid w:val="00BB243E"/>
    <w:rsid w:val="00BB2873"/>
    <w:rsid w:val="00BB6A26"/>
    <w:rsid w:val="00BE3832"/>
    <w:rsid w:val="00BE6707"/>
    <w:rsid w:val="00BE733E"/>
    <w:rsid w:val="00BF3E4D"/>
    <w:rsid w:val="00BF4058"/>
    <w:rsid w:val="00C04824"/>
    <w:rsid w:val="00C34991"/>
    <w:rsid w:val="00C3595F"/>
    <w:rsid w:val="00C361E8"/>
    <w:rsid w:val="00C5190B"/>
    <w:rsid w:val="00C54505"/>
    <w:rsid w:val="00C54F4C"/>
    <w:rsid w:val="00C57514"/>
    <w:rsid w:val="00C57B4E"/>
    <w:rsid w:val="00C63712"/>
    <w:rsid w:val="00C6490A"/>
    <w:rsid w:val="00C929AB"/>
    <w:rsid w:val="00C9337D"/>
    <w:rsid w:val="00CA3BF3"/>
    <w:rsid w:val="00CB09D9"/>
    <w:rsid w:val="00CB4074"/>
    <w:rsid w:val="00CD6FCA"/>
    <w:rsid w:val="00CE4D23"/>
    <w:rsid w:val="00CF617D"/>
    <w:rsid w:val="00D2049A"/>
    <w:rsid w:val="00D22398"/>
    <w:rsid w:val="00D23B9B"/>
    <w:rsid w:val="00D23DF1"/>
    <w:rsid w:val="00D26A75"/>
    <w:rsid w:val="00D31202"/>
    <w:rsid w:val="00D5166F"/>
    <w:rsid w:val="00D72064"/>
    <w:rsid w:val="00D775E8"/>
    <w:rsid w:val="00D80762"/>
    <w:rsid w:val="00D915E9"/>
    <w:rsid w:val="00D917A0"/>
    <w:rsid w:val="00D92466"/>
    <w:rsid w:val="00DA221C"/>
    <w:rsid w:val="00DB1FD9"/>
    <w:rsid w:val="00DC1917"/>
    <w:rsid w:val="00DC728C"/>
    <w:rsid w:val="00DF4FEF"/>
    <w:rsid w:val="00E11A7B"/>
    <w:rsid w:val="00E331AA"/>
    <w:rsid w:val="00E3722A"/>
    <w:rsid w:val="00E4092F"/>
    <w:rsid w:val="00E51496"/>
    <w:rsid w:val="00E72111"/>
    <w:rsid w:val="00E81F86"/>
    <w:rsid w:val="00E97115"/>
    <w:rsid w:val="00EA4AAD"/>
    <w:rsid w:val="00EB5428"/>
    <w:rsid w:val="00EB63A7"/>
    <w:rsid w:val="00EC7779"/>
    <w:rsid w:val="00ED270C"/>
    <w:rsid w:val="00ED72E4"/>
    <w:rsid w:val="00EF7C4E"/>
    <w:rsid w:val="00F001C8"/>
    <w:rsid w:val="00F0617A"/>
    <w:rsid w:val="00F10BCE"/>
    <w:rsid w:val="00F13B57"/>
    <w:rsid w:val="00F24C1E"/>
    <w:rsid w:val="00F33CA5"/>
    <w:rsid w:val="00F3782A"/>
    <w:rsid w:val="00F51144"/>
    <w:rsid w:val="00F609C8"/>
    <w:rsid w:val="00F65E96"/>
    <w:rsid w:val="00F7308B"/>
    <w:rsid w:val="00F917FA"/>
    <w:rsid w:val="00F97AE4"/>
    <w:rsid w:val="00FA2EC2"/>
    <w:rsid w:val="00FB44AB"/>
    <w:rsid w:val="00FD6E06"/>
    <w:rsid w:val="00FE366C"/>
    <w:rsid w:val="00FF2519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D216FE"/>
  <w15:chartTrackingRefBased/>
  <w15:docId w15:val="{B9C3AD16-1F49-4820-8603-46FFE600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7EC3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i/>
      <w:sz w:val="2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i/>
    </w:rPr>
  </w:style>
  <w:style w:type="paragraph" w:styleId="Ttulo4">
    <w:name w:val="heading 4"/>
    <w:basedOn w:val="Normal"/>
    <w:next w:val="Normal"/>
    <w:qFormat/>
    <w:pPr>
      <w:keepNext/>
      <w:ind w:left="851"/>
      <w:jc w:val="both"/>
      <w:outlineLvl w:val="3"/>
    </w:pPr>
    <w:rPr>
      <w:rFonts w:ascii="Arial" w:hAnsi="Aria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rrafodelista">
    <w:name w:val="List Paragraph"/>
    <w:basedOn w:val="Normal"/>
    <w:uiPriority w:val="34"/>
    <w:qFormat/>
    <w:rsid w:val="00E81F86"/>
    <w:pPr>
      <w:ind w:left="708"/>
    </w:pPr>
  </w:style>
  <w:style w:type="character" w:styleId="Hipervnculo">
    <w:name w:val="Hyperlink"/>
    <w:rsid w:val="00D23B9B"/>
    <w:rPr>
      <w:color w:val="0563C1"/>
      <w:u w:val="single"/>
    </w:rPr>
  </w:style>
  <w:style w:type="character" w:customStyle="1" w:styleId="EncabezadoCar">
    <w:name w:val="Encabezado Car"/>
    <w:link w:val="Encabezado"/>
    <w:uiPriority w:val="99"/>
    <w:rsid w:val="002B66D5"/>
    <w:rPr>
      <w:lang w:val="es-ES" w:eastAsia="es-ES"/>
    </w:rPr>
  </w:style>
  <w:style w:type="paragraph" w:styleId="Textodeglobo">
    <w:name w:val="Balloon Text"/>
    <w:basedOn w:val="Normal"/>
    <w:link w:val="TextodegloboCar"/>
    <w:rsid w:val="00035DA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035DA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FC70A-20B8-4C0F-BB7E-03D9E0047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6</TotalTime>
  <Pages>1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Depto. de Capacitación</dc:creator>
  <cp:keywords/>
  <cp:lastModifiedBy>MAXIMILIANO ANTONY FUENTES FREN</cp:lastModifiedBy>
  <cp:revision>6</cp:revision>
  <cp:lastPrinted>2025-04-03T15:35:00Z</cp:lastPrinted>
  <dcterms:created xsi:type="dcterms:W3CDTF">2025-06-18T04:03:00Z</dcterms:created>
  <dcterms:modified xsi:type="dcterms:W3CDTF">2025-08-18T00:18:00Z</dcterms:modified>
</cp:coreProperties>
</file>